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56A57" w14:textId="356E0BE0" w:rsidR="004048B0" w:rsidRPr="00F651A8" w:rsidRDefault="00BD2D83" w:rsidP="00F651A8">
      <w:pPr>
        <w:pStyle w:val="CoverInfo"/>
        <w:spacing w:before="0" w:line="360" w:lineRule="auto"/>
        <w:jc w:val="both"/>
        <w:rPr>
          <w:rFonts w:ascii="Ubuntu Light" w:hAnsi="Ubuntu Light"/>
          <w:noProof/>
          <w:sz w:val="32"/>
          <w:szCs w:val="22"/>
          <w:lang w:eastAsia="en-AU"/>
        </w:rPr>
      </w:pPr>
      <w:r>
        <w:rPr>
          <w:rFonts w:ascii="Ubuntu Light" w:hAnsi="Ubuntu Light"/>
          <w:noProof/>
          <w:sz w:val="22"/>
          <w:szCs w:val="22"/>
          <w:lang w:eastAsia="en-AU"/>
        </w:rPr>
        <mc:AlternateContent>
          <mc:Choice Requires="wps">
            <w:drawing>
              <wp:anchor distT="0" distB="0" distL="114300" distR="114300" simplePos="0" relativeHeight="251678718" behindDoc="0" locked="0" layoutInCell="1" allowOverlap="1" wp14:anchorId="021F8EB3" wp14:editId="78C2ED02">
                <wp:simplePos x="0" y="0"/>
                <wp:positionH relativeFrom="column">
                  <wp:posOffset>-469726</wp:posOffset>
                </wp:positionH>
                <wp:positionV relativeFrom="paragraph">
                  <wp:posOffset>-331939</wp:posOffset>
                </wp:positionV>
                <wp:extent cx="7945806" cy="6688316"/>
                <wp:effectExtent l="0" t="0" r="0" b="0"/>
                <wp:wrapNone/>
                <wp:docPr id="1" name="Rectangle 1"/>
                <wp:cNvGraphicFramePr/>
                <a:graphic xmlns:a="http://schemas.openxmlformats.org/drawingml/2006/main">
                  <a:graphicData uri="http://schemas.microsoft.com/office/word/2010/wordprocessingShape">
                    <wps:wsp>
                      <wps:cNvSpPr/>
                      <wps:spPr>
                        <a:xfrm>
                          <a:off x="0" y="0"/>
                          <a:ext cx="7945806" cy="6688316"/>
                        </a:xfrm>
                        <a:prstGeom prst="rect">
                          <a:avLst/>
                        </a:prstGeom>
                        <a:blipFill dpi="0" rotWithShape="1">
                          <a:blip r:embed="rId11">
                            <a:alphaModFix amt="20000"/>
                            <a:duotone>
                              <a:prstClr val="black"/>
                              <a:srgbClr val="D9C3A5">
                                <a:tint val="50000"/>
                                <a:satMod val="180000"/>
                              </a:srgbClr>
                            </a:duotone>
                          </a:blip>
                          <a:srcRect/>
                          <a:stretch>
                            <a:fillRect l="-40253" t="-14196" r="-15284" b="-135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98A2B" id="Rectangle 1" o:spid="_x0000_s1026" style="position:absolute;margin-left:-37pt;margin-top:-26.15pt;width:625.65pt;height:526.65pt;z-index:2516787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&#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&#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10;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&#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9/P/9l5mZLzEyLTA0&#10;LTA0LDA1LDA1LTA1LTA1Li8zbW5y/fz+/v7+//7+//7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l5maLzEyLTA0LTA0LDA1LDA1LTA1LTA1Li8zbm9z/v3//v7+//7+//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l5maLzEyLTA0LTA0LDA1LDA1LTA1LTA1LzA0bm9z/v3//v3///7+//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7+/P7+l5maLzEyLTA0LTA0LTA1LTA1LTA1LTA1LzA0bm9z&#10;/v3//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P7+l5maLzEyLTA0LTA0LTA1LTA1&#10;LTA1LTA1LzA0bm9z/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l5maLzEy&#10;LTA0LTA0LTA0LTA0LTA0LTA0LzA0bm9z/P7//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P7+l5maLzEyLTA0LTA0LTA0LTA0LTA0LTA0LzA0bm9z/P7//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9/P7+mJqbLzEyMDIzLzEyLjE1Ky4yMDE1LS4yLzEycHJz/Pv9/v3/////&#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f//mJqbLS8wLS8wMjQ1LjE1LC8zLi8zLzA0MTM0&#10;bnBx//7///7/+/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j4sLCwZ2dnYWNkZWdoZWdo&#10;bG5vb3FybW9wcXN0nJ6f+vr6/////////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f///f//+/3+/P7/+/3++/3+/P7//f///////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n5/f39/////////v7+/////f39/v7++vr6/////f39/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f39/f39/f39/////////Pz8/f39/Pz8/////////f39/////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f39/////v7+/Pz8/////////f39&#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78/f78/////v7+/v7+/Pz8&#10;/////Pz8+/v7/////f39/////f39/////f78/f7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Pz8/v7+/////////Pz8/////v7+/Pz8&#10;/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Pz8/f39/Pz8/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10;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k5OTTExMUVFRtLS0/v7+////+vr6/////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10;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f39+fn5+vr6/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v7+8vLy6enp&#10;8vLy/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8vLy6urq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f39/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7Ozs6Ojo/Pz8/////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7u7u&#10;7Ozs+fn5+vr6/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n5/v7+/////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v7+/v7+/////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n5+/v7/////f39/////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10;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6enp6+vr/f39/////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9/f36+vr/Pz8/v7+&#10;/f396urq7Ozs/Pz8/////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10;+vr68vLy/////v7+////9PT08vLy/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Pz8/v7+/////f39////+Pj4+Pj4/f39+fn5/////////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10;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r67Ozs6+vr/////Pz8/////v7+/f39////&#10;/v7+/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f39/////////Pz8/v7+/////f39&#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f39/v7+&#10;/Pz8/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v7+/////v7+/////////f39/////v7+/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Pz8/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v7+/v7+/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r69PT07+/v/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v7+/////v7++fn59PT0/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f39&#10;/f39/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f39////////&#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9vb27e3t&#10;7+/v9fX1+/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8PDw6urq9PT0/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z+//7/&#10;/v7+/////f39/f39/////v7+/v7+/v7+/v7+/v7+/v7+/v7+/v7+/v7+/f39/////f39/////f39&#10;/v7+/////v7+/v7+/f39/////f39/////Pz8/v7+/v7+/v7+////////+vr6/////v7+/////v7+&#10;////+vr6/////v7+/f39/////////f39/f39////+/v7/////v7+/v7+/////v7+/v7+/v7+/v7+&#10;/v7+/v7+/v7+/v7+/v7+/v7+/////f39/////v7+/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r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fz+/////////v7+/////////////v7+/v7+/v7+/v7+/v7+/v7+/v7+/v7+/v7+&#10;/v7+/f39/v7+/////////f39/v7+/v7+/////v7+/f39/////v7+/v7+/v7+/v7+/f39////////&#10;/v7+/f39/v7+/f39/////////v7+/////v7++vr6/////Pz8/v7+/Pz8/////Pz8/Pz8/////Pz8&#10;/f39/v7+/v7+/v7+/v7+/v7+/v7+/v7+/v7+/f39/v7+/f39/////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7+/v7++Pj47+/v9/f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v7+////////+Pj48PDw9/f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x8fHn5+fn5+fnp+doKGfnp+d&#10;np+dnp+dnp+dnp6enp6enp6enp6eoaGhnJycnp6en5+fo6OjoKCgnJycnZ2doaGhnp6enZ2dnZ2d&#10;np6en5+fnp6enZ2dnp+dnZ6cnZ6cnZ6cnZ6cnZ6cnZ6cnZ6cysvJ7e7s6uvpqKmnnp+dnZ6cnp+d&#10;nZ6cnp6eoKCgm5ubn5+fnp6enZ2dn5+fnZ2dnp6enp6enp6enp6enp6enp6enp6enp6en5+fnp6e&#10;nJycoaGhnJycnp6enJyco6Oj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f39&#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xMTEnJ2b&#10;oKGfnp+dnJ2bn6Cen6Cen6Cen6Cen6Cen6Cen6Cen6Cem5yan6Cen6CenJ2bmpuZnZ6coKGfnp+d&#10;np+dm5yan6Cenp+dnZ6cnp+doKGfn6Cenp+dnJ2boKGfoKGfnZ6cnp+doaKgnJ2bpKWj6+zq8vPx&#10;ycrInZ6coKGfoaKgm5yan6CenJ2bn6Cen6CenJ2bnZ6cm5yaoqOhn6Cen6Cen6Cen6Cen6Cen6Ce&#10;n6Cen6CenZ6cnp+dnp+dnp+dn6Cen6Cen6CenJ2b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f39xcXFn6Cen6Cenp+dnZ6cnp+dnp+dnp+dnp+dnp+dnp+dnp+dnp+dn6CeoaKgnp+dnp+d&#10;n6CeoaKgmpuZn6Cenp+doaKgnJ2bn6Cen6CenZ6cnp+dm5yanZ6coaKgnZ6cnJ2bn6Cen6Cem5ya&#10;oKGfoaKgzs/N6Onn5+jmpqeln6Cem5yan6CenZ6cn6Cenp+dnJ2boaKgnZ6co6Sim5yanp+dnp+d&#10;np+dnp+dnp+dnp+dnp+dnp+dnZ6cnZ6cn6CenZ6cnJ2bnZ6cnp+doKGf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9xcbEnZ6cm5yanp+dn6Cenp+dnp+dnp+dnp+dnp+dnp+dnp+dnp+d&#10;n6Cem5yanJ2boqOhnp+dmZqYpKWj6uvp8PHv5ebkpaaknJ2bnZ6cnZ6coKGfn6Cen6CenJ2bn6Ce&#10;ysvJ6+zq7u/tvr+9n6Cem5yarK2r7O3r7e7sysvJnp+dnp+dnp+dn6Cen6CempuZsbKw7O3r7e7s&#10;4+TioaKgnp+dnp+dnp+dnp+dnp+dnp+dnp+dnp+doKGfoKGfwcLA7/Du7u/t19jWoaKgnJ2b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xcbEnp+dnZ6coKGfnZ6cnp+dnp+dnp+dnp+d&#10;np+dnp+dnp+dnp+doKGfn6CenZ6cnZ6cn6Cenp+dnJ2b7u/t6uvp8PHvn6Cen6CeoaKgnJ2bnp+d&#10;np+doKGfm5yatre18PHv6uvp6uvpwsPBm5yanp+dnp+d0dLQ7e7s5ufloqOhn6Cenp+dnZ6cnp+d&#10;oKGfnZ6c3N3b6ero8vPxubq4np+dnp+dnp+dnp+dnp+dnp+dnp+dnp+dm5yaoaKg5ebk6+zq6+zq&#10;vL27nJ2b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xcbEnp+dnp+dn6Cenp+d&#10;np+bnp+bnp+dnp+dnp+dnp+dnp+dnp+dnp+dnp+dnZ6cn6CenZ6cnp+dnp+d7O3r7e7s6uvpo6Si&#10;nZ6coKGfnJ2bnp+dnp+dnp+dqaqo6ero7O3r6+zq7e7svb68nZ6cn6CenZ6crq+t6+zq7e7sw8TC&#10;nJ2bn6Cenp+dnZ6coaKgnp+du7y66+zq7e7s2tvZn6CenZ6coKGfn6CemZqYoaKgm5yaoKGfnZ6c&#10;uLm37e7s6+zq5ebkoKGfnp+dn6Ce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f39/f39/////////v7+/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xcbE&#10;np+dnp+dn6Cenp+dnp+bnp+bnp+dnp+dnp+dnp+dnp+dnp+dnp+dnp+dnZ6cn6CenZ6cnp+dnp+d&#10;7O3r6+zq7O3roqOhn6CenJ2boaKgnp+dnZ6coKGf3+De6+zq7O3r7u/t6+zqvb68n6Cen6Cenp+d&#10;n6Ce0dLQ6+zq5ufloaKgn6Cen6CeoKGfmJmXnJ2bo6Si5ebk7u/t7u/tr7CunJ2bnZ6coKGfnp+d&#10;nJ2boaKgm5yan6Ce19jW7O3r7O3rxMXDnp+dn6CenZ6c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xcbEnp+dnp+dn6Cenp+dnp+dnp+dnp+dnp+dnp+dnp+dnp+dnp+dnp+dnp+dnZ6c&#10;n6CenZ6cnp+dnp+d7O3r7O3r7u/toaKgnZ6cnJ2boaKgnp+dnZ6czM3L7e7s8PHv6+zq6+zq7e7s&#10;u7y6n6CenJ2bn6Cem5yar7Cu7u/t7/DuwsPBm5yanZ6cnp+doKGfn6CenJ2bx8jG7O3r7O3r3t/d&#10;0dLQz9DO0NHP0dLQz9DO0NHP0NHPzc7M8PHv7e7s6+zqp6imnJ2boaKgnJ2b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r6////&#10;/////Pz8/////////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xcbEnp+dnp+dn6Cenp+dnp+dnp+dnp+dnp+dnp+dnp+dnp+d&#10;np+dnp+dnp+dnZ6cn6CenZ6cnp+dnp+d7O3r7O3r7u/toqOhmpuZo6SinZ6cnJ2bu7y67e7s7u/t&#10;5ebk6ero7O3r6uvpw8TCnp+dnZ6cn6Cen6Cen6Ce2drY6ero5OXjoKGfn6Cem5yaoaKgnJ2bn6Ce&#10;pqel6+zq6uvp6+zq7e7s8PHv6ero7O3r7e7s6ero7u/t7/Du6+zq6uvp0dLQnJ2bnp+dn6Cen6Ce&#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7+/v8PDw/f39/////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xcXFnp+dnp+dn6Cenp+dnp+dnp+dnp+d&#10;np+dnp+dnp+dnp+dnp+dnp+dnp+dnZ6cn6CenZ6cnp+dnp+d7O3r6+zq7O3ro6Sin6CenZ6coKGf&#10;qqup6ero6+zq7e7s0NHP0tPR7e7s6+zqvb68oKGfoKGfnZ6cnZ6coKGfsbKw7e7s7u/tvL27n6Ce&#10;nZ6cm5yanp+dn6Cem5ya1NXT7e7s7O3r7O3r6+zq7O3r7/Du7e7s6+zq7O3r7O3r6uvp6uvpr7Cu&#10;nZ6coKGfm5yan6Ce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6urq6urq+fn5/////Pz8/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xcXFnp+dnp+dn6Ce&#10;np+dnp+dnp+dnp+dnp+dnp+dnp+dnp+dnp+dnp+dnp+dnZ6cn6CenZ6cnp+dnp+d7O3r7O3r7e7s&#10;oqOhm5yanp+dn6Ce4uPh7e7s7e7s3t/do6Si0dLQ6Onn7e7su7y6np+dn6CenZ6cnZ6cn6Cenp+d&#10;29za8PHv3+DeoKGfnp+dnp+doqOhn6Cem5yasLGv6+zq7u/t4+Tira6sra6sq6yqqqupq6yqx8jG&#10;7O3r8PHv3d7coaKgnZ6cnp+dn6CenZ6c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9PT07+/v+Pj4/////v7+/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xcXFnp+dnp+dn6Cenp+dnp+dnp+dnp+dnp+dnp+dnp+dnp+dnp+dnp+dnp+dnZ6cn6CenZ6cnp+d&#10;np+d7O3r7/Du5+jmo6SioKGfnJ2b09TS7e7s6ero6erorK2roaKgy8zK8fLw6uvpwcLAnp+dnZ6c&#10;np+dn6CenJ2boaKgs7Sy7e7s7u/tubq4nJ2bn6CenZ6cnZ6cnJ2boKGf3d7c6+zq7O3rsbKwoKGf&#10;n6CeoaKgn6Ce2NnX7e7s6uvpubq4np+dnJ2bnZ6coqOh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n5+/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v7+/v7+/f39&#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f39/////f39///////+///+/P37///+&#10;///+/P37/v/9/v/9/v/9/v/9/v/9/v/9/v/9/v/9/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v7+////+/v7/f39/v7+&#10;/P37/v/9///+/f78/v/9///+///+/P37/v/9/v/9/v/9/v/9/v/9/v/9/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7+/f39/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v7/f39&#10;+/v79fX17+/v7Ozs+vv57e7s7e7s7e7s7u/t+vv5///+/v/9/v/9/v/9/v/9/v/9/v/9/v/9/v/9&#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u7u9vb2/f39/f39/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9vb24uLi7Ozs5ebk4+Ti6ero6+zq7u/t+Pn3/v/9///+/v/9/v/9/v/9&#10;/v/9/v/9/v/9/v/9/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9PT0+vr6/////////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Pz8////7e3t7e3tqqqqvb2939/f8PDw7e3t6urq7e3t+Pj4&#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f39/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7u7u6+vr1dXV6+vr7u7u7Ozs&#10;5eXl29vb5+fn/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Pz8/v7+/v7+/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9fX16+vr&#10;6+vr7e3t6urq+fn5/Pz86urq7u7u/////////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Pz8&#10;/f39////9/f37Ozs7Ozs7Ozs8/Pz/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fn58PDw6+vr7e3t/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Pz8/f39/////f39+vr6+vr6/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9PT0/////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r68/Pz/////f39/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vr6/////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f39/////v7+&#10;/v7+/v7+/v7+/v7+/v7+/v7+/v7+/v7+/v7+/v7+/v7+/v7+/v7+/v7+/v7+/v7+/v7+/v7+/v7+&#10;/v7+/v7+/v7+/v7+/v7+/v7+/v7+/v7+/v7+/v7+/v7+/v7+/v7+/v7+/v7+/v7+/v7+/v7+/v7+&#10;/v7+/v7+/v7+/v7+/v7+/v7+/v7+/v7+/v7+/v7+/////f39/////////v7+/f39/////v7+/Pz8&#10;////////+/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Pz8/f399fX17Ozs7u/t8PHv&#10;+/z6/f78/f78///++/z6///+/f39////////+fn5/////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&#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10;+vr69PT09vb2/////v7+/v7+/v7+/v7+/v7+/v7+/v7+/v7+/v7+/v7+/v7+/v7+/v7+/v7+/v7+&#10;/v7+/v7+/v7+/v7+/v7+/v7+/v7+/v7+/v7+/v7+/v7+/v7+/v7+/v7+/v7+/v7+/v7+/v7+/v7+&#10;/v7+/v7+/v7+/v7+/v7+/v7+/v7+/v7+/v7+/v7+/v7+/v7+/v7+/v7+/v7+/f39/f39/f39/f39&#10;/f39/f39/v7+/////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10;+/v78PDw5ufl7/Du6+zq/v/9/v/9/f78/v/9///+/////////f39/////Pz8/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Pj47+/v7u7u/f39/v7+/v7+/v7+/v7+/v7+/v7+/v7+/v7+/v7+/v7+/v7+&#10;/v7+/v7+/v7+/v7+/v7+/v7+/v7+/v7+/v7+/v7+/v7+/v7+/v7+/v7+/v7+/v7+/v7+/v7+/v7+&#10;/v7+/v7+/v7+/v7+/v7+/v7+/v7+/v7+/v7+/v7+/v7+/v7+/v7+/v7+/v7+/v7+/v7+/v7+/f39&#10;/////////////////////f39/v7+/v7+/f39/////////f39/f39/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f39/f39+/v7////+Pj47e7s6+zq8PHv+fr4/f78+vv5///++/z6/f39/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v7+/f399vb27+/v/Pz8/v7+/v7+/v7+/v7+/v7+/v7+/v7+&#10;/v7+/v7+/v7+/v7+/v7+/v7+/v7+/v7+/v7+/v7+/v7+/v7+/v7+/v7+/v7+/v7+/v7+/v7+/v7+&#10;/v7+/v7+/v7+/v7+/v7+/v7+/v7+/v7+/v7+/v7+/v7+/v7+/v7+/v7+/v7+/v7+/v7+/v7+/v7+&#10;/v7+/v7+/v7+/////////Pz8/Pz8/Pz8/v7+/f39/////v7+/////////Pz8/v7+/////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39/f39////////////+fn57O3r7e7s+Pn36+zq8fLw6+zq7e7s7e7s+Pj4&#10;+/v7////+vr6/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9vb2/v7+/v7+/v7+/v7+&#10;/v7+/v7+/v7+/v7+/v7+/v7+/v7+/v7+/v7+/v7+/v7+/v7+/v7+/v7+/v7+/v7+/v7+/v7+/v7+&#10;/v7+/v7+/v7+/v7+/v7+/v7+/v7+/v7+/v7+/v7+/v7+/v7+/v7+/v7+/v7+/v7+/v7+/v7+/v7+&#10;/v7+/v7+/v7+/v7+/v7+/v7+/v7+/f39/////v7+/////f39/////f39/v7+/v7+/v7+9vb27e3t&#10;/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9/P37///+/P37///++fr4+Pn37e7s4eLg2tvZ&#10;w8TCtba0uru56Ojo6Ojo/f39/f39/////f39/////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10;/////v7+/v7+/v7+/v7+/v7+/v7+/v7+/v7+/v7+/v7+/v7+/v7+/v7+/v7+/v7+/v7+/v7+/v7+&#10;/v7+/v7+/v7+/v7+/v7+/v7+/v7+/v7+/v7+/v7+/v7+/v7+/v7+/v7+/v7+/v7+/v7+/v7+/v7+&#10;/v7+/v7+/v7+/v7+/v7+/v7+/v7+/v7+/v7+/v7+/v7+/Pz8////////////+/v7/////v7+/f39&#10;/f39/f399vb27Ozs/Pz8/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37+fr49/j28PHv7e7s+Pn37e7s&#10;4uPh29zas7SynJ2bnJ2boKGfnp+dn5+f39/f7Ozs/f39/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f39/f39/v7+/////v7+/v7+/v7+/v7+/v7+/v7+/v7+/v7+/v7+/v7+/v7+/v7+/v7+/v7+&#10;/v7+/v7+/v7+/v7+/v7+/v7+/v7+/v7+/v7+/v7+/v7+/v7+/v7+/v7+/v7+/v7+/v7+/v7+/v7+&#10;/v7+/v7+/v7+/v7+/v7+/v7+/v7+/v7+/v7+/v7+/v7+/v7+/v7+/v7+/v7+/////v7++vr6+/v7&#10;8PDw+fn5/v7+/////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78///++fr47O3r3+De&#10;v8C+zM3L6OnnwcLAmZqYo6SinZ6cnZ6cn6CeoaKgnJ2bn6CemJmXzMzM6+vr/v7+/Pz8/////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f39/v7+/v7+/v7+/v7+/v7+/v7+/v7+/v7+/v7+/v7+&#10;/v7+/v7+/v7+/v7+/v7+/v7+/v7+/v7+/v7+/v7+/v7+/v7+/v7+/v7+/v7+/v7+/v7+/v7+/v7+&#10;/v7+/v7+/v7+/v7+/v7+/v7+/v7+/v7+/v7+/v7+/v7+/v7+/v7+/v7+/v7+/v7+/v7+/v7+/v7+&#10;/v7+/f39/v7+////8/Pz+/v7/////f39////+vr6/f39/////f39/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z67u/t7e7s7e7srq+tn6Cenp+dn6Cenp+dnZ6coKGfn6CenJ2bnp+dn6Cen6Cen6Cen5+f4eHh&#10;6enp8vLy/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7e7s7e7s7O3ru7y6n6Cenp+dnJ2bn6CenZ6cn6Cenp+dn6Cenp+dnJ2b&#10;nJ2bn6Cen6CeoKGfzc7M7e7s/P37/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78///+9vf17u/t7e7s1tfVpqelnp+dnZ6coKGfn6Cenp+d&#10;m5yanZ6cn6CeoKGfoaKgnJ2bnZ6cm5yatLWz6ero+vv5/f7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378/Ty7e7s6+zq0tPRnZ6c&#10;np+dnp+doKGfnp+dn6Cen6CenZ6cnJ2bnp+dnJ2boaKgnZ6cnJ2bx8jG7u/t///+/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z6&#10;6+zq8PHvz9DOoKGfnp+dnJ2bnp+dnJ2bnp+dn6Cenp+dnp+dnp+dnZ6cnp+dnp+dnJ2bsLGv7e7s&#10;+vv5/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f396urq6+vry8vLn6CenZ6cn6CeoKGfn6Cenp+dnZ6cn6Cenp+dn6CenZ6c&#10;oaKgn6CeoaKg3d7c8vPx/////v7+/v7+/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6+vr6urqrq+tpaakmJmXnZ6cnZ6cnp+dnp+d&#10;n6Cenp+dm5yan6Cen6Cem5yatLWz2tvZ6Onn/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n5////////////////////6+vr6+zqzs/NoqOh&#10;oKGfnJ2bnp+dnp+dnZ6cnp+doqOhm5yam5yao6SinZ6cnp+d7u/t/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&#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Pz8&#10;/Pz8/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&#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fn5/f39/////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9fX18vLy+fn5/////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Pz8/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f39&#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7+/v7+/////Pz8/////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vr6/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9vb2/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Pj4/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Pz8/f39/////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39/f398/Pz/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7+/Pz8////&#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Pz8+/v78PDw/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Pj4/f39/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n58fHx/v7+/////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Pz8/////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9/f38PDw/Pz8/////f39/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Pz8/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r6/////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&#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7+/v7+/v3/&#10;/v3//v3//v3//v7+/v7+/v7+/v7+/v3//v3//v3//v7+/v7+/v7+/v7+/v7+/v7+/v7+/v7+/v7+&#10;/v7+/v7+/v7+/v7+/v7+/v7+/v7+/v7+/v7+/v7+/v7+/v7+/v7+/v7+/v7+/v7+/v7+/v7+/v7+&#10;/v7+/v3//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v3//v3//v3//v7+/v7+/v/9/v/9/v/9/v/9/v/9/v7+/v7+/f39//7//fv/&#10;/Pr//v7+/////Pv///z//Pr///7//Pz8///+/f78//////3//fr//v3//v3//fz+/v7+/v7+/f78&#10;///+///+/Pz8/v7+/////f39+/r8//7/+vn7/v3///z+//39/f39/v/9///+/v/9/f39/v7+/v7+&#10;/v7+/v/9/v7+/v7+/v3//v3//v3//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v3//v3//v3//v7+/v7+/v/9/v/7/v/7/v/9/v/9/v7+&#10;/v7+////+vn7/vz///z/+/n/+vb/6+L86+H/8un/+vT//vv///7//fz+/Pv//vv///v//Pr///7/&#10;/v3////////+/P35///+/v/9////////+vr6//7//v3//v3//////v7+//7//////v7+/f78/v/9&#10;/v/9/f39/////v7+/v7+/v/9/v/9/v7+/v7+/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&#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3//v3//v3//v3//v7+/v7+/v/9/v/9&#10;/v/9/v7+/v7+/v7+/v7+///+/v7+/fz+//z/8+z/6dz/taDetZ7i1MH46dv/+fD//Pf//Pj//vr/&#10;//v//fn///3/+vn9//7//v7++vv3///7///8/f76/f78/v7++vn7//7//v3//f39/v/9/v/9/vz8&#10;//7+//7+//z+/v3//v3//v3//v3//v3//v7+/v/9/v/7/v/7/v/6/v/6/v/7/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3//v3//v3/&#10;/v3//v7+/v/9/v/9/v/9/v7+/v7+/v7+/v3/9PP19fP58Oz459746dr/u6TopYXkpoTppIbfw6vz&#10;4M3/6Nn/6dv/5tr+7OH/6uD+8ev+//v//Pn//vz///7//Pz8/f39/v3//vz///z///v//vr//Pn/&#10;/vz///7///7///3///7///////7+/////v3//Pv9/Pv//v3//v3//v/9/v/7/v/6/v/6/v/6/v/7&#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3//v3//v3//v7+/v7+/v7+/v7+/v3//v3//v3//vz/7ujz8un+69z/z7nzu5/rqITo&#10;onbxpXf5p3z1pX7sp4TlrY3ms5TprpDjspXls5re5dT/8ub//fL/+/L/+vL/+fL/9u/+/PP///f/&#10;+/D/8+f/69/77+X87uX6//j//vf//Pb///v///38//76///7///8/v7+//7//v3//v3//v7+/v/9&#10;/v/7/v/9/v7+/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v3//v3//v3//v7+/v7+/v7+/v7+/v3//v3//v3//vv/7uX55Nb6&#10;0rr6qYrfpYDopnv0qHf/o3D/pXT+o3T4pHj1qH32qH/yoXnppX7sqYbnrJHb1sD75M//6db/6tj/&#10;2sn13cv67tv/6dX/5tD/1b/5vqjisJzR7Nn/59X/7Nz/8OT/+O///fb//fj//vr///3//v3//fv/&#10;/v3//v3//v7+/v/9/v/9/v7+/v3//v3//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v/9/v7+/v7+/v3//v3//v7+/v7+/v7+/v7+/v7+/v7+/v3//v3/&#10;/vz//vr/+Oz/2sX8pITdpHzsp3v2oXL2qHf/p3b/p3b/qXj/pXT+pnb+pXf5p3v4qHz3pXvypH3r&#10;p4HrqIPppoPkqIblp4XjpoTjqojnp4Pnp4LooXzipYDmqIToqYbntJLwqIrd3cb/7Nn/8d//69v/&#10;7d//+e7///j///n//v3//v7+/v/9/v/9/v7+/v3//vz//vz//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v7+/v7+/v3//v3//v7+/v7+/v7+/v7+&#10;/v7+/v3//v3//v3//vz//vj/69r/uJ3np4DtpHf2pnf8qHj/pHP9pnX/pXT/qHb/pHH/p3T/pXT/&#10;pnb+pnf8pXb7pXb6p3n7pHf2p3v4p3v2pHnyp3v2pnr1p3v4pHj1p3r5p3v4pHj1pXn0qH32o3zq&#10;q4vkvaDvwKPytpvlvqXp2sT+8N//9ur//vn//v3//v7+/v/9/v7+/v3//vz//vz//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v7+/v7+/v3//v3/&#10;/v7+/v7+/v7+/v7+/v3///7//fz//Pv//fv/8Of/2cH/poTipXvypnf8pHT8qHj/p3f/pHT8pnb+&#10;pnX/pnT/pnP/pnP/pnP/pnT/pnX/pnb+pnf7pnf8pnf7pnf7pnf7pnf7pnf7pnj6pnj6pnj6pnj6&#10;pnj6pnj6pnj6pnr3qH7zpn7uo3vrp4Dup4Lqo4Hft5rp3sj/7N//+vT//fv/////+/z6//////7/&#10;/v3///7//Pz8/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v/9&#10;/v7+/v7+/v3//v3//v7+/v7+/////////Pv9/fz+//7///7/+fb/5937sZbgqILspXj3pXX9pXX9&#10;pHT8p3f/pnf8pnf8pnf8pnX/pnT/pnP/pnP/pnP/pnX/pnb+pnb+pnb+pnX/pnX/pnX/pnX/pnb+&#10;pnf8pnf8pnf8pnf8pnf8pnf8pnb+pnb+onP4p3j8pnf7pHb4p3v4pXvwpH7oq4viybP07N3/+fH/&#10;/vr///7//f39+/r8//7///7//f39/////v7+/Pz8/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z+//7//v3/6ufw1crqooXV&#10;p3/vpnj6pnX/pnb+pXX9p3f/p3j9pnj6pnj6pnf8pnb+pnb+pnb+pnb+pnb+pnb+pnX/pnX/pnT/&#10;pnT/pnP/pnT/pnX/pnX/pnb+pnb+pnb+pnX/pnX/pnX/pnT/pnT/p3b/pXb7pHX5pnj6p3r5pHj1&#10;pHvuqIXmt5vn4M//8ef//fn///7///7//Pv9/v3//v7+/////v7+/Pz8/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z/&#10;/fz/7+z15tz6w6jypH7oqHv6pnX/pXX9qXn/pXT+pnb+pnf7pnf7pnf8pnb+pnb+pnf8pnf8pnf8&#10;pnb+pnX/pnX/pnT/pnP/pnP/pnP/pnT/pnX/pnX/pnb+pnb+pnX/pnX/pnT/pnP/qHX/pXP/pnb+&#10;qHn+p3j8pHX6pnf8qXv9p3z1o37krJLg4s//7OH//Pb///v//Pv//fz+/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f78/////f39/v3///7/+fb/+vL/59L/pobdp33yo3T5pnb+qXj/pHP/pXT/pnX/pnX/pnT/pnT/&#10;pnX/pnb+pnb+pnb+pnb+pnX/pnX/pnX/pnX/pnT/pnT/pnX/pnX/pnX/pnb+pnb+pnX/pnX/pnX/&#10;pnX/p3b/pnX/p3b/pnb+pHX6pnf8pnf8o3T5pXf5qH32onvoqorjy7b16dz/9vD///3//v3//f39&#10;/Pz8/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P37//////////7//v3/+/j/+vP/7tz/q47dp3/vonP3qXn/pnX/pXT/pnX/&#10;pnX/pnT/pnT/pnX/pnX/pnX/pnX/pnX/pnb+pnb+pnb+pnX/pnX/pnX/pnX/pnX/pnX/pnX/pnX/&#10;pnX/pnX/pnX/pnX/pnX/pnX/pnX/pnX/pXT/pHP9qHj/qXr/pnf8pXX9q3v/o3T4pnzxpIXgxrDx&#10;8uX/+fP///3//////f39/f39/v7+/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v/9///+/f78/Pz8/v7+/fz//v3///z//fb/6NX/q47epn3wpHX6&#10;qHj/pnX/pnX/pnb+pnb+pnb+pnb+pnf8pnf8pnb+pnX/pnX/pnX/pnb+pnb+pnb+pnb+pnb+pnb+&#10;pnX/pnX/pnX/pnX/pnX/pnX/pnX/pnb+pnf8pHX6pXX9p3X/qHX/qHb/pXT/pHX6pXb7p3b/o3D/&#10;p3P/onH7qX/2p4XkuqPn6dv/+PT//v7+/////f39/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7+/v7+/v7+/v7+/v/9/v/9/v7+/f39/f39/fz+//7//fz//fv///v/9+7/&#10;6NL/pITbpnzxpnf8o3L8qXj/pnX/pHT8pnf7pnf7pnf7pnf8pnf8pnb+pnX/pnX/pnX/pnb+pnb+&#10;pnf8pnb+pnb+pnb+pnb+pnX/pnX/pnX/pnX/pnX/pnX/pnb+pnf8p3f/p3b/pXP/pHH/pnP/p3b/&#10;pnb+p3f/pnT/pnL/pnH/p3T/o3T4p3/vpYbhzbf47eL/+vb///7//f39/v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&#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7/v/9/v3//v3//v/9/v/9/v7+/v3/&#10;//7//v3/+/j///z///3///v/9u7/59f/r4/moXrop3v4pXX9pnT/pnP/pXT/p3f/pnf7pnf7pnf8&#10;pnX/pnX/pnX/pnX/pnb+pnX/pnX/pnX/pnX/pnX/pnX/pnX/pnX/pnX/pnX/pnX/pnX/pnX/pnX/&#10;pnX/pnX/pnb/pnb/pXb/pXf/pXT+pHP9pXX9qHf/pHL/pnT/qHf/p3f/pnf7onb4pXz2o37sqYni&#10;07v77uD//PP///z//Pj9//7//fz//v3//v7+/v/9/v/9/v7+/v3//P7//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v/9/v3//v3/&#10;/v3//v7+/v7+/v/9/v/9/v/9/Pz8/v3//Pv/+fP/8OH/vKTlpYLjp330qXz7pHX6p3b/p3X/pXT/&#10;pnX/pnb+pnf8pnb+pnX/pnX/pnX/pnX/pnX/pnX/pnX/pnX/pnX/pnX/pnX/pnX/pnX/pnX/pnX/&#10;pnX/pnX/pnX/pnX/pnX/pnX/pXT/pXT+pnb+pnf8p3X9qnf/qnf/p3T+p3T+p3T+pnP9o3L8p3b/&#10;pnX/p3f/pXj3p3/vo4Hfwabv7Nn/9+7///3///7//fz+/v3//v7+/v7+/v/9/v7+/v7+/v3//v3/&#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v3//v7+/v7+/v7+/////v/9//3/+vH/69j/rpDj&#10;p4DupXf5pnX/pXT+qHf/pnX/pHP/p3X/p3X/pnX/pnX/pnX/pnX/pnX/pnX/pnX/pnX/pnX/pnX/&#10;pnX/pnX/pnX/pnX/pnX/pnX/pnX/pnX/pnX/pnX/pnX/pnX/pnX/pnX/q3n/pnP9qXb/qnj/qHj6&#10;pnb4pnP9rHr/pXjxqH7tqILmpHzlqXn5pXL8qXb/qHX/p3b/pnf7o3fypoLmy7Pz7uD//fn//fz+&#10;/v7+/v7+/v/9/v/7/v/7/v/9/v7+/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9/v3//v3//v3//v7++/r8//7//v3/&#10;+/f/8+X/yrLzpoHnpHj1pnX/p3X/qHf/qXj/pHP9pnX/p3b/pHP/pnX/pnX/pnX/pnX/pnX/pnX/&#10;pnX/pnX/pnX/pnX/pnX/pnX/pnX/pnX/pnX/pnX/pnX/pnX/pnX/pnX/pnX/pnX/pnX/pnX/p3T+&#10;p3T+qXX/pXL8qHj6q3v9pnT6p3f3qoHuxqL/2Lf/3rv/pn3qp3n0rHv/pnP9o3L8qHf/p3j9pHrv&#10;pobd4cz/9Oz///3//v3//v7+/v/9/v/9/v/9/v/9/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7+/v/7/v/7/v7+/v3//v7+&#10;/v7+//7//fz//fv//fX/5dD/qYrfqYDzpXb7pHP/pXP/o3L8pHT8o3P7qHj/p3b/pXT+pnX/pnX/&#10;pnX/pnX/pnX/pnX/pnX/pnX/pnX/pnX/pnX/pnX/pnX/pnX/pnX/pnX/pnX/pnX/pnX/pnX/pnX/&#10;pnX/pnX/pnX/pnT/qHb/qXj/onH9p3X9qnn9pHXzq4Hwzar/4MD/nXzQ5MP/u53wqIblo3jxpnf8&#10;pXb7qHn+o3T5qHz5pX7rsZTj59f///r//v3//v7+/v3//v3//v3//v3//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v7+/v/7&#10;/v/7/v/9/v7+/v7+/v7+/Pv9//7//vr/8OX/xavxqITopHj1p3f/pnX/p3b/pXX9p3f/p3j9qXr/&#10;o3T5qHj/pnb+pnb+pnX/pnX/pnX/pnX/pnX/pnX/pnX/pnX/pnX/pnX/pnX/pnX/pnX/pnX/pnX/&#10;pnX/pnX/pnX/pnX/pnX/pnX/pnX/pnX/pHP/p3b/pnX/qXb/pHT2qn/wyaP/4b7/ck+qSSKIt5L4&#10;37//uprzrIXypnzzpnr1pnn4pHX5qHn9pXrzpoPk1L757+P//vr//v3//v3//vz//vz//v3//v7+&#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z+/v3//v3//v7+/v7+/v7+/////fn/&#10;8OP/xq7vpn/tpnb+qHT/qHT/p3b/pHT8pXT/pHP/pXP/pnX/pXT/qXj/pnb+pnX/pnX/pnX/pnX/&#10;pnX/pnX/pnX/pnX/pnX/pnX/pnX/pnX/pnX/pnX/pnX/pnX/pnX/pnX/pnX/pnX/pnX/pnX/pnb+&#10;pXj9onT8o3P/pHb/o3f5p4Lw4MX/tJfsTiShRxOtRwy7RAe9RQq5RxCzRBOlmnHr4L7/qYjjp37x&#10;pnj6pXX9p3n7pn7upYXc59L//PD///z////8+v30///7/v7+//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7///7//v3/&#10;/fz+/fz+/vz/+vP/6Nb/sZXhqYDzpXb7qXf/qHb8pHX5pnj6pnf7pnf8qXr/p3f/pHT8qXj/pnX/&#10;pnX/pnX/pnX/pnX/pnX/pnb+pnb+pnX/pnX/pnX/pnX/pnX/pnX/pnX/pnX/pnX/pnX/pnX/pnX/&#10;pnX/pnX/pnX/pnb+pnn+onT8pXX/pXX/pnr9oXvrwaT62rz/wpv/RBWhRg61RQi+SwzGQwa6SRK1&#10;RRid07P/3cD/oXrop3n7pnX/o3P7qHz3qIPrwaTz69j/+PL//f39/v/4///5+/z6/////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10;//7///7//v3//v3//v3//vz//fj/+u//2sP/ooPYp37rqXz0qXz0pXnupn3wp3/vp3/vp3/vpHrv&#10;pXrzqHv6n3D1pnX/pnX/pnX/pnX/pnX/pnb+pnb+pnb+pnX/pnX/pnX/pnX/pnX/pnX/pnX/pnX/&#10;pnX/pnX/pnX/pnX/pnX/pnX/pnX/pnb+o3b7p3n/pHT/pXX/pHT8pXn0qoPxqobq4L7/kmvYShen&#10;SQ63QAK6Rgq8RhGuRx2an3/W3cD/pn/to3X3qXj/qnn/o3X3pnzxpYDm0LT/8OP//vn///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v3//Pn/7ub91sfzo4jRpIfX0LT5&#10;5Mv/6NH/6tT/69j/59X/7dz/6Nf/8Nz/2cH/ooLZpX/ppnr1pnf7pnb+pnX/pnX/pnX/pnX/pnX/&#10;pnX/pnX/pnX/pnX/pnX/pnX/pnX/pnX/pnX/pnX/pnX/pnX/pnX/pnX/pnX/pnb+pXb7qHj/pHP/&#10;p3b/qnj/pnT6qnn9qnz3pXzp0qz/37v/y6n/cEywUy6UxaP/27n/s4zyqX7vqHv6pHT8qnn/pHT8&#10;pXb6pnj6o3X3qH32pIDqzLH/69v/8+v///v///7//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10;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&#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10;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&#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10;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z///z//v7+/v/9///7///7//38/f78/P/9+P/46v/n&#10;zvvKc7RpNYglL5MbKpgUJ5URKJgUJpYSJ5cTJpkTI5YQJZgSJpoRI5cOJJgPJ5sSJJgPJpoRJpkT&#10;J5oUJpkOKZ0OKJwNJJkOJJkOJZoPJZoPKJkMKpoQKZgQJ5gSJZkQJZoPJZsNJZsNJ5oPJ5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&#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3///3//v7+/v/9/v/7/v/7//79&#10;//7+//7/9/v29//07P/o0v3Kgrt2Ros0OIslNZEgLpAYMZUdKZEUKZQVLpwYJJYNKZwRJZsNKJ4Q&#10;JpwOJJoMJ5oPKJoRJZcOJ5kQJJcRI5kSI5YQJJgPJ5sSJZkQI5YQJpkTJZkQJ5kQJ5oPJ5oNJ5sM&#10;JZsNI5sNI5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3///7+/v/9&#10;/v/9/v/7/v/7/v7+//3///3/+vn77PDr+f/07//o2vvPwOqzd61oRog3PIQqQY0vQ5UyNo4kLYwa&#10;L5EZKpMUKpcTJpUNJ5oPJZoPJ5wRJJkOIpUKJ5sSIZYRJJkUJZgSJJgPJ5sSJJsRIZcQJJoTI5oP&#10;JZsNKZoNKZsMJ5oNJZsNI5sNIZsNI5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7+/v/9/v/9/P/7/P/7/P7+/v3//vr///3/6OXn/Pr5/f/4+f/z7v7m4fjY2fbPzvHF&#10;0PnGz//Fxfy3iMl6P4kvOo4oMZAeMpYeKpYUIJELJJsQIpoMJqERI5sNJJsRKJsVJpsQI5kLIpkO&#10;I5oPIZoQIpwQI5wMJZsMKZsMKZoNJ5oPJZoPIZsNIZsNI5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7+/v7+/P/9/P/9+v/9+v/9/P7+//7///z///r///z///7+/v35&#10;///7+f716/Po8f7u8P/s7v/p7P/m1PvNptacerZwY6hXRpY5MosjNZUjJ5EWKZYUJpcRJZYQKJUT&#10;KZcTKZgQJZsNIpoMIpwOIpwOIJoMI5wLJZwLJ5oNKZkPJ5gSJZkQIZsNIZsNI5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3///7+/v7+/P/9/P/9+v/9+v/9+v/+/P7+/fz+&#10;//7///7///z+//3/+/v7/////f/++P37+//8+P/59f/28//05/zm3vrc0vjO0v/LaKBfP4EyP4wx&#10;OYwpN5AjM48eOZQhL5AXLZQTK5oSJJsQIpwOIpwOIZoKI5wMJZsMJZoPJZgSJZgSI5kSI5oPI5sN&#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3//v7+/v7+/P7++v/9&#10;+v/9+v/9+/78/f///P7+/f39/v3///7//v3/+/3+/f//+v7/+/3+/f///f//+/39+//+9v/1+P/1&#10;6v/n1/bRuuGz0v/IwPa1jMiBdbdmVJg/P4wqNI0gL5MbJ5QSI5YQJpsQJZsNJZsNJZoPI5oQI5kS&#10;I5kSI5kS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7+&#10;/v3//v3//P7//P7+/P7+/P/9/P/9/P/7/P/7/P/7/P/9+v/++v/++f/++f/++f/9+v/9/P/9/v/7&#10;///7///7///6///5+v/09v/w8//t7//s7P/p5P3j2vrX0/vLvO+xb7BlPYwxLo0fLZccJpYSI5cO&#10;JpoRJZkQIpgRIZkSJZwSJJgPKJoRJpkO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3//v3//v3//v3//v7+/v/9/P/7/P/7/P/7/P/9+v/9+v/++v/++v/9&#10;+v/9/P/7/P/7///7///7///7///7///7//76//76/f76/f/8+//++v/+9v/38f/v6P/k1v/SufK1&#10;S5ZAM48lLJQXK5oUJpgPJZkQJ50WIpgRIJcNJZoPKZwRJ5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v3//v3///z///z///3///7+//79//79/v/9/v/9&#10;/P7+/P7+/P7+//79//79//79//79//79//79//7+//7+/////////v7++/39+f79+f79+v/++f/9&#10;+v/79P/08P/y4//iyP7DSZM7M5EbKZUNJpkMJJoMJZkQJZgSKJwTKZwRI5YJKJsO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v3//v3///z///z///z///3///3/&#10;//3+//7+//7+/v7+/v7+/v7+/v7+//3+//3+//3+//7+//7+/v7+/v3//P7/+/3+/P7//f///P7/&#10;+v/++v/++v/+/P7+/P/9/f//9vz79P/43//creahPo8oMZUULJsRK58QKJoRJJcRJJUPJpgPJpkM&#10;Kp4PJZsN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7+/v7+/v7+//3/&#10;//3///3///3///3///3///3///3///3///3///3///3///z///z///3//v3//v3//P7//P7++v/+&#10;+f79+v/+/f///f///f///f///f/////+/f76///++/r++v/+8v/w0/vLX6BLOI4eL5USJ5YMJpUN&#10;KpsVJpkTJZkQKJ4QIpgJJZsN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v7+/v7+//7+//7+//7+//7+//7+//7+/v3//v7+/v3///7+//3///3//v3//v3//v3//P7/&#10;/P7//P7+/P7+/P7+/f///f///P7++/39+vz8+/39/f39/f78/v35//38//3//P7/9//45P7gwfK0&#10;QoguN48dMpoXK5oUJJgPKJsVIZgOJZsNJpwO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7+/v7+/v7+/v/9/v/9/v/9/P/9/P/9/P7+/P/9/P7+/v/9/v7+/v7+&#10;/P7++v/++v/+/P7+/P7+/v7+/v7+/v7+/v7+/////v7+/f39/v7+///////////////+//39/vv9&#10;/P7/+f/+8v/20/PQpdicP4ouL40XLpsXIJUKIpwQIZsPI5oQJZkQ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&#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&#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itibh9OZjdigj8+hye/R7f/v+v/7/v7+&#10;/P7/+v7/+v7/+/3+/P7////////8///7//7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itmaideai9ScltGl&#10;xejN6fzt+v75/fz++/3+/P7/+v7/+v7//P7//v7+///7//36//7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iNmah9WYjtahlc2k0PDX5fPn///+//z+//z+/v7+/f///P7/+v7//P7+//79//79//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&#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&#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teYi9iei9OfmtKp2PXe6vPp//7///z///z9//79/v7+/P7++v7//P7/////&#10;//7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NiYitqfi9OfmdCp3Pfj6PDp//z9//z///79///7/f78&#10;+/78+f79+v7//P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dmZiNidi9Whk8yl1PHa5fHl//38&#10;//7////8///8///7/v/9+v/++///+v/++/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taZidmeh9Kc&#10;ldKms9m94vXk8Pjx+Pz3/P74/v/6///7///8/P7++v7/+v7//P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iNWbiNWcj9Ggncun0fLX3/Xj4fLl8Pzw9//1/v/6///7/f39+/3++/3+/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&#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&#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WYitibhdWYi9aentmsyfrU1fvfx+fP2PHd7P3v+f/5///+/vv9//7/&#10;+vz9/f///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i9ibitibhdmZhdaXj9aepuS0reK6o9CvqtC02/bi&#10;8Pvx/f/8/v3/+/r8/////P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itacideahtqZg9iUiNeYjded&#10;kdShjsufmcyntdrA4/bn+P/5/f////7//v7++/z6/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iNWbhtaZ&#10;g9qYg9qWiNuXiNeYitWdjtailNOnmsmo0/DZ7fvv+P37/f///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ciNibgtmXg9qWidmWidmYhtaZi9ifiNKelNCnr9i53PTi9f/4+////v7+//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&#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ch9adhtidgtiYhdqWidmYi9mZhdaXhNeZh9adj9SimMik1/fe7v/0&#10;+v/+/////v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10;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10;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&#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&#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&#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10;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10;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&#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&#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&#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Pz8/v7+/v7+/v7+/v7++Pj47e3t&#10;+vr6/////////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f39/v7+/Pz89fX17+/v9/f3/f39/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Pz8/v7+/////v7+/////////f39+vr6/v7+/////v7+/////v7+/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f39/f39/v7+/v7+/////////f39+/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f39/f39/f39////+/v7/v7+/v7+&#10;/v7+/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f39/f39/v7+/////Pz8+Pj4&#10;+Pj4/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vr69PT08vLy/v7+/f39+/v7/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&#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&#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&#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&#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f39/f39/v7+/Pz8////////////+/v7&#10;/////v7+/f39/v7+/v7+/v7+/v7+/v3//v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v7+/v7+////&#10;/////Pz8+/v79vb2+/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&#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Pz8/v7+/v7+/////f39/f39+fn5/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10;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Pz8+Pj4+Pj4/v7+/Pz8/v7+/////////f39/////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9/f3+Pj4/f39/v7+/v7+/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&#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v7+/f39/Pz8/v7+/////////f39////&#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10;/v7+/v7+/v7+/////f39/////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10;/f39/f39/f39/v7+/////f39/Pz8/////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&#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10;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Pz8/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v7+fn5/Pz8/////////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r6&#10;/f39/////v7+/f39/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f39/v7+/v7+/////v7+/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v7+/v7+/v7+&#10;/v7+/v7+/v7+/v7+/v7+/v7+/v7+/v7+/v7+/v7+/v7+/v7+/v7+/v7+/v7+/v7+/v7+/v7+/v7+&#10;/v7+/v7+/v7+/v7+/v7+/v7+/v7+/v7+/v7+/v7+/v7+/v7+/v7+/v7+/v7+/v7+/v7+/v7+/v7+&#10;/v7+/v7+/v7+/v7+/v7+/v7+/v7+/v7+/v7+/v7+/v7+/v7+/v7+/v7+/v7+/v7+/P7+/P7+/v7+&#10;/v7+/v7+/v7+/P7+/P7+/v7+/v7+/v7+/v7+/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9&#10;/f//9/z7+////P7///7///7+/v7++//++v/9/f///Pz8//3///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r6+///+v/+/P7//Pz8//39/v7++v/9+f78/f///v7+//3///7//P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fz6///8///+//39/v3//Pv9///////+&#10;//38/v/7+f/6+v/7/P/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P37+//7+f/5/v/7/fv7&#10;//3//Pv9/v/9///8//76/v/7+//8+v/7/P/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v37/f///Pv9/f//&#10;5u/l7vru+v/6/P7+/f7//f7/+v/7+v/6/v/7/v/9/f///P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9Pn3/f//6vLrudG51/Ta6v/t8v/39/v8/f7/+v/7+//5///7//7+/P7//P3//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10;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v7/f/++//54vjglcWVerJ9uOa80fLX6/Xv/f///v/9//76///+//79/P7+&#10;+v7//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&#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89v/02/fZc69zX6RhZZ9pmcGe4e/k/f39//79&#10;//z5//7+//79/P7++////P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f39/f39/f/89f/z2PTWbKhsY6hlaaNt&#10;0/vY8v/1/Pz8//79//36//z8//38/P7++v/+/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Pz8/v7+////////+v37+//5&#10;4fffsuKyjMSPyPbM2/rf9f/5/fz+///+///7//79//79/P7++////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Pz8/f/++v37////7fTt4Pbe4Pvh7P/v9P/3+f3+/P3//f/8/P/6///7//7+/v3//P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v7+/////////f397/Lw/Pz8+fb4/f399Pzy+P/2+v/6/P7+/fz//v3//f/8/P/6/f76//79&#10;/v3/+/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&#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Pz8/f39////////+/v79vb27+3t7uzs7Orq7evq/f/7/f/7//76//////v///3/&#10;/v/9/v/7//76//76+//6+f/6/P/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8PDw6urq7Orq7evr4eHh6enp/f78///8&#10;//z7//3+//3///7///////79//79///7/P/7+//6/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v78fHx6urq7u7u7e3t7+/v&#10;9/n5/f//+/r8/vz8/////vz8/P/9/P/9/P7+/v7+//3///3///3///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7+/v7+/v7+/v7+/v7+/v7+////+fn56+vr6urq9vb29fX1&#10;8PDw9PT0+vr6/P7+9/z7+v/+//7///7///39////+/78+v/9/P7+/f39//z+//3///z///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f39/////v7+/Pz8/////P/9+v75/P/9/f/+/P/9/P/9/P/9/P/9+/786+7s&#10;4uTk6uzs9/n5/P7+/P7+/P7+/v7+/v7+/P7+/P7+/v7+/v7+/v7+/v7+/v7+/P7+/v7+/v7+//7+&#10;//7+//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f39/////v7+/Pz8/v7+8/b09Pjz/f/8+f349/r4/P/9&#10;+v37/f/+/f/+8/b07vDw9Pb2/P7+/f///P7+/P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f39/v7+8PPx7O/t&#10;7/Lw5Ofl5unn+Pv5+v37/f/+/f/++v37+fv7/P7+/f///P7++/39/P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v7+&#10;/v7+/v7+/P/99vn38fTy5Ofl5ejm9vn3+/78/P/9/f/+/f/+/f///f///P7++/39/P7+/f///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f39/v/9///+///++/z6+Pn3/P37/////Pz8/v7+/v7+/v7+/f39/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v7+/v7+/v7++/z6/v/9/f78///+///+/v/9/////f39/f39&#10;/v7+/v7+/v7+/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Pz8/f39/f39&#10;/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9/f3+vr6/////v7+/Pz8/v7+/////v7+&#10;/Pz8/////////f39/v7+/f39/v7+/v7+/v7+/v7+/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Pz8+/v7/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z8+vr6/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f39/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v7+/v7+/f39&#10;/////f39/Pz8/////v7+/v7+/v7+/v7+/v7+/v7+/v7+/v7+/v7+/v7+/v7+/v7+/v7+////////&#10;+/v7+Pj4+fn5/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v7+/v7+/////v7+/////v7+/v7+/////f39/v7+/v7+/v7+/v7+/v7+/v7+/v7+/v7+/v7+/v7+&#10;/v7+/v7+/v7+/////f39+/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f39/v7+/v7+/f39/f39/f39/v7+/f39/////////Pz8/////v7+/v7+/v7+/v7+/v7+&#10;/v7+/v7+/v7+/v7+/v7+/f39/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v7+/v7+/////f39/f39/f39/f39/f39/////f39+fn5/////v7+&#10;/v7+/v7+/v7+/v7+/v7+/v7+/v7+/v7+/v7+/f39/f39/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&#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f39/////v7+/Pz8/Pz8/////v7+/////////v7+/f39////&#10;/Pz89/f3/Pz8/v7+/v7+/v7+/v7+/v7+/v7+/v7+/v7+/v7+/v7+/f39/f39/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fn5+/v7/v7+/////v7+&#10;/v7+/v7+/f39/////v7++vr6/v7+/v7+/v7+/v7+/v7+/v7+/v7+/v7+/v7+/f39/v7+/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vr6&#10;/Pz8/////v7+/f39/f39/v7+/f39/v7+/////v7+/////v7+/v7+/v7+/v7+/v7+/v7+/v7+/v7+&#10;/f39/////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f39/////v7+/f39/////v7+/v7+/v7+/v7+/v7+/v7+&#10;/v7+/v7+/v7+/v7+/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v7+/////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&#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10;+/v79vb2+Pj4/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9fX1+vr6/////Pz8+/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5oNJ5oNJZoPJZkQJZkQJZkQJ5oPJZsNJZoPI5sNI5sNI5sNI5sNI5oPI5oP&#10;JZkQKpYUM5IgTJU/xve/1uzT6vLo9fbt///7/f//+v7/+f3+/P7///3///3///3///3///7+/v7+&#10;/v7+/v7+/v7+/v7+/v7+/v7+/v7+/v7+/v7+/v7+/v7+/v7+/v7+/v7+//39/////////f39////&#10;////9/f36urq6ezq7O/t6uzs+/39/P7++vz8/////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r6/f39/////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sNJZsNJZoPJZoPJZkQJZkQJZkQJZkQJZoPJZoPI5sN&#10;I5sNI5wMI5wMIZsNI5oPJZYQLZUaM4oiUZFFlbiQ5fPh+//0///7/v7+/P7/+v7//P7+//3///3/&#10;//3///3///7+/v7+/v7+/v7+/v7+/v7+/v7+/v7+/v7+/v7+/v7+/v7+/v7+/v7+/v7+/v7+//3/&#10;//7//v7+/f39/f39/////v7+/Pz89vn37/Lw/f//+fv7/P7+/f//+/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sNJZsNJZoPJZoPJZkQJZkQJZkQ&#10;JZkQJZoPJZoPJZsNJZsNI5sNI5sNI5oPI5oQKpoXJo8WNJMlhdF5xfbA2/TY7vbs//////v///z/&#10;/v7+/v/9/v7+/v7+/v3//v3//v7+/v7+/v7+/v7+/v7+/v7+/v7+/v7+/v7+/v7+/v7+/v7+/v7+&#10;/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sNJZsNJZoP&#10;JZoPJZkQJZkQJZkQJZoPJZoPJZoPJZsNJZsNI5sNI5oPI5oPJZkQJpYSKpYYLJAZTqNBcatq3P3Y&#10;6PDm+PP1//v///z//v7++/78/P/9/P7+/P7+/v7+/v7+/v7+/v7+/v7+/v7+/v7+/v7+/v7+/v7+&#10;/v7+/v7+/v7+/v7+/v7+/v7+/v7+/////f39/f39/////////v7+/f39/f39/v7+/////f39////&#10;+/v7/////////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10;/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sNJZsNJZsNJZoPJZkQJZkQJZkQJpwOJpkO&#10;LpcYOZAofbpw2vvP7PLn7+rs//7/////+v/9+P/8+f79+v/+/v/9/f78/v7+/v7+/v7+/v7+/v7+&#10;/v7+/v7+/v7+/v7+/v7+/v7+/v7+/v7+/v7+/v7+/v7+/////v7+/Pz8/Pz8/v7+/////////v7+&#10;+/v7/v7+/Pz8/////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sNJZsNJZsNJZsNJZoPJZkQJZgS&#10;JZgSJZkQJZgLJpkMKZYSL44ccbRf3f/O5vLe7Orp/vz8/v/9+//++f/9+v/++v/+/v/9/f78/v7+&#10;/v7+/v7+/v7+/v7+/v7+/v7+/v7+/v7+/v7+/v7+/v7+/v7+/v7+/v7+/v7+/v7+/////////f39&#10;/f39/v7+////////+Pj4+fn5/v7+////////+vr6/////////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sNJZsNJZsNJZsN&#10;J5oNJ5oPJ5kQJ5gSJ5cTJ5cTKJcRLZwWLJoWK48XU6M+reWc3fXV5+/l8/Tw+fr4/P/9/f///P7/&#10;/P7+/P/9/v/9/v7+/v7+/v7+/v7+/v7+/v7+/v7+/v7+/v7+/v7+/v7+/v7+/v7+/v7+/v7+/v7+&#10;/f39/v7+/////////////v7+/f39/f39+Pj47+/v/v7+/Pz8/v7+////+fn5/////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sNJZsNJZsMJZsMJ5oPJ5kQJ5gSJ5cTKZYUKpUXLpEdMZEfKowaNJEkPIkoR382ss2r5/Hl6Ozn&#10;8/Ty/Pz8//////z+/f39/P7+/f///v7+/v7+/v7+/v7+/v7+/v7+/v7+/v7+/v7+/v7+/v7+/v7+&#10;/v7+/v7+/v7+/v7+/////f39/Pz8/v7+/////////////v7+9PT08vLy7e3t/v7+/////Pz8////&#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&#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10;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10;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3///3///3//v3//v3//v7+&#10;/v7+/v7+/v/9/v/9/v/9+v37/Pz8/v3///7//v3//P7+/f/+/f/++v37////+/j6+/j6/////f/+&#10;8fny1evYos+okdGdkNuditqZhtiXjNmck9Sjotqxmsqmnc2pnNWont6qq/G0vP/Gu//BnuylaMJv&#10;T7FXSrBRR7FOR7ZOQ7hLP7lHPLpDObxDOb1BN71DN71DObxDObtEO7pGObtGN71DMrg+OLpDQb1L&#10;QLVISLdPSbNQTLBQSq5PTLBRSK9OS7VSRbNNRLVNQ7dMQLlKO7tE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v3///3/&#10;//3//v3//v3//v7+/v7+/v7+/v7+/v7+/v/9/f/+/v/9//7///3///v//f39/P/9+f/6+v37/f39&#10;//z///3//fz+8ffy4fDitdK4ns6kldOdj9WYidWVidaYjtWckc+fmNClpNiwree3vf/It//AoPao&#10;bsl0UKtWUrJXRrROPrNGRLxNQrtJPbhCOrtCO79DNr0/N75ANr5ANr5BN71BN71DObtEObtGObtG&#10;N71BOL9BOL5COLxAPb5FOrhBP7pEQbpHQ7xJP7hFQ7xJQbxIOrVBP7xIPLlFOblCObxD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3///3///7+//7+/v7+/v7+/P/9/P/9/P/9/P/9&#10;/v7+/v7+//3///3///3///7+//79/v/9/Pv9+Pf7+Pr7+//+/P/68/jv/f/5+fr2+//88f/12P/e&#10;p+yvT61WRrVNQLdKPblJPrpIPblHPrhGQLhJQbZJQ7hLPrZHRL9LN7s/N75ANr4+Ob5AOrtCPrxF&#10;PbtEOblCPr1EPL1EPbxDO7pBQcBHPbxDPbxBO71BO71BOb1BOb1BOb1BOb1BOb1BOb5AOb5AO79D&#10;Nbk9Or1EObtEOLpDO71GOL1FN71DN71BN71BNLw+OMFBN8BAN8BAN75A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3//v7+/v7+/v7+/v7+&#10;/P/9/P/9/f/++v37+/39/P7+/////f39/vz8///++//7+P/4+v/+6eru+vv///7//vz7+fj07u7o&#10;+P7z9v/13//ixf/LXrRmRbRMP7pGP7pGPbpGPbpGPbtEPbtEPbtEPbpGPbtEO7xDN75ANr8/NMA9&#10;Nr8/N75AO7xDPbtEO71BOb5AO71BOb1BO71BO71BO71BO71BO71BOb1BOb1BN71BN71BN71BNr5B&#10;Nr5BNr5BNr5BNr5BN71BN71BN71DObxDObxDObxDOb1BN71BN71BNr5BNr5ANL9ANr5AN7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39/f///P/9+/78/P/9/P/7+/78+f/6+P75&#10;+//8/P/9/Pz8//////7++f349//22/fazvzOoOKhVqtZTbVQQrhHN7k9Or9BOb1BOb1BOb1BO71B&#10;O71BO71BOb1BOb1BN75ANr5ANr8/Nr5ANr5AN71BObtEObxDNr5ANr8/Nr5AN75AN75AN75AOb1B&#10;Ob1BOb1BOb1BOb1BOb1BOb1BN71BN71BN71BObxDObxDObxDObxDOb1BO71BO71BO71BO71BO71B&#10;O7xDO7xDPbxDPbxDPbtEO7xD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N75ANr5ANr5AObxDO7xDPbtEO7xDOb5AN78/NsA9N78/Ob5AOb1B&#10;O7xDObxDOb1BOb1BPb9DObg/P7pESbxPTa1TnOihzP3R5f/p9v/49Pv2+f/79/75+//8/f39//r/&#10;//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z8+/78/f/++v75&#10;+v/7+v/67/fw6/Lr5+7n4+rj6/Lr+//57/zu5f3l3f/fvfXAa7RuT61USLVOQrtIPr1CPb9COL0/&#10;Ob5AOb5AOb5AOb5AOb1BOb1BN71BN71BN71BNr5ANr5BN71BN71BOb1BO7xDObxDN71BNr5ANr5B&#10;N71BN71BN71BOb1BOb1BOb1BOb1BOb1BOb1BO71BOb1BO71BO71BO71BO71BO71BO71BO71BOb1B&#10;O71BOb1BO71BO71BO71BO7xDPbxDPbxDPbxDPbxDO7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N71BNr5ANr5AObxDO7tEPbtEPbxDOb5AN78/&#10;N789N789Ob4/Ob1BO7xDObxDObxDOb1BPbxBPr1COrtCPrlFRbZOTa9VgM2JwPvI0vzZ0vDX4vjm&#10;9P/59Pv2//////r///z///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9/P/9/v7+/v7+//3///3///3//v3//f39&#10;////+/78+/78+v/7+v/7+v/56fXp7vjr6/jq6vnr6Pzp2vjbwu7Fl9Sai9qQYcFmRLNLQblKPrtH&#10;O7lCOrlAPLtAQcFEPb1APb4/O71AOb5AN71BNr5BNL5BNL5BNL5BNr5BNr1DN71BO71BO71BPbxB&#10;O71BObxDN71DN71DObxDObxDObxDO7xDO7xDO71BO71BO71BO71BPbxBO71BPbxBO71AO71AOb4/&#10;Ob5AOb5AOb5AN75AOb1BN71BOb1BOb1BOb1BOb5AO71AO71AO74/O71A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N71BN71BObxDO7xD&#10;O7xDO71BOb5AOb4/Ob4/Ob4/Ob5AOb1BObxDObxDObxDObxDOLo9QcBFOrY+QbxIQLdKQLNLRbJQ&#10;S6xWU6Vdntym0PrX7v/x+v/7///+//////39/////v7+/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9/P/9/v7+/v7+//3/&#10;//3///3///3//Pv9////+/78+f/6+v/79v/39P/07P/s6f/o3v/c2PzY0P3SufG8Zq9rUa9YR7RO&#10;P7lHObpBN7pBOb1BO7xDPsBEPL5COLo9Pb1AO71AO71AOb1BN71BNr5BNr5BNr5BNr1DN71DObxD&#10;ObxDO71BPbxBPb1AO71AO71BObxDObxDObxDOb1BOb1BO71BO71BO71BO71BO71BO71BO71BO71B&#10;O71BO71BOb5AOb4/Ob5AOb5AOb5AN71BOb1BN71BOb1BN71BN75AN75AN78/Ob4/Ob4/Ob4/Ob5A&#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xDObxDOb1BOb1BOb5AOb5AOb5AOb1BO71BO71BO71BOb1BOb1BObxDObxDOb1BOr9BObs+PbxD&#10;QbxGP7xIPbpGPbxJQLlLS7ZVXbNlot+n1frY7//w+v/5+//6///+/f39/v7+/////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7xDP7pEPbxDOb1BN78/NMA9NL8/N71BObxDPbpGPbpGPbtEO7xDOb1BN75AN75A&#10;N75AOL9BNrxAPcFFNro+Orw/Orw/O71AP7tDQrZFTrNRV6pbpOKm1fzW4/rk9Pz19vj49fX1+/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&#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&#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&#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&#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&#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&#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P7//v3///3//v7+/v/9/P/7/P/9//7///z/&#10;/f39+/78/v7+/f/87//yzPrPUrJYQLpIPbpGO7tEPL1EOr5COb1BOb1BOb1BOb1BO71BO71BOb1B&#10;Ob1BN75AN75A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7+/v3///3///7+/v/9&#10;/P/7/P/9/vv9//7/////+/78/Pz8+v/77v/vyf/OT7JWQLpIPbpGO7tEPL1EOb1BOb1BOb5AOb1B&#10;Ob1BO71BO7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P7+&#10;/v3///3///7+/v7+/P/9/P/9//z+//3//f39/P/9/v/99//31/namNicSrNSPbpGPbtEO7xDOb1B&#10;Ob1BOb5AOb5AOb1BOb1BO71BO7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v7+/v7+//3//v7+/P/9/P/9/v3///7/+/39/f/++Pv58f/y0//WhdOMSLVP&#10;PbpGPbtEO7xDOr5CN71BN75AOL9BOb1BOb1BO71BO7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v7+/v7+//3///3//v7+/P7+//7//fz++Pr6/f///P/7&#10;7v/tt/G7V65eRLVNPLpDOrtCObxDN71BN71BN75AOL9BOb1BOb1BO71BO7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v/9/P/9/v7+//3///3//v7+/P7+/f//&#10;/P7//v3//f//+Pz34fzinuGkSqpQQrdKPLpDOrtCObxDN71BN75AN75AN75AOb1BOb1BO71BO71B&#10;O71BO7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9/v/9/P/9/v7+//3/&#10;//3//v3//P7+/f//+vz9//7//P7++//75f/mmOCeTrRVQ7hLO7tEO7xDOr5COL5CN75AN75AOL9B&#10;Ob1BOb1BO71BO71BO71BO7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v/9/P/9/v7+//3///3//v3//P7+/P7+/P7+/Pz8/f/++P/41/XYgsqISa9QQrdKO7tEO7xDOb1B&#10;N71BN75AN75AN75AOb1BOb1BO71BO71BO71BO7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v/9/P/9/v7+//3///3//v7+/P7+/f//+/39////+fz6+//72PXbdbh6Tq5U&#10;QrdKPbtEO7xDObxDN71BN75AN75AN75AOb1BOb1BO71BO71BO71BO7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3//v7+/P7+/f39/v3//f//+fz6&#10;+//86f/pmdaeVK5bRLVNPbtEO7xDObxDN71BN71BN75AN75AOb1BOb1BO71BO7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3///7+/v/9/P/9&#10;//7//fz++fv7/f/++P756f3qzf7Qg9KJRrROPbpGPbtEO7xDOb1BN71BN75AN75AOb1BOb1BO71B&#10;O7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v3//v3///3/&#10;//7+//7+/v/9/v/9//z+//7////++Pz3+/789v/31/zaj9KUSbJRPbpGPbtEO7xDOb1BOb1BOb5A&#10;Ob5AOb1BOb1BO71BO7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v3///3///3///7+/v/9/P/7/v/9//7//vv9///+/P/7/f/+9v/35P/lvvjCTbFSP7lHPbpG&#10;O7tEO7xDOb1BOb1BOb5AOb1BOb1BO71BO7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v3///z///3///7+/v/9/P/7/P/7//7///7/+v37+//6+/78+P/46//s&#10;u+y+T69UP7lHPbpGO7tEO7xDOb1BOb1BOb1BOb1BOb1BO71BO71BOb1BOb1BN75AN75A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v3///3///3///7+/v/9/P/7/P/9//z+//7//v/9&#10;/P/9/P/9+//88P/xxvLJUq1YQLhJPbpGO7tEObxDObxDOb1BOb1BOb1BOb1BOb1BOb1BO7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3///z+/v7+/f/++//6+f/59v/2z/TSVqpcQLFJQb9IOb1BN7pBO75FOL5CN71BObxDN71B&#10;N75AN75AO71BPbxBO7tEObxDObxD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v7+/v7+/v3//v3///7///z+/v7+/P/9+//6+f/6+v/51ffYb8B3R7VPO7pBOb5APMBEObxD&#10;Nbs/OL5CObxDOb1BNr8/N78/O71APbxBO7tEObtEObxD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&#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P7+/P7+/v3//v3///7///z+/f39/P/9/P/7+f/6+v/51vjZcL91SLdP&#10;ObpBNr4+Pb5FO7xDN71BN71BOb1BOb5AOb89N8A8Ob89Ob4/N71BN71D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7+/P7+/P7+/P7+/v3//v3///3///z+/v7+/P/9/f/++v/6&#10;+P/51/fYaLdtRrVLO79DMr09OLxAObxDOsBGNb1AOb1BO71AO789O788Ob89N78/N71BN71D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7+/P7+/v7+/v7+//z+//3/&#10;/v7+/P/9/f/++f/59//42PjZeMh7RLdKNr5AMb88OL5CNrxCN75ENbxCObxDPbxBP70/P70/O71A&#10;Ob1BObtEObtEObxD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P7+&#10;/v7+/v7+//3///7//v7+/f78/P/9+f/5+f/63/7fjtiQSLJNOLtCNL8/Ob9DN71DNL1DNL1DObtE&#10;PbxDQLxAP71AO71AN71BN71DN71D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P7+/v7+/v7+//z+//7//v7+/P37/f/++f/5+v/75P/lpuKmUKtVQrdKObtEO7tE&#10;OrxFNb5ENL1DObtEPbxDPbxBO71AN75ANL9ANL9ANL9AN7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v7+/v7+/vv9//7//v7+/f39/f/++//6+//75v7mwPPB&#10;W6teRrNNPrlFPLpDOb1BMr0+NL9AObxDO7xDPbxBO71AOb5ANr8/NL8/NL9AN7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v7+/v7+/v3//fz+/v7+/f39/f/+&#10;+//6+v/66//qv++/XaheS7NOQLpEP79CNb07M8A7NME8N75AOb1BO71BO71BPbxBPb1AOb5AOb5A&#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10;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7+/v7+/v7+/v3/&#10;/fz+/v7+/v7+/f/+/P/9+//86vzrsNmzXqFjULBSSLpJPbo/O8BBOMI+NcI9N75AObxDObxDO7xD&#10;P7tDP7xBO71BOb5A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3///3//v7+/v7+/P7+&#10;/P7+/v7+/v7+/v3//Pv9/////v7+/P/9/f/++//86ffr0/PamtChqPqthuuJQ7ZJP71GOr5CMbk7&#10;N7xEN7tGNrxEN7xEO7tEO7xDN71BNr5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3//v7+/v7+/P7+/P7+/v7+/v7+/v3//Pv9/////v7+/P37/P/9/f/85PLm2PbdyP7Puf+8g+WF&#10;TLpQP7hGO7xDO8FFObtEN7tGNL1ENrxEO7xDO7xDN71BN7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3//v7+/v7+/P/9/P/9/P7+/P7+//7//Pv9/////v7+/f78/P/9/P/74PLh&#10;0frUb7ByVa9WTrdORLRERb1HPbxBNbo8O71BObxDN71BN75AO71APb1AO71AO71A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3///3//v7+/v7+/P/9/P/9/P7+/P7+/v3//fz+//////7+&#10;/v/9///++//64PPgzPvNeMF7T69RRbJGTLxORLZEP7tDPb9DO7xDO71BOb5AOb4/Ob4/O71AO71A&#10;O7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3//v7+/v7+/P/9/P/9/P7+/P7+&#10;/v3//v3///7///39///+/v/9+f344fThve+/X6tjT7JWR7RNTbZPS7dNPbNEPrpIO7pGO7tEO71A&#10;Ob4/N75AN75AObxDObxD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3///3//v7+/P/9&#10;/P/9/P/9/v7+/v7+/v3//v3//v3///z+////+//69P7y2ffavvvBYbZmS7BUXcNkjuSQh92JTbNU&#10;RbVPQLdKPbpGO71BOb5ANr5ANr5BObxDObxD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7++v7/+f7/+f/9+v/9/v3///z//v/7/P/6+//7+f/6////&#10;/f//9f775//twP3FUKhVRrROP7NISLJNkOCT1/zW3/Xc2PzYpuGnUa9WQ7hLPbxJN71FNbxCNr5A&#10;OsA+Or48Ob5A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f/++f/9+v/9/P7+/v3///z//v/7&#10;/P/4+v/6+//6+vr6/f/+8f/12P/fm+OhT65XSrVURLFOT7VWXKhgyerI5PTi2fXXnNKdUa1UP7RH&#10;ObhENrxENr1DN75AOb4/O789Ob5A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P7+/P7+/P7+/P7+/fz+&#10;//7//f39////+/78/P/99/v28vny7PTp4vTdw+W9sOOpXaJROIkoOIwmNYwkNYslUZZF1/7R4fjc&#10;4fjYlLKHTHlAodiTyv+7XKBLOIonMZAdK5UTJ5oPJpwNI5wMJZoPJZkQ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&#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P7+&#10;/P7+/P7+/P7+/fz+/v7+/v7++v37+/78+//86/Lr6PLm4vHcwt27odCYQH81N4csMoclPI0sOoIo&#10;QIEytOer4fjc4vPe3vfVqtGdSIM5fsVut/+pV6pHL44cK5ITLJwSJZsMIJkJJZ4OJZoPJZoPJ5oP&#10;J5oPJZsNJZsNI5oPI5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v3//v7+/v7+/v7+/v7+/v7+/v7+/////f39+/39/f/+/f/89/735e3jx9TEw9u9Y4dZS3w+R4E6&#10;X55UbKhhhLl2wu+21fnN4P3c3u7c4/Ph3fzXx/e9YqVUQ5Q1P5UvLYscMZUdKZYSJ5oPIpsLIpsL&#10;IZsNI5oPJZkQJ5oPJ5oPJ5oNJZsNI5oPI5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3///7+/v7+/v7+/v7+/v7+/v7+/f39///++/78+//68fjx4uvh4Ore4/Ph&#10;3vbYk7OKstyn0P3E1//N3f/U2vnM4PvU3ffZ3PXb0+vT2vnYm8aTjMiCkeGENY8lL48dLZEZLJgW&#10;JJYNI5sNIZwMIpwOIZsPI5oQJZkQJ5oPJ5oPJ5oNJ5oNJZoPI5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3///3///7+//7+/v7+/v7+/v7+/v7+/f78///+/f/+8vbx&#10;6PDmtb+zkJqNvsu75/Tk4/Tf3vTY4Pba6Pfi5PHb6fna4/nW4f3Z1fjQTnxNtu6zouScOIcsNZEi&#10;K5AWLJcYKZcTKJoRJJwOIp0NHZkKH5oOIpsRI5oQJZkQJ5oPJ5oPJ5oNJ5oN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3///7+//7+/v7+/v7+/v7+/v7+&#10;///++Pn3/v/98PTu6PDm6/Xp5vDj5vPj4/Pi3O/a4fre3/rZ3vbY4vrY1vPGb5Nf0PrDpNicQYM7&#10;mueTqv6gM5AjLJEXLJkUJ5YOJJoMI5wMIJsLHpoKIZ0OI54SHpcNJZkQJZkQJ5oPJ5oPJ5oNJZsN&#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7+//7+/v7+&#10;/v7+/v7+/v7+/v7+//7+///+/P37+//6/f/79v7z8/3w5vfi4PrcgKd6a6FmZ6Vfru6ijdB/abBa&#10;P4YwrfGcitR8NoorO5cuTq07MZQaKZMQKZkPJ5sMI5wLJZ4NJJ8PH5sMHpkNIZoQJp0TJZkQJ5oP&#10;J5oPJ5oNJZsNJZsNJZoPI5oQ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&#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39//39/////f78///7+//39//04vLg1/LRp9SjW5pU&#10;N4UtQZcxMY8gL44fMY8gUqs+OpMlMZIeKpEYK5QVLJYTK5oSJpkMJZsMI5wLIZ0LIZwMIpwQIpwQ&#10;IZgOJJkOJ5oPJ5oNJ5oNJ5oNJZsNJZoPI5oQI5oQ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10;/f39/v7+/////v7+/P37/f/++/78/f/+/f//+vz8//7//fz+//3///3///3//f39///89/v16u/m&#10;6PLl2ezXrc+qnteYNoQtNZAjLpMZKZQVKpYUMZMXMZMXLJYUKZcTJ5gSJZkQI5oQI5oPI5sNI5wM&#10;I5sNI5oPI5oPJZkQJZoPJ5oPJ5oNJ5sMJ5sMJ5oNJZsNJZoPI5oQI5oQ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f/++/78+/78+/39+/39//7//v3///r///v///7/&#10;//7+///+6Onl5+vl5e/i4PLbkrOOgLR4f8d0WrRKKZEUKJkTJ5kQLJYTLJcSJ5oPI5sNI5oPIZoQ&#10;IZkSIZoQI5oPI5sNJZoPJZkQJZkQJZkQJ5oPJ5oNJ5sMJ5sMJ5sMJZsNJZoPJZkQI5oQI5oQ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8+f78+v/9+f78+/39/f///v3/&#10;//7///z///3///3//vz8/v/97u/r7fHrz9vJ3/jWzPLCvO+xsfOksP+hLpEdJpYTJJgPJ5cTJZgS&#10;IZsNIJwMIJoQIZkSI5gTJZgSJZkQJZkQJ5gSJ5gSJ5gSJ5kQJ5oPJ5oNJ5sMJ5sMJZsMJZsNJZoP&#10;I5oQI5oQI5oQ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v7+/v7+8fTy8vf1+v/9&#10;+v/9/P7+/f///Pv9//3///3///v9//r8/vz87O3r5+vl5e3j0N7MkKiGm7+QS3k+YqBUecprLpAe&#10;J5cUJJsRI5gTI5oQIZ0LIZ0LIZsPIZoQJ5gSJ5gSJ5kQJ5kQJ5gSJ5gSJ5gSJ5kQJ5oPJ5sMJ5sM&#10;JZsMJZsNJZoPI5oQI5oQI5oQI5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v7+////////+/v7&#10;9fX16ero7/Lw+/78/P/9/f39/v7+/vv9//3///3///7/////+/z65+vl6fHn5e/j5vTi3O/Wg515&#10;YIZSuvKphdd0L5YdIpUQI5oQJZkQJ5oPKpwIKp0GJ5wLJ5sMKZkPKZkPJ5oPJZoPJ5gSJ5gSJ5gS&#10;J5oPJZsNJZsMJZsMJZsNJZkQI5oQJZgSJZkQJZoPJZsN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v7+////////9fX17Ozs6uvp8/Ty/f78/v/9/f39/f39//3///7//fr8//39+vv56e3o6PDm7Pbp&#10;5fLi4fLd5Pre1vPMxuy6xf20QZYuLpYbJZgTIpkPJZkQKZoNLJsJLpwIKZwJJ5sMJ5oPJ5oPJZsN&#10;JZsNJZkQJ5kQJ5kQJZoPJZsNJZsNJZsNJZoPI5kSI5kSJZgSJZkQJZsNJZsMJZsN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9vb27+/v6+vr9vT0/fv7//7+//7+//39//39//////39////+ff2&#10;8PHt6Ozm5/Hl4u/f4fHfvdS4x+vB1v/OteSsuvetUqpALJYbIJERJ50WI5oPJ5oNLJkPLJkPJ5oN&#10;I5oPI5oQI5oPI5sNI5wMI5oPJZoPJZoPJZoPJZsNI5sNI5oPI5oQI5gTI5gTJZgSJZkQJ5sMJ5wL&#10;JZsN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&#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&#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&#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&#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1EF&#10;B1EFBlEFBlEFBFEHBFEHBFAIBFAIAU0GBU4KCE8NCUwODEwRD0wSMWs0E00TD0kPEEoPC0cKEEwP&#10;EVASCUsKDlAPB0wJB08JB08JBlAIBlAIBlEHBlEHBlEFBl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1AHB1AHBlEHBlEHBFEHBFEHBFEHBFAICVMLBU4IClEOCE0KBUYID04QDkwQDk0P&#10;CkkLE1MSDU0MC04LCUwJCU4LCU4LCFAKB08JBlAIBlAIBlAI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1AHB1AHBlEHBlEHBFEHBFEHBFEHBFEHB1IIB1EJBU4GBk4I&#10;DFEOCUwJDU8OCEsIDVMNBkwGCU8JC1ELB1AIBk8HB1AIBU8HBlAIBlAIBlAIBlAI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AIBlAIBlAIBlAIBlEHBlEHBlEFBlEF&#10;BlAEBk8GBE0EClMKBk8HClAJCU8IDFILBk8GBE8DCFMHBE8DCFMJBE8FBE8FB1IIBlEHBlEHBlEH&#10;BlEHB1AIB1AIB1AIB1A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AIBlAIBlAIBlAI&#10;BlEHBlEHBlEFBlEFB1EFCFIGClQIB1EFB1AHBU4FC1QLBE4CBlIEBlUGBFMEAlECBVMGB1UIA1EE&#10;BVMGBlEHBlEHBlEHBlEHB1AIB1AIB1AIB1AI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FAIBFAIBlAIBlAIBlEHBlEHB1EFB1EFClQIBU8DBU8DBlAECFMHBE8DB1IGBlEFA1IDBFMCBVQD&#10;B1YFA1IDA1IDA1EEAlADBlEFBlEFBlEHBlEHBlAIBlAIBlAIBlAI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FAIBFAIBlAIBlAIBlEHBlEHB1EFB1EFBlAECVMHB1EFBlEFB1IGB1IGBFEH&#10;A1EEBVQFBVQDBVEDAlECB1MFAlECBVMGA1EEBlEFBlEFBlEHBlEHBlAIBlAIBlAIBlAI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EHBFEHBFEHBFEHBlEHBlEHB1AHB1AHB1AHB1AHBlEH&#10;BlEHBlEHBFEHBFAIBFEHBlEFBlIEB1EFBlEFB1EFBlEFBlEHBlEHBlEHBlEHBlEHBlEHBFEHBFEH&#10;BFEHBF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&#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FEHBFEHBFEHBFEHBlEHBlEHB1AH&#10;B1AHB1AHB1AHBlEHBlEHBFAIBFAIBFAIBlAIB1AHB1EFB1AHB1EFB1AHB1AHB1AHBlEHBlEHBlEH&#10;BlEHBlEHBFEHBFEHBFEHBF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FIFBFIFBlEF&#10;BlEFBlEHBlEHBlEHBlEHBlAIBlAIBlAIBlAIBFAJBFAJBFAJBlAIB1AICVAHCU8ICVAHCU8IB1AH&#10;B1AHB1AHB1AHB1AHBlEHBlEHBFIFBFIFBFIFBFIF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FIFBFIFBlEFBlEFBlEHBlEHBlEHBlEHBlAIBlAIBlAIBlAIBFAJBFAJBFAJBlAIB1AICU8I&#10;CU8ICU8ICU8ICU8IB1AHB1AHB1AHB1AHBlEHBlEHBFIFBFIFBFIFBFIF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FBlEFBlEFBlEFBlEHBlEHBFEHBFEHBlEHBlEHBlAIBlAIBlAIBlAI&#10;BlAIBlAIBlAIB1AHB1AHB1AHB1AHB1AHB1AHB1AHB1AHB1AHBlEHBlEHBlEHBlEHBFEHBF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FBlEFBlEFBlEFBlEHBlEHBFEHBFEHBlEHBlEH&#10;BlEHBlEHBlAIBlEHBlAIBlEHBlEHBlEHBlEHBlEHB1AHB1AHB1AHB1AHB1AHB1AHBlEHBlEHBlEH&#10;BlEHBFEHBF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FBlEFBlEHBlEHBFEHBFEH&#10;BFEHBFEHBFEHBFEHBlEHBlEFB1AHB1EFB1AHBlEFBFIFBFIFBFIFBFIFBlEFBlEFBlEFBlEFB1AH&#10;B1AHB1AHB1A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&#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&#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10;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10;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&#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&#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&#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71AO71BP7pGRrNMhNmEpvWeMI8hKpUWJ5oPJZsMJZoPJZkQI5oQI5oPJZoPJZsN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71AO71BP7pGRrNMhNmEpvWeMI8hKpUWJ5oPJZsMJZoPJZkQI5oQI5oP&#10;JZoPJZsN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71AO71BP7pGRrNMhNmEpvWeMI8hKpUWJ5oPJZsM&#10;JZoPJZkQI5oQI5oPJZoPJZsN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71AO71BP7pGRrNMhNmEpvWe&#10;MI8hKpUWJ5oPJZsMJZoPJZkQI5oQI5oPJZoPJZsN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71AO71B&#10;P7pGRrNMhNmEpvWeMI8hKpUWJ5oPJZsMJZoPJZkQI5oQI5oPJZoPJZsN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71AO71BP7pGRrNMhNmEpvWeMI8hKpUWJ5oPJZsMJZoPJZkQI5oQI5oPJZoPJZsN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71AO71BP7pGRrNMhNmEpvWeMI8hKpUWJ5oPJZsMJZoPJZkQI5oQ&#10;I5oPJZoPJZsN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71AO71BP7pGRrNMhNmEpvWeMI8hKpUWJ5oP&#10;JZsMJZoPJZkQI5oQI5oPJZoPJZsN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71AO71BP7pGRrNMhNmE&#10;pvWeMI8hKpUWJ5oPJZsMJZoPJZkQI5oQI5oPJZoPJZsN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71A&#10;O71BP7pGRrNMhNmEpvWeMI8hKpUWJ5oPJZsMJZoPJZkQI5oQI5oPJZoPJZsN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&#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71AO71BP7pGRrNMhNmEpvWeMI8hKpUWJ5oPJZsMJZoPJZkQI5oQI5oPJZoPJZsN&#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71AO71BP7pGRrNMhNmEpvWeMI8hKpUWJ5oPJZsMJZoPJZkQ&#10;I5oQI5oPJZoPJZsN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71AO71BP7pGRrNMhNmEpvWeMI8hKpUW&#10;J5oPJZsMJZoPJZkQI5oQI5oPJZoPJZsN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71AO71BP7pGRrNM&#10;hNmEpvWeMI8hKpUWJ5oPJZsMJZoPJZkQI5oQI5oPJZoPJZsN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71AO71BP7pGRrNMhNmFpvWeMI8hKpUWJ5oPJZsMJZoPJZkQI5oQI5oPJZoPJZsN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FBlEFBlEHBlEHBlAIBlAIBlAIBlAIBlAIBlEHBlEHBlEHBlEHBlEHBlEHBlEH&#10;BlEHBlEFBlEFBlEFBlEF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1AICU8JC04J&#10;CVAHCVEFB1IEBlEFBlEHBlAIBlAIB1AHB1AHB1EFB1IEBlIEBlEFBlEHBlEFBlEFBlEHBlEHB1AI&#10;B1AIB1AIB1AIBk8JBlAIBlAIBlEHBlEHBlEHBFEHBF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1AICU8JC04JCVAHCVEFB1IEBlEFBlEHBlAIBlAIBlAICVAHCVAHCVEFCVEFCU8IB1AHBlEF&#10;BlEFBlEHBlEHBlEHBlAIB1AIBk8JBk8JBk8JBlAIBlAIBlEHBlEHBFEHBF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FBlEFBlEFBlEF&#10;BlEHBlEHB1AIB1AIB1AIB1AIB1AIBlEHBlEFBlIEBlIEBFIFBFEHBFAIBFAIBk8JCU8JC04JC08I&#10;C08ICU8IB1AHBlEFBFMEBFIFBFIFBFIFBFEHBlAIBlAIBk8JBk8JB1AIB1AIBlEHBlEHBlEFBlEF&#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FBlEFBlEFBlEFBlEHBlEHB1AIB08JCU8JCU8JBlAIBlEHB1AIB08JCU8JCU4LCU4LCU0MCUwO&#10;DUsPD0oQEEoQEEoPD0wMDU0LCU8IBlEFBFIFBFIFBFIFBFIFBFIFBFEHBFAIBlAIBlAIB1AIB1AI&#10;BlEHBlEHBlEFBlEF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&#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&#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10;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&#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Z6cnZ6coqOhm5yanp+dn6CenZ6cnp+dnp+dnZ6cnp+dnZ6cn6CenZ6cn6Cenp+dnZ6coaKg&#10;nZ6cra6sv7+/4eHh+Pj4/f39/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&#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&#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Z6coKGfnp+dnp+dn6Cenp+dn6CenJ2bnp+dnZ6cn6Ce&#10;oKGfm5yanp+dn6Cew8TC3t/dpKWjnp+dnZ6coKGfoKGdnJ2Zn6Ccn6Cenp+dnp+dnJ2bn6Ce4OHf&#10;wMG/n6Cezc3N/Pz8/////v7+////+vr6/////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6Cem5yanZ6crK2rr7Cur7Cuo6Si&#10;qKmnycrI2tvZxcbEzs/N5ufl3+De09TSw8TCoKGfnp+dnp+dnp+dn6CcmZqWoaKen6CcnZ6cm5ya&#10;o6SinZ6cpaak09TS7e7s/P378fHx/////Pz8/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9PT07e3t8vLy+vr6/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6CeoaKg&#10;n6Cenp+dpKWjsbKwvL277e7sqaqonp+doKGfpKWjoaKgmpuZoqOhm5yaoKGfnZ6cnJ2boKGfn6Ce&#10;n6CenZ6cnp+dn6CesrOxzc7MsrOx4uPhsLCw4ODg/////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n5+/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Z6cn6Cem5yaoKGfmpuZoaKgxMXDzs/NsbKwnp+dnp+dn6Cen6CenJ2bo6SimZqYn6CenZ6c&#10;n6Cen6CenZ6cnZ6cnZ6cn6CenJ2boaKgoKGfsrOx6Onn5ufl8/Pz/////f39+/v7/////////Pz8&#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6CeoaKgmpuZu7y6ycrI6Onn19jWn6Cenp+dn6Cenp+dnJ2bnp+dnJ2b&#10;np+doqOhnp+doKGfnJ2bn6Cen6Cen6CeoaKgmpuZoKGfnZ6cnJ2boKGfsrKy8fHx/////Pz8/f39&#10;/////v7+/Pz8/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Pz8/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mpuZra6syMnHrq+toaKgnJ2boKGfoaKgnJ2b&#10;n6CeoqOhnZ6cn6CenZ6cm5yanZ6cnZ6coKGfnZ6cn6CenZ6cmpuZo6Sinp+dnJ2bxsfF9PXz////&#10;/f39/////Pz8/v7+/////Pz8/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oKGfn6CeqKmnoKGfm5yan6Ce&#10;oqOhm5yanZ6cnp+dn6Cem5yanJ2bpKWjnZ6cnp+duLi4np6eoKCgnJycoKGfnp+dnJ2bq6yq2drY&#10;9PXz/Pz8/f393NzcxMTEu7u7////+/v7/v7+/f39/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f39/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Z6coKGf&#10;np+dnZ6cn6CenZ6cnp+dnp+dnp+dnZ6cnp+dn6Cenp+dnZ6cnZ6cn6CewMDAo6Ojn5+foKCgnZ6c&#10;pqel0tPR6ero/f78///+8fHxra2tnp6ep6en0tLS+Pj4/////v7+/////f39/f39/////////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6Cenp+dnJ2bnp+dn6Cenp+dnp+dnp+doaKgm5yan6Cen6Cenp+dqaqotLWzubm5&#10;2dnZzMzMvr6+09PT+/v7////7+/v1NTUsrKyoqKinp6e09PT8PDw4eDi1dTW/v7+/f39/////f39&#10;/f39/////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Z6cnp+dnp+dnp+dnp+dnJ2bnJ2bn6Cenp+dnJ2bnp+doKGfnZ6c&#10;nZ6cnZ6coqOhnp6eoKCgn5+fxcXF+/v78fHxx8fHn5+foKCgoqKimZmZnZ2doqKinp6ev77A5eTm&#10;/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7+/P7+/P7+/P7//v3//v3//v3//vz//vz//v3/&#10;//3///7+//7+//7+//7+//7+/v7+/v7+/v/9/v/9/v/9/v/9/v/9/v/9/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&#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6Cenp+dnZ6cnp+doqOhoaKgnp+dnZ6cnp+d&#10;nZ6coaKgn6Ceubq4oaKgnJ2bnJ2bnZ2dnp6enZ2dycnJ////paWlnZ6cn6Cenp6enp6enp6eo6Oj&#10;zc3N7e3t/v3/+fj6/////////////Pz8/////f39/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Z6coKGfnp+dm5yam5ya&#10;nJ2bnp+dn6Cep6imoKGfo6SixsfF2NnX09TS2NnXqquppaWlvb29zc3N+fn57+/voaGhm5yanp+d&#10;mZmZnp6eqamp8PDwwMDAn5+fpqWnycjK+vr6////+fn5/////Pz8+/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m5ya&#10;nZ6cnp+doKGfoKGfn6Cen6CeoqOhsLGvqaqoubq4tLWznZ6cm5yap6im19jW1NTU0NDQvr+9+Pn3&#10;4+TivL27tLWzvL27vL27u7y6vLy8qqqqm5ubnZ2doKCgwsLC/////v7+/////f39/v7+/////f39&#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P7//P7/&#10;/P7//v3//v3///7+//3///7+//3///7+//7+/v7+/v7+/v7+//7+//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oqOhnp+dnZ6coKGfn6CemZqYnp+dqqupsLGvnJ2boKGfnp+dn6Ceo6SinZ6cn6Ce&#10;np6eoqKi6uvp/P37zc7MwsPBy8zKxMXDtba0oqOhoaGhrq6uwMDA09PT6urq/v7+/f39/v7+/v7+&#10;/Pz8/f39/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&#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9/v/9/v/9/v/9/v7+//7+//7+//79//3+//79//7+/v/9/v/9/P/9/P/9/P7+/v7+/v3//v7+&#10;/v7+/v7+/v7+/v7+/v7+/v7+/v7+/v3//v3//v3//v3///3///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J2bnZ6cnp+dn6CenJ2bnp+dr7CuxsfF0NHPwcLAubq4ubq4&#10;oKGfmJmXpaakuru5pqamsrKyubq4oaKgn6CeoKGfm5yaoaKgqKmntre1vr6+7Ozs/////v7+/v7+&#10;/////////f3929vb/////////f39/////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6CenZ6cnp+dn6Cenp+dnJ2bnZ6c&#10;oKGfoKGfnp+dwMG/5ebkxcbEzs/N3N3bp6ennJycnp+dpKWjqqupsbKwvL27ycrIycrI2tvZ9vb2&#10;////+vr64+Pj2NjY/Pz8/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6Cen6Cenp+d&#10;nZ6cnZ6cn6CeoaKgr7Cuz9DOvb68tre1rq+tnJ2bnp+dpaak4ODgqampqKioqKionp6era2tysvJ&#10;4OHf+fr4///+2NnXtLWzoaKgmpuZnJ2bra6s1NXT9fb0///+/P3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6Cenp+dnp+dnp+doKGfoaKgzc7MoaKgmpuZn6CempuZnZ6cn6Cenp+dqampz8/P0dHR&#10;4ODg/Pz8/////P37///+3N3boaKgm5yan6Cen6CeoaKgnp+dn6CeoaKgv8C+xsfFvL27tbW1urq6&#10;3Nzc+/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Z6cnp+dnp+dnp+dnp+dnp+dn6CeoKGfnp+dnJ2boKGfnJ2boKGfoKGfn6Ce&#10;nJ2bn5+fnp6excXFvr6+r6+v////7u/trq+tm5yaoqOhq6yqsLGvpqelsLGvpKWjn6Cenp+dm5ya&#10;np+dnZ6coqKimpqa7u7u/////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Z6cnZ6cm5yao6SinZ6c&#10;nZ6coaKgmZqYnZ6cnp+dpKSkvb29uLi4nJycrKys9PT07u/ttLWzsLGvsbKwo6SioKGfoKGfnJ2b&#10;oaKgnJ2by8zKnp+dn6CeoKGfnZ2doKCg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&#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6Cen6Cen6Cen6Cen6Cenp+dnp+d&#10;nZ6coaKgm5yanp+dnp+dnZ6coKGfnp+dq6yq0dLQo6SioaKgnJ2bnp+dp6imvL27m5yaoKGfnZ6c&#10;n6Cenp+dnZ6cn6CenZ6cn6Cev8C+nZ6cnZ6cn6CemZmZnp6eo6Oj+Pj4/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6Cen6Cenp+dnp+dnp+dmZqYnZ6coKGfnp+dnJ2bnZ6cv8C+oqOhm5yanZ6cnJ2boKGfmZqY&#10;oaKgoKGfnZ6cn6CenZ6cn6Cem5yaoKGfnZ6cubq4p6imoaKgo6Siv8C+6Ojo/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Z6cnp+dnp+dnp+dnp+dnp+dnp+dnp+dnp+doKGfoKGfnp+dnJ2boKGfoaKgm5yanp+doKGf&#10;n6Cenp+dnZ6co6SinJ2bnJ2boKGfnp+dnp+dnJ2boKGfra6s1dbU+vv53t/d2NnX7e7s5ufl+/v7&#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6Cen6Cen6Cen6Cenp+dnp+dnp+dnp+dnp+dnZ6cnp+dnZ6coKGfm5ya&#10;nZ6cn6Cenp+dnZ6cn6Cem5yaoaKgnZ6cnJ2boKGfnZ6cnp+dnJ2boqOhm5yanZ6cubq47/Du0tPR&#10;uru5oqOhnZ6cnZ2do6OjsLCw3t7e/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oKGfnZ6coKGf&#10;o6Sira6szM3LpKWjnp+dnZ6cnJ2boKCgn5+f0dHR0tLSsLCwpKSkqKio2tra////+/v7/////f39&#10;/////v7++/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9vb2+vr6/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oaKg&#10;m5yanp+dnZ6cnp+doaKgnJ2bnJ2bzs/Nx8jGtLWzqqupsLCwvr6+39/fpKSknp6enZ2dnp6eo6Oj&#10;5+fn////+vr6////+/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7+/v5OTk6+vr/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&#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J2bn6CeoqOhnZ6cnJ2bnZ6co6Sitre1r7CunZ6cnp+dnp+dnZ2doKCgoKCgnp6e&#10;nZ2dnp6en5+fu7u7zs7O4+Pj/////f39////+/v7/f39+/v7/Pz8/////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8vLy&#10;6urq7Ozs/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Z6cnp+dnZ6cnZ6coqOhnp+dmJmXoqOhn6Cem5yaoKGfqaqo&#10;sLCwuLi4tLS0tLS02dnZ8/Pzvb292traz8/PxcXF8vLy3Nzc/////v7+/////////////f39/v7+&#10;/Pz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Pz8+/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bnp+bnp+bnp+bnp+bnp+bnp+dnp+dnp+dnZ6coaKgnp+dmpuZnp+doaKgn6Ce&#10;oaKgnp+dnZ6cn6CeoaGhxsbGvLy8oaGhycnJ////////+/v7/////v7++Pj49/f3////+vr6////&#10;/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Pz8/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bnp+bnp+bnp+bnp+bnp+bnp+dnp+dnp+dnZ6cnp+dn6Ce&#10;n6Cenp+dnZ6cm5yanJ2bnp+dnp+dn6Cenp6e1NTUnJycpaWlqqqq5eXl/v7+/////f39+/v7/v7+&#10;/////Pz8/////Pz8/v7+/////Pz8+vr6/////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bnp+bnp+bnp+bnp+bnp+bnp+dnp+d&#10;n6Cenp+dm5yanp+doKGfnJ2bn6Ceq6yqu7y6wMG/qqupnJ2boqKizc3NoqKirKys6+vr/f39////&#10;////+/v74eHh2dnZ0tLS8PDw9/f31NTU1tbW/////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bnp+bnp+bnp+b&#10;np+bnp+bnp+dnp+dnp+dnZ6cn6CeoKGfm5yaoKGfsLGvtre1oaKgm5yavb68wcLA09PT3t7e+/v7&#10;/Pz8/v7+8/Pz/f39////////rKysmpqaoKCgn5+fuLi41NTUr6+v/Pz8/////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Pz8/////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Z6coKGfn6CenJ2bnp+do6Sio6Sinp+dn6Ccm5yYoKGd&#10;nZ6ap6imysvJ/v/9/v/9vL27nJ2bu7u7/////f39w8PDnp6enZ2duLi4/f39/f39/////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&#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6CenJ2bnZ6coKGfn6CenJ2bm5ya&#10;np+doKGdn6Ccpqejx8jE1tfVtre1xMXD1dbUp6imnZ6cnZ2d9vb2////0NDQq6ur1dXVvLy8uLi4&#10;/f39/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&#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Z6cnp+doKGf&#10;n6CenZ6cnp+dpKWjqqupp6ikr7Cs8/TypqelmpuZoaKgnZ6cm5yaoKGfoaKgnJyc8fHx/v7+/f39&#10;/f39/f397+/v+vr6/v7+/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&#1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Z6cnp+doqOhpqelpqelpKWjysvHysvHp6imnJ2boaKgnZ6coKGfoaKgn6CemJmX&#10;qqqq////+/v7/////////////////f39////////+vr6/////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6Cenp+dnJ2boKGfra6suru5oqOhnJ2bn6Cen6CenZ6cn6Ce&#10;nZ6cnJ2bnJ2boKGf5eXl/f39/f39/v7+/f39/Pz8/////////Pz8/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10;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6Cenp+dnZ6cm5yaoKGfnJ2b&#10;n6CeoKGfmpuZn6Cen6Cenp+dn6CeoqOh4eHh/Pz8/////////f39/f39+/v7////////////+/v7&#10;/////v7+/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&#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J2boKGfoaKgnp+dnJ2bnp+d&#10;n6Cen6Cem5yaoKGfnJ2bnp+dnp+dnZ6cpaakrK2rrKys2tra////+vr6////+/v79PT0////////&#10;+vr6/////f39/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oKGfnZ6c&#10;nZ6coKGfn6CenJ2boqOhq6yqu7y6sbKwsrOxsbKwtLWzuLm3xMXD29za/v7+/////Pz8////////&#10;/Pz80tLS/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Z6coqOhnJ2bnp+dn6CeoKGfnp+dnJ2bn6CenJ2bnp+dn6CenJ2bpqelpKSknp6epKSk&#10;xcXF/////////Pz839/f09PT/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Pz8/v7+/////v7+/v7++/v7/////f39/f39/f39/////////v7+/v7+/v7+/v7+&#10;/v7+/v7+/v7+/v7+/v7+/v7+/v7+/v7+/v7+/v7+/v7+/v7+/v7+/v7+/v7+/v7+/v7+/v7+/v7+&#10;/v7+/////f39/v7+/////Pz8/Pz8/////////v7+/////v7+/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Z6cm5yanJ2bn6CeoKGfmJmXoKGfn6CeoKGfxsfFpKWjoaKgs7Sy&#10;wsPBysrKuLi4sbGx5ubm/v7+/v7+////srKy29vb/////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f39/////////////v7+/Pz8/f39/////f39/f39/f39/v7+////+fn5/f39&#10;/v7+/v7+/v7+/v7+/v7+/v7+/v7+/v7+/v7+/v7+/v7+/v7+/v7+/v7+/v7+/v7+/v7+/v7+/v7+&#10;/v7+/v7+/v7+/v7+/v7+/////f39/f39////////////////+/v7/Pz8/f39/////////v7+/f39&#10;/f39/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6CeoKGfn6Cenp+do6SinJ2bm5yaoKCg&#10;7+/v+/v77u7u7e3t/v7+/v7+/////////////v7+/v7+9fX1o6Oj+/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f39/Pz8/////v7++/v7/////////f39&#10;/////////v7+/////v7+/v7+/v7+/v7+/v7+/v7+/v7+/v7+/v7+/v7+/v7+/v7+/v7+/v7+/v7+&#10;/v7+/v7+/v7+/v7+/v7+/v7+/v7+/v7+/v7+/v7+/v7+/v7+/////v7++/v7/Pz8/////v7+/v7+&#10;/v7+/////v7+/Pz8/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10;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Z6cn6CenZ6cnp+dmpuZ&#10;ra6swMG/t7i2tLS07+/v/Pz8/////////v7+/Pz8/Pz8+/v7+/v7////////wsLCoKCg/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fn5/v7+/f39+vr6/////v7+/v7+/v7+/v7+/v7+/v7+/v7+/v7+/v7+/v7+/v7+/v7+&#10;/v7+/v7+/v7+/v7+/v7+/v7+/v7+/v7+/v7+/v7+/v7+/v7+/v7+/v7+/v7+/v7+////+/v78vLy&#10;9PT0/////////////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oKGfnJ2bnp+dn6CevL27q6yqrK2r1NTU/Pz8/////v7+/v7++Pj4/////////////v7+////////&#10;tbW1sLCw9/f3/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7&#10;////////+fn59vb27+/v6Ojo8fHx/v7+/Pz8////////+/v7/v7+/v7+/v7+/v7+/v7+/v7+/v7+&#10;/v7+/v7+/v7+/v7+/v7+/v7+/v7+/v7+/v7+/v7+/v7+/v7+/v7+/v7+/v7+/v7+/v7+////////&#10;/f39/////v7+9vb27+/v8PDw+/v7/v7+/////f39/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Z6cnp+dnZ6cnp+dubq46+zq7O3r8vPx4uLi5ubm/f39/v7+/v7+/////f39/f39&#10;/Pz8/////v7+/f393t7eqamp9PT0/////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r6////+/v7////5OTk09PTsLCw1tbW6Ojo/v7+/f39/Pz8/////v7+/v7+/v7+&#10;/v7+/v7+/v7+/v7+/v7+/v7+/v7+/v7+/v7+/v7+/v7+/v7+/v7+/v7+/v7+/v7+/v7+/v7+/v7+&#10;/v7+/v7+/f39/////v7+/v7+/////v7+9vb27u7u8/Pz+/v7/////v7+/Pz8/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oqOhnZ6crK2rvr+9+/z629zan5+fn5+fxMTE6urq&#10;/Pz8////////+/v7/f39////+fn5////4eHhy8vLvLy8+vr6/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Pz8/////Pz87u7u5OTkyMjIn5+foqKi6enp7Ozs/////f39////&#10;/Pz8/v7+/v7+/v7+/v7+/v7+/v7+/v7+/v7+/v7+/v7+/v7+/v7+/v7+/v7+/v7+/v7+/v7+/v7+&#10;/v7+/v7+/v7+/v7+/v7+/v7+/v7+/v7+/////v7+/f39////////+fn59vb2/Pz8/////////f39&#10;/v7+/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J2bnp+dn6CepqeluLm3nZ6c&#10;pKWjt7e3uLi4s7OzxsbG6urq+Pj4+/v79vb229vbvr6+p6enpKSknp6enp6et7e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9/f37u7u39/frKysv7+/oqKioKCgzMzM&#10;6+vr/v7+/f39+/v7/////v7+/v7+/v7+/v7+/v7+/v7+/v7+/v7+/v7+/v7+/v7+/v7+/v7+/v7+&#10;/v7+/v7+/v7+/v7+/v7+/v7+/v7+/v7+/v7+/v7+/////Pz8/f39/////v7+/f39/v7+/v7+////&#10;/////v7+/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Pz8/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f78+fr4+fr48vPx6Onn&#10;s7SyrK2r0tPR4+Tirq+tpqeloaKgra6s1dbU6uvp+/z6///+/f78/////////////v7+/v7+////&#10;/v7+/v7+/////v7+/v7+/////////Pz8+/v7/v7++/v7/////f39/////////f39/v7+/Pz8+/v7&#10;/////f39/f39/////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9PT06+vr/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f39/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9/f78/P377O3rvb68p6imtLWznZ6cn6CeoKGfmZqYpKWjz9DO1dbUoKGfnJ2b&#10;oKGfnp+dqKmn6+zq+Pn3+vv5+vr6/v7+/v7+/v7+/f39/v7+/////f39/////////Pz87u7u7u7u&#10;6urq9fX1+Pj4+/z6///+6eroyMnHn6CempuZz8/P7e3t7+/v/Pz8/////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10;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v7+/////////f39+vr6/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f39/////////v7+/Pz8/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v7+/////////v7+/v7+/v7+/v7+&#10;/v7+/v7+/v7+/v7+/v7+/v7+/v7+/v7+/v7+/v7+/v7+/v7+/v/9+//6/P/7///+/fv7//7///v9&#10;//3///3//v7++/39/f/+/f/+/P37//////r8//z////+///+/vz7/P37///8/P/79/34+f/7+P/6&#10;+v/8+f/79/34+//8/P/7/P/7/f78/f78//////39//39//////7+//7+//7+//39//7+/v7+/v/9&#10;///+/f78/P37/v/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v7+/v7+/f39/f39/v7+&#10;/f39/v7+/v7+/v7+/v7+/v7+/v7+/v7+/v7+/v7+/v7+/v7+/v7+/v7+/v7+/v7+/v/9/f/8/P35&#10;/Pr5//7+7ujt7enu7+vw6unr9ff4/P7++f78+f78/f/++fr4//7///7///79//76///+///+//38&#10;//79/////////f///P7+/P7+/f//+/399/z7+/39/f///v7+//7+//7+/////////vz8/vz8////&#10;/vz8///////+/f78/v/9///+/v/9/v/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Pz8/v7+/////////v7+/v7+/v7+/v7+/v7+/v7+/v7+/v7+/v7+/v7+/v7+/v7+/v7+/v7+/v7+&#10;/v7+/v/9///8/f76///+8vDw6ubrsa2yoZ2is7K00NLT6e7t6/Du9/34/f/8/v/7/f78///+/f78&#10;/v/9///+//79//79//79/vz8/fv7/////fv7/////fz+/v3/+vz9//7/+/r8//z+/vz8//7++Pb2&#10;8/Hx9PLy7e7s6ero7u/t+vv5///+/v/9/f78/v/9/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8vLy7Ozs8fHx+vr6/f39/////v7+/v7+/v7+/v7+/v7+/v7+/v7+/v7+/v7+/v7+&#10;/v7+/v7+/v7+/v7+/v7+/v7+/f78/P37//////7+8O3v1NPVoaCinZ+gnZ+foKWkur275Ojj6Ozn&#10;6+/q6uvn7/Ds8PPx9ff37u7u6+zq+fr4//79/vz8//7///r7//7///7+//7//Pv9//7///7//v3/&#10;//7/8vDw8e/v8O7u7+3t8O7u6uvp7O3r6+zq+Pn3///+///+/f78/f78/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r6+Pj4/v7+/////v7+/Pz8/v7+/v7+/v7+/v7+/v7+/v7+&#10;/v7+/v7+/v7+/v7+/v7+/v7+/v7+/v7+/v7+/v7+//39////+/v7////////7Ozs3t7epqiom52d&#10;nZ+fn6Cen6KgsLOxtrm3uLy3vsG/v8HByszNy83O0dPT4+Xl6urq5ebk6+no8O7t9vTz+/n4+ff3&#10;/vz8//7///z+//7//v3/7u3v6+vr6enp7e3t+Pj4+vr6/f39+/v7/f39/f39/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Pz8/v7+/////////v7+/v7+&#10;/v7+/v7+/v7+/v7+/v7+/v7+/v7+/v7+/v7+/v7+/v7+/v7+/v7+/v7+/vv9//7//fz+/Pz8////&#10;+Pv57fDu1tnXnp+dn5+fnJ2bnZ6coKGfmZyanJ+dnJ+dnp2fnp2fnp2fmpycm52dnZ+fnqGfoKGf&#10;srOv0dLO3d7c5OXj7Orq9/X1/////vz8/fz+/fz++vr67+/v8PDw/////////Pz8/////////v7+&#10;/v7+/////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v7+/////////v7+/v7+&#10;/v7+/f39/v7+/v7+/v7+/v7+/v7+/v7+/v7+/v7+/v7+/v7+/v7+/v7+/v7+/v7+/v7+/v3///3/&#10;//3//v3//P7++/78/f/8+v756Oznp6impKKhoJ6eoZ+foJ6en5+fnJ6enZ2doJ6en52doZ+foKGf&#10;m56cm56cnaCemp+dmp+dmJ2bnaCenqGfpqel4uPh7u/t///+//////7///7//v3//v3//v3/+/3+&#10;/P7/+vz9+/3+/v3///7///7//fz+/Pv9/v3//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f39/v7+/////v7+/v7+/v7+/v7+/v7+/v7+/v7+/v7+/v7+/v7+/v7+/v7+/v7+/v7+&#10;/v7+/v7+/v3///v//v3//v3/+/39/f/++v75/f/88/Tw19jWm5mYoJ6eoqCgn52dm5uboqKinp6e&#10;oJ6doZ+en52cnZ6coaKgnaCemp2bm6CemZ6cnaKgmJ2bm56coKGfoKGf7/Ds+fr4/Pz8//7//Pv9&#10;/fz+//7//v3/+/3+/f///P7//P7//fz+/Pv9//7///7//v3///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10;/v7+/Pz8/v7+/////f39/f39/v7+/////////f39/v7+/Pz8/v7+/v7+/f39/////////f39////&#10;/v7+/////f39/v7+/////v7+/v7+/v3//fz+/////v7+/f39///+/v/9+fr45+fno6OjqKmnubq4&#10;p6imoKGfn6Cenp+dnp+doaKgnJ2bnZ6cn6Cen6CenJ2bnaCem56cnJ+dnaCepaaknp+dtba07u/t&#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f39/Pz8/f39/f39/////Pz8/////////Pz8/v7+/v7+////&#10;+fn5/f39/////v7+/v7+/f39/f39////8PDw6urq0dHR0dHRrq6usrKyqampp6ens7Ozs7OzvLy8&#10;wsLC6Ojo7u7u/////Pz8+Pj48PHvqKmnnZ6cpaako6SioKGfoaKg5OXj6OnnvL27np+dnJ2bnp+d&#10;nZ6cn6Ceqaqo5+fn9PT07u7u9vb2/////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f39/f39/////v7+/f39////+/v7/Pz8&#10;/////Pz8////9/f3+Pj4/Pz88vLy6Ojo7e3t8PDw6+vr7Ozs0NDQpKSkoqKinJycoKCgnp6enp6e&#10;n5+fnZ2dn5+fn5+foKCgp6en8PDw9/f3////////7O3r5ebk5OXj6uvpw8TCn6CenJ2bq6yq7e7s&#10;6erou7y6p6imnZ6coKGf0NHP7O3r7e3t/////f39+/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n58fHx7Ozs7u7u9fX1/v7+&#10;/////Pz8/////////v7++/v77e3t4eLgz9DO6uvp7O3rt7i2oKGfq6yqpqelnJ2boaKgmpuZn6Ce&#10;nZ6cnZ6coKGfnJ2bnp+dn6CeoKCgmZmZvr6+5+fn6enp/////Pz8/////P377e7s2NnXoqOhnp+d&#10;nZ6cn6CeoaKg1dbU7O3r7O3r8fLw19fXzMzM7u7u+Pj4/////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f39/Pz8+/v7/////f39/f78///+///++Pn32drYpKWjnZ6cn6Cenp+dnZ6c&#10;oKGfnp+dmpuZn6Cen6CenZ6cm5yaoKGfnZ6cnJ2bm5yaoKGfnJ2boKGf1NXT7O3r3d3d6urq/f39&#10;+/v7+/v7/////f39////+Pn37e7szc7M6+zq7+/vra2tnp6e29vb7Ozs9vb2/////v7+////////&#10;////+vr6/////////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&#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&#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J2bnp+dn6CeoaKgnp+dmJmXnZ6cnJ2b&#10;nZ6cn6Cenp+dnp+dn6Cen6CenJ2bnp+dn6Cen6CenZ6cnp+dqqupvr+9z9DOo6SioKGfnp+dnZ6c&#10;nJ2boKGfrK2rubq4y8zK2NnXysvJxMXDt7i2np+dpqam09PT7u7u+Pj4/////v7+/v7+/v7++/v7&#10;/////////v7++vr6/v7+/////f39////+vr6/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oKGfnZ6coaKgnZ6cm5ya&#10;nJ2bpaakwcLArK2rnp+dnp+doKGfnZ6cnZ6cnZ6cnp+dnp+dnZ6cnZ6coKGfo6SiqKmnra6ssbKw&#10;zs/NwMG/tre1vL27yMnHyMnHubq4q6yqsrOx2tvZ+vv5///+///+7O3r8/Pz/v7++vr69fX1+/v7&#10;+vr6/f39/////f39+/v7/f39/v7+/////Pz8/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oaKg&#10;m5yanZ6cnZ6coaKgoKGfmpuZpqelxMXD2drYs7Syn6CenZ6coKGfn6Cen6CeoKGfnp+dnJ2bnZ6c&#10;oKGfoKGfn6Cenp+dn6Ceo6Sipqelo6Sinp+dnJ2bnZ6cnp+dnp+dnp+dnZ6cvb682tvZrq+tqKmn&#10;p6imoaKgnp+dnZ6cnJ2buLi44+Pj9vb2/////////////Pz8/////////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6Cenp+dnJ2bnZ6coKGfn6CenZ6coKGfoaKg5OXj3N3b&#10;paakoaKgn6CenZ6coKGfnp+dnJ2bnJ2bn6CeoKGfoKGfoKGfn6Cen6Cenp+dnZ6cnZ6cnp+dnp+d&#10;nZ6cnp+dnp+dnZ6cn6Cenp+dnJ2bmpuZoKGfn6Cenp+dnp+dnp+dnZ6cnZ6cnZ6cnp+doKCgqqqq&#10;/v7+/////f39/v7+/v7+/Pz8/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8/Pz6+vr6enp7Ozs6+vr&#10;6urq7+/v9/f3/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10;+/v7/v7+/////////f39/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v7+&#10;/f39/v7+/////////////f39/v7+/////////////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v7+/v7+/f39/Pz8/v7+/f39/f39/v7+/v7+/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f39/v7+/////////////////v7+/////////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Pz8+/v7&#10;/Pz8/f39/v7+/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f39/v7+/////////v7+&#10;/f39/f39/////////////////////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f39/v7+/v7+/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&#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Pz8////////+/v7/f78///+///+7/Du&#10;zc7M3+De8vPx0tPRqaqonZ6cn6CeqaqowcLA0dLQoaKgnp+dnZ6cn6Cen6CenZ6cnZ6cnp+dnJ2b&#10;oKGfnp+doaKgnp+dnp+dnZ6cnp+dnp+doKGfn6Cem5yan6CeoKGfmpuZoKGfnp+dnZ6cnp+dn6Ce&#10;np+dnJ2bnJ2bn6CenZ6cqaqowsPBvL27qquptre1yMnH09TS5ebk8vPx/v/9///+///+///+///+&#10;/f78/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Pz8////+/v7/Pz8////+/v7/f39////&#10;/////f39/Pz8/Pz8/v/9///+/v/98PHv2NnX2drY8vPx/P373+Derq+ts7SysbKwsrOxs7SysbKw&#10;qqupoqOhn6CepKWjpqelyMnHxMXDoKGfn6CenZ6cnp+dmpuZoKGfnZ6cnJ2boKGfnp+dnZ6coKGf&#10;nZ6cnZ6cn6CeoKGfnJ2bnp+drK2rvb685OTk1dXV3Nzc////////+/v7/////f39/f39////////&#10;/Pz8+/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10;/f39////+/v7/v7+/v7+/v7+/////v7+///++/z6/v/9///+/P37/f78/v/9///+///+///++vv5&#10;///+///++/z6///+///+7e7s0NHP8fLw5OXj7/Du2tvZy8zKycrIvb68vL27srOxr7Cu1tfV3N3b&#10;zM3L19jW3d7c3d7c4eLg19jW1NXT4OHf8PHv+fr4/f78///+/////v7+/f39/Pz8+/v7/////v7+&#10;/v7+/v7+/Pz8/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Pz8/f39/Pz8/////////////f39/////f39+/v7/f39/v7+/Pz8/v7+/v7+/v7+///+&#10;///+/v/9+/z6/////Pz8/Pz8/////////Pz8/v7+/////Pz8/////////v7+/////v7+////+/v7&#10;/f39/v7+/f39/Pz8/v7+/////v7+/v7+/f39/Pz8/f39/////////////////v7++fn5/v7+////&#10;/Pz8////////+vr6/////////////////f39/Pz8/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Pz8/////////////v7+/////Pz8/Pz8/////////f39/f39/////f39////////&#10;/v7+/v7+/////v/9/P37/v/9///+/////////v7+/f39/v7+/v7+/f39+/v7/v7+/////Pz8////&#10;+/v7/f39/////Pz8////+/v7/////////Pz8/////Pz8/////v7+/////////f39+/v7/Pz8/f39&#10;/v7+/////////f39/v7+////+vr6/////f39/Pz8/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Pz8/////Pz8/////f39/////v7+/v7+////////&#10;////+vr6/f39/v7+/v7+/v7+/v7+/v7+/////v7+/f39/f39/f39/////////////f39////////&#10;+vr6/////////f39/v7+////+Pj4////////////+/v7+/v7/v7+/f39/////f39/f39/v7+/v7+&#10;/v7+/////////////v7+////+Pj4/v7+/v7+/v7+/////Pz8/////////f39+/v7/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Pz8/f39/////v7+&#10;/v7+/////Pz8/Pz8/v7+/////////////f39/v7+/v7+/v7+/v7+/f39/////f39/////v7+/f39&#10;/f39/////v7+/Pz8/////f39/Pz8////////+/v7////+/v7/Pz8/v7+/////////////v7+////&#10;/v7+/v7+/v7+/v7+/v7+/v7+/v7+/v7+/v7+/Pz8/////v7+/v7+/f39/////v7+/f39/f39/v7+&#10;/////v7+/f39/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9/v/9/v/9/v/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9/v/9/v/9/v/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Pz8/////f39/f39/v7+/////v7+/////v7+/Pz8/f39/////v7+/v7+&#10;/f39/v7+/////////v7+/v7+/v7+/////f39/v7+/f39////+vr6/////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v7+/////Pz8/////f39/////v7+/////v7+/Pz8////+/v7&#10;/////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Pz8/////f39+/v7/////f39/////////f39/Pz8/f39/v7+/v7+/f39/f39&#10;/////////////f39/f39/////////f39/f39/////f39/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Pz8/////f39/Pz8&#10;/////f39/f39/////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10;/v7+/////Pz8/////v7+/////v7+/v7+/////////v7+/v7+/////v7+/////Pz8/////f39/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n5/////////f39/f39/v7+/v7+////////&#10;/v7++vr6/////////////////v7+/f39/v7+/////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r6/////Pz8/////f39/v7+/Pz8&#10;/f39/////////////////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v7////////+fn5////+fn5+/v7////////////&#10;/////v7+/////////////f39/f39/////////f39/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Pz8/v7+&#10;/v7+/v7+/Pz8/////////Pz8/////////v7+/////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r6/////v7+/v7+/////v7+/f39/v7+/Pz8/f39/f39/Pz8/////////f39/v7+/v7+&#10;/v7+/f39////////+vr6/////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n5/////////f39/////f39/f39/////f39&#10;/v7+/////v7+9/f36+vr3t7e0tLS09PT09PT2NjY5ubm9/f3/v7+/Pz8/////////f39/////f39&#10;/////v7++vr6/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r6/////f394ODg39/f&#10;5OTk39/f4eHh4+Pj4+Pj3Nzc9fX1/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Pj4////////////////&#10;/////v7++/v7/f398/Pz3d3d19fX1NTU0tLS1NTU3t7e7Ozs+fn5////////+/v7////+/v7////&#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r6/////f39/f39/v7+/f39/////f398fHx2dnZyMjIw8PDyMjI4ODg&#10;+Pj4/v7+/////Pz8////////+fn5/f39////+vr6/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Pz8////////&#10;/Pz8/////Pz819fXra2tioqKbW1tXl5eW1tbWlpaXl5eWlpaWlpaXFxcWVlZWVlZbGxshISEqqqq&#10;1dXV/////f39/////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10;/////v7+WVlZWlpaW1tbWlpaWVlZWFhYWFhYXl5ezs7O/v7+/////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v7++/v7////&#10;/f39/////f396urqv7+/lZWVenp6Y2NjV1dXXV1dWVlZWlpaXV1dXV1dWVlZWVlZZWVldXV1mpqa&#10;xcXF9PT0/////v7++fn5/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r6////////////4+PjqampdnZ2XFxcXFxc&#10;V1dXXFxcYWFhVlZWYWFhh4eH2NjY////+/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f39/v7+/////f391NTUmpqaZ2dnW1tbWVlZXV1dW1tbWlpaW1tbWlpaWlpaW1tbXFxcXFxcXFxc&#10;XFxcW1tbWlpaW1tbWlpacXFxtra2/Pz8/Pz8////+vr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Pj4X19fWlpaWVlZXV1dXFxcXl5eXV1dWVlZ0tLS/////f39/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v7+&#10;+/v7/////v7+////7+/vra2teXl5XV1dV1dXYGBgW1tbWVlZXV1dWVlZXl5eWVlZWFhYXFxcXl5e&#10;WlpaWVlZWlpaWlpaWFhYYmJim5ub6Ojo/////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Pz8/f39/////////f39/f39/f39/f39/v7+/f39/f39&#10;/////////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p6enX19f&#10;WVlZXFxcWVlZXV1dXV1dW1tbW1tbW1tbW1tbXFxcXV1dr6+v/v7+/Pz8/////////Pz8/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v7+/v7+4+PjeXl5Xl5eVlZWXV1dWlpaW1tbXFxcWlpaW1tbXFxcWlpaXV1d&#10;WlpaWVlZXFxcXFxcWlpaWlpaXFxcXV1dW1tbX19fXFxcc3Nz4eHh/////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7+WlpaXV1dXFxcWVlZW1tbWlpaWlpaXFxczc3N&#10;/v7+/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z8////np6eYWFhXFxcWVlZXFxcW1tbWVlZWlpaW1tbXFxcXV1dW1tb&#10;XFxcXFxcWlpaWVlZWlpaXFxcXV1dXV1dWFhYX19fV1dXXV1dsrKy////+/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z8/f39+vr6+vr6&#10;+vr6/Pz8+fn5+vr6+/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r6////&#10;/f39////wsLCWVlZXV1dWlpaXl5eXFxcWVlZWVlZXFxcW1tbW1tbXFxcWFhYXFxcsLCw/////v7+&#10;/f39/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Pj4ZGRkXl5eXFxcWVlZW1tbXFxcW1tbW1tb&#10;XFxcXFxcWlpaWVlZXV1dXl5eWlpaWVlZXV1dXl5eW1tbWFhYXFxcWlpaWVlZXl5eYGBgzs7O////&#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r6W1tbWVlZWlpaW1tbXV1d&#10;W1tbWVlZXFxczs7O/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v7+/v7+p6enWVlZXFxcXFxcXFxcW1tbWlpaW1tb&#10;W1tbWlpaW1tbW1tbXFxcW1tbWlpaW1tbXV1dXFxcWVlZXFxcXl5eWFhYXV1dXV1dXV1dj4+P/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f39/f39&#10;/////Pz8o6OjWVlZWFhYXFxcXFxcWlpa8vLy/f39/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Pz8b29vXV1dWlpaWlpaV1dXXV1dXl5eWFhYXFxcYGBgV1dXXV1d&#10;WlpaXFxc2NjY/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r6////s7OzWlpaWlpaXFxc&#10;W1tbWlpaWlpaXFxcWlpaWlpaXFxcXFxcWlpaWVlZW1tbXV1dW1tbW1tbW1tbXl5eWFhYXV1dXFxc&#10;WVlZW1tbYmJi3d3d/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f39Wlpa&#10;XFxcXFxcXFxcWVlZX19fXFxcV1dX09PT/v7+/Pz8/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8vLyYmJiXFxcW1tb&#10;WVlZW1tbXV1dWlpaW1tbXFxcWlpaW1tbW1tbW1tbXFxcWlpaWVlZWlpaXV1dW1tbXFxcW1tbWlpa&#10;W1tbWVlZXFxcn5+f/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Pz8/v7+/////f39////m5ubW1tbW1tbXFxcW1tbWlpa7u7u/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Pz8/////Pz8/f39bm5uW1tb&#10;W1tbWlpaW1tbXFxcW1tbWlpaurq6/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z8/f39/v7+/Pz8////&#10;/v7+////ampqW1tbXFxcWlpaXFxcXFxcXFxcWlpavr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Pz8////+vr6////cHBwWVlZXV1dWlpaWVlZWlpaXFxcWFhYuLi4/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&#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f39/f39/v7+/f39////bGxsW1tbXV1dW1tbXFxcW1tbW1tbXFxcvLy8&#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z8/////Pz8b29vXFxcWFhYWVlZX19f&#10;XFxcV1dXX19fuLi4/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f39/v7+/f39/Pz8tra2&#10;q6urq6urrKysra2tra2tq6urrKys29vb/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n5/////f39+/v7&#10;/////Pz8/////////Pz8/////////Pz8/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f39/////f39/v7+/////f39/////f39/v7+/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f39/v7+////////+vr6/////v7+/v7+/Pz8/////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9vb2uLi4srKys7OztLS0tra2&#10;s7OztLS0tbW17u7u/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Pz8/f39////+/v7/Pz8////+/v7/f39/////////v7+/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r6&#10;/v7+////+/v7/Pz8/v7+////+Pj4////+/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wMDAmZmZm5ubmZmZm5ubmpqanJycmpqampqarq6u/v7+/f39/v7+/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10;/////Pz8+fn5/////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aWlpHBwcFxcXGRkZHR0dGBgYGhoaGxsbGxsbPj4+&#10;/v7+/////////Pz8/////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Pz8/////////////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bm5uGhoaGxsbGRkZGhoaGBgY&#10;GhoaGhoaGRkZQkJC/////v7+/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10;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Pz8/Pz8/////Pz8/////Pz8/v7+/v7+/Pz8////////&#10;/v7+/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ampqFxcX&#10;HBwcGhoaGRkZGhoaGxsbGhoaGxsbRkZG/f39/v7+/////////v7+/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10;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f39/////v7+////&#10;/v7+/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bW1tGBgYGRkZGhoaGhoaGxsbGRkZGhoaGRkZPz8//////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10;/v7+/Pz8/////f39/Pz8/f39/////////////Pz8/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ampqGxsbGhoaGhoaGRkZHBwcGRkZGRkZGxsbRUVF/f39/////f39&#10;/v7+/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&#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&#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Pz8y8vLGRkZGhoaGhoaGhoaGhoaGhoaGhoaGhoaGhoa&#10;GhoaGhoaGhoaGhoaGhoaGhoaGhoaGhoaGRkZGxsbGhoaGBgYGhoaGxsbGxsbGxsbGxsbGRkZHBwc&#10;GRkZFhYWd3d3/////Pz8/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f39&#10;/f39t7e3GRkZHBwcGBgYHR0dGBgYHBwcGRkZGRkZGBgY4uLi/Pz8/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ycnJGRkZGhoaGhoaGhoaGhoa&#10;GhoaGhoaGhoaGhoaGhoaGhoaGhoaGhoaGhoaGhoaGhoaGhoaHR0dGxsbGhoaGxsbHBwcGRkZFxcX&#10;GhoaGhoaGRkZGhoaGRkZjo6O/f39/v7+/f39/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tra2FhYWGhoaHBwcGBgYGxsbGRkZGxsbGxsbHBwc3d3d/////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Pz8/////v7+/v7+////ysrKGxsb&#10;GhoaGhoaGhoaGhoaGhoaGhoaGhoaGhoaGhoaGhoaGhoaGhoaGhoaGhoaGhoaGhoaFxcXGhoaGhoa&#10;GRkZGhoaGhoaGhoaGxsbGhoaHBwcNDQ0wsLC/Pz8/f3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Pz8tra2Hh4eFxcXGRkZGRkZHBwcGhoaGhoaGhoaGBgY&#10;3d3d/f39/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&#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Pz8+fn5&#10;/////f39ycnJHBwcGhoaGhoaGhoaGhoaGhoaGhoaGhoaGhoaGhoaGhoaGhoaGhoaGhoaGhoaGhoa&#10;GhoaGhoaGxsbGhoaGRkZGhoaGhoaGRkZGRkZQEBAnZ2d+vr6/////////f39////+/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f39////////////zs7Oa2trZmZmaGhoa2trZ2dn&#10;a2traWlpaWlpaWlp6urq/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f39////ycnJFhYWGhoaGhoaGhoaGhoaGhoaGhoaGhoaGhoaGhoaGhoaGhoa&#10;GhoaGhoaGhoaGhoaGhoaGhoaGRkZGRkZHBwcKioqT09PkpKSzs7O/v7+////+fn5/Pz8////+/v7&#10;/////////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r6////////+vr6&#10;/////////////Pz8/f3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Pz8/v7+/Pz8/////f398fHxyMjIxcXFxcXFxcXFxcXFxcXFxcXFxcXF&#10;xcXFxcXFxcXFxcXFxcXFxcXFxcXFxcXFxcXFyMjIy8vL19fX7e3t/f39/v7++/v7/v7+/v7+/f39&#10;/////////f39/f39/f3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Pz8////&#10;/////////f39/////f39+/v7+fn5////////////+/v7////+vr6/////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f39////////+Pj4/v7+/////f39/Pz8/v7+/v7+/v7+&#10;/v7+/v7+/v7+/v7+/v7+/v7+/v7+/v7+/v7+/v7+/v7+/v7+/v7++/v7////////////////////&#10;/v7+/////v7+/f39/////Pz8/v7+////+vr6/////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f39/v7+/v7+/f39/////////////f39/v7+/v7+/Pz8/////Pz8/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f39/v7+/////////f39/v7+&#10;/v7+/v7+/v7+/v7+/v7+/v7+/v7+/v7+/v7+/v7+/v7+/v7+/v7+/v7+/v7+/v7+/v7+/////v7+&#10;/Pz8/f39/v7+/f39/f39/////v7+/v7+/v7+/////Pz8/f39/////f39/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Pz8/////v7+/f39/////Pz8/////v7+/v7+/f39/////f39/f39&#10;/////Pz8/////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" stroked="f" strokeweight="1pt">
                <v:fill r:id="rId12" o:title="" opacity="13107f" recolor="t" rotate="t" type="frame"/>
                <v:imagedata recolortarget="black"/>
              </v:rect>
            </w:pict>
          </mc:Fallback>
        </mc:AlternateContent>
      </w:r>
      <w:r w:rsidR="00332B72" w:rsidRPr="00F651A8">
        <w:rPr>
          <w:rFonts w:ascii="Ubuntu Light" w:hAnsi="Ubuntu Light"/>
          <w:noProof/>
          <w:sz w:val="32"/>
          <w:szCs w:val="22"/>
          <w:lang w:eastAsia="en-AU"/>
        </w:rPr>
        <mc:AlternateContent>
          <mc:Choice Requires="wps">
            <w:drawing>
              <wp:anchor distT="0" distB="0" distL="114300" distR="114300" simplePos="0" relativeHeight="251676669" behindDoc="0" locked="0" layoutInCell="1" allowOverlap="1" wp14:anchorId="0AB7907A" wp14:editId="2C12F17B">
                <wp:simplePos x="0" y="0"/>
                <wp:positionH relativeFrom="column">
                  <wp:posOffset>-460353</wp:posOffset>
                </wp:positionH>
                <wp:positionV relativeFrom="paragraph">
                  <wp:posOffset>-477411</wp:posOffset>
                </wp:positionV>
                <wp:extent cx="7822981" cy="10253739"/>
                <wp:effectExtent l="0" t="0" r="26035" b="14605"/>
                <wp:wrapNone/>
                <wp:docPr id="2" name="Rectangle 2"/>
                <wp:cNvGraphicFramePr/>
                <a:graphic xmlns:a="http://schemas.openxmlformats.org/drawingml/2006/main">
                  <a:graphicData uri="http://schemas.microsoft.com/office/word/2010/wordprocessingShape">
                    <wps:wsp>
                      <wps:cNvSpPr/>
                      <wps:spPr>
                        <a:xfrm>
                          <a:off x="0" y="0"/>
                          <a:ext cx="7822981" cy="10253739"/>
                        </a:xfrm>
                        <a:prstGeom prst="rect">
                          <a:avLst/>
                        </a:prstGeom>
                        <a:blipFill dpi="0" rotWithShape="1">
                          <a:blip r:embed="rId13">
                            <a:alphaModFix amt="60000"/>
                          </a:blip>
                          <a:srcRect/>
                          <a:stretch>
                            <a:fillRect r="-7574"/>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9AB76" id="Rectangle 2" o:spid="_x0000_s1026" style="position:absolute;margin-left:-36.25pt;margin-top:-37.6pt;width:616pt;height:807.4pt;z-index:251676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" strokecolor="#511707 [1604]" strokeweight="1pt">
                <v:fill r:id="rId14" o:title="" opacity="39322f" recolor="t" rotate="t" type="frame"/>
              </v:rect>
            </w:pict>
          </mc:Fallback>
        </mc:AlternateContent>
      </w:r>
    </w:p>
    <w:p w14:paraId="044110A5" w14:textId="59CA5E4D" w:rsidR="00B678B1" w:rsidRPr="00F651A8" w:rsidRDefault="001860D2" w:rsidP="00F651A8">
      <w:pPr>
        <w:spacing w:line="360" w:lineRule="auto"/>
        <w:jc w:val="both"/>
        <w:rPr>
          <w:rFonts w:ascii="Ubuntu Light" w:hAnsi="Ubuntu Light"/>
          <w:sz w:val="22"/>
          <w:szCs w:val="22"/>
        </w:rPr>
      </w:pPr>
      <w:r w:rsidRPr="00A80715">
        <w:rPr>
          <w:rFonts w:ascii="Ubuntu Light" w:hAnsi="Ubuntu Light"/>
          <w:noProof/>
        </w:rPr>
        <w:drawing>
          <wp:anchor distT="0" distB="0" distL="114300" distR="114300" simplePos="0" relativeHeight="251680766" behindDoc="0" locked="0" layoutInCell="1" allowOverlap="1" wp14:anchorId="6DDD0B37" wp14:editId="0204F6FB">
            <wp:simplePos x="0" y="0"/>
            <wp:positionH relativeFrom="column">
              <wp:posOffset>-400491</wp:posOffset>
            </wp:positionH>
            <wp:positionV relativeFrom="paragraph">
              <wp:posOffset>7451022</wp:posOffset>
            </wp:positionV>
            <wp:extent cx="1912620" cy="853848"/>
            <wp:effectExtent l="0" t="0" r="0" b="3810"/>
            <wp:wrapNone/>
            <wp:docPr id="55" name="Picture 6">
              <a:extLst xmlns:a="http://schemas.openxmlformats.org/drawingml/2006/main">
                <a:ext uri="{FF2B5EF4-FFF2-40B4-BE49-F238E27FC236}">
                  <a16:creationId xmlns:a16="http://schemas.microsoft.com/office/drawing/2014/main" id="{58AC3B48-8B5E-4F82-9495-21A9D0AFD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AC3B48-8B5E-4F82-9495-21A9D0AFD179}"/>
                        </a:ext>
                      </a:extLst>
                    </pic:cNvPr>
                    <pic:cNvPicPr>
                      <a:picLocks noChangeAspect="1"/>
                    </pic:cNvPicPr>
                  </pic:nvPicPr>
                  <pic:blipFill>
                    <a:blip r:embed="rId15">
                      <a:extLst>
                        <a:ext uri="{BEBA8EAE-BF5A-486C-A8C5-ECC9F3942E4B}">
                          <a14:imgProps xmlns:a14="http://schemas.microsoft.com/office/drawing/2010/main">
                            <a14:imgLayer r:embed="rId16">
                              <a14:imgEffect>
                                <a14:brightnessContrast bright="29000" contrast="-56000"/>
                              </a14:imgEffect>
                            </a14:imgLayer>
                          </a14:imgProps>
                        </a:ext>
                        <a:ext uri="{28A0092B-C50C-407E-A947-70E740481C1C}">
                          <a14:useLocalDpi xmlns:a14="http://schemas.microsoft.com/office/drawing/2010/main" val="0"/>
                        </a:ext>
                      </a:extLst>
                    </a:blip>
                    <a:stretch>
                      <a:fillRect/>
                    </a:stretch>
                  </pic:blipFill>
                  <pic:spPr>
                    <a:xfrm>
                      <a:off x="0" y="0"/>
                      <a:ext cx="1912620" cy="853848"/>
                    </a:xfrm>
                    <a:prstGeom prst="rect">
                      <a:avLst/>
                    </a:prstGeom>
                  </pic:spPr>
                </pic:pic>
              </a:graphicData>
            </a:graphic>
            <wp14:sizeRelH relativeFrom="page">
              <wp14:pctWidth>0</wp14:pctWidth>
            </wp14:sizeRelH>
            <wp14:sizeRelV relativeFrom="page">
              <wp14:pctHeight>0</wp14:pctHeight>
            </wp14:sizeRelV>
          </wp:anchor>
        </w:drawing>
      </w:r>
      <w:r w:rsidR="00332B72" w:rsidRPr="00F651A8">
        <w:rPr>
          <w:rFonts w:ascii="Ubuntu Light" w:hAnsi="Ubuntu Light"/>
          <w:noProof/>
          <w:sz w:val="22"/>
          <w:szCs w:val="22"/>
          <w:lang w:eastAsia="en-AU"/>
        </w:rPr>
        <mc:AlternateContent>
          <mc:Choice Requires="wps">
            <w:drawing>
              <wp:anchor distT="0" distB="0" distL="114300" distR="114300" simplePos="0" relativeHeight="251677694" behindDoc="0" locked="0" layoutInCell="1" allowOverlap="1" wp14:anchorId="76D3A750" wp14:editId="79BB6D21">
                <wp:simplePos x="0" y="0"/>
                <wp:positionH relativeFrom="column">
                  <wp:posOffset>-457200</wp:posOffset>
                </wp:positionH>
                <wp:positionV relativeFrom="paragraph">
                  <wp:posOffset>5738134</wp:posOffset>
                </wp:positionV>
                <wp:extent cx="7896860" cy="2632022"/>
                <wp:effectExtent l="0" t="0" r="27940" b="16510"/>
                <wp:wrapNone/>
                <wp:docPr id="5" name="Rectangle 5"/>
                <wp:cNvGraphicFramePr/>
                <a:graphic xmlns:a="http://schemas.openxmlformats.org/drawingml/2006/main">
                  <a:graphicData uri="http://schemas.microsoft.com/office/word/2010/wordprocessingShape">
                    <wps:wsp>
                      <wps:cNvSpPr/>
                      <wps:spPr>
                        <a:xfrm>
                          <a:off x="0" y="0"/>
                          <a:ext cx="7896860" cy="26320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EBC85" w14:textId="4E514F54" w:rsidR="007830DF" w:rsidRPr="007830DF" w:rsidRDefault="007830DF" w:rsidP="007830DF">
                            <w:pPr>
                              <w:ind w:left="720"/>
                              <w:rPr>
                                <w:rFonts w:ascii="Ubuntu Light" w:hAnsi="Ubuntu Light"/>
                                <w:b/>
                                <w:bCs/>
                                <w:sz w:val="64"/>
                                <w:szCs w:val="64"/>
                              </w:rPr>
                            </w:pPr>
                            <w:r w:rsidRPr="007830DF">
                              <w:rPr>
                                <w:rFonts w:ascii="Ubuntu Light" w:hAnsi="Ubuntu Light"/>
                                <w:b/>
                                <w:bCs/>
                                <w:sz w:val="64"/>
                                <w:szCs w:val="64"/>
                              </w:rPr>
                              <w:t>HELP International – NGO</w:t>
                            </w:r>
                            <w:r w:rsidRPr="007830DF">
                              <w:rPr>
                                <w:rFonts w:ascii="Ubuntu Light" w:hAnsi="Ubuntu Light"/>
                                <w:sz w:val="64"/>
                                <w:szCs w:val="64"/>
                              </w:rPr>
                              <w:br/>
                            </w:r>
                            <w:r w:rsidRPr="007830DF">
                              <w:rPr>
                                <w:rFonts w:ascii="Ubuntu Light" w:hAnsi="Ubuntu Light"/>
                                <w:b/>
                                <w:bCs/>
                                <w:sz w:val="64"/>
                                <w:szCs w:val="64"/>
                              </w:rPr>
                              <w:t>Fighting Poverty</w:t>
                            </w:r>
                          </w:p>
                          <w:p w14:paraId="205D2322" w14:textId="77777777" w:rsidR="007830DF" w:rsidRPr="00332B72" w:rsidRDefault="007830DF" w:rsidP="007830DF">
                            <w:pPr>
                              <w:jc w:val="center"/>
                              <w:rPr>
                                <w:rFonts w:ascii="Ubuntu Light" w:hAnsi="Ubuntu Light"/>
                                <w:b/>
                                <w:bCs/>
                              </w:rPr>
                            </w:pPr>
                          </w:p>
                          <w:p w14:paraId="140108A1" w14:textId="6B78DD41" w:rsidR="006178A8" w:rsidRPr="006178A8" w:rsidRDefault="006178A8"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Subjective Question Answers</w:t>
                            </w:r>
                          </w:p>
                          <w:p w14:paraId="1CF53CF5" w14:textId="77777777" w:rsidR="006178A8" w:rsidRDefault="007830DF"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Author: Jithin Prakash K</w:t>
                            </w:r>
                          </w:p>
                          <w:p w14:paraId="6293B8F2" w14:textId="2A1622B6" w:rsidR="007830DF" w:rsidRPr="006178A8" w:rsidRDefault="007830DF"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DSC-June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3A750" id="Rectangle 5" o:spid="_x0000_s1026" style="position:absolute;left:0;text-align:left;margin-left:-36pt;margin-top:451.8pt;width:621.8pt;height:207.25pt;z-index:2516776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" fillcolor="#a5300f [3204]" strokecolor="#511707 [1604]" strokeweight="1pt">
                <v:textbox>
                  <w:txbxContent>
                    <w:p w14:paraId="23FEBC85" w14:textId="4E514F54" w:rsidR="007830DF" w:rsidRPr="007830DF" w:rsidRDefault="007830DF" w:rsidP="007830DF">
                      <w:pPr>
                        <w:ind w:left="720"/>
                        <w:rPr>
                          <w:rFonts w:ascii="Ubuntu Light" w:hAnsi="Ubuntu Light"/>
                          <w:b/>
                          <w:bCs/>
                          <w:sz w:val="64"/>
                          <w:szCs w:val="64"/>
                        </w:rPr>
                      </w:pPr>
                      <w:r w:rsidRPr="007830DF">
                        <w:rPr>
                          <w:rFonts w:ascii="Ubuntu Light" w:hAnsi="Ubuntu Light"/>
                          <w:b/>
                          <w:bCs/>
                          <w:sz w:val="64"/>
                          <w:szCs w:val="64"/>
                        </w:rPr>
                        <w:t>HELP International – NGO</w:t>
                      </w:r>
                      <w:r w:rsidRPr="007830DF">
                        <w:rPr>
                          <w:rFonts w:ascii="Ubuntu Light" w:hAnsi="Ubuntu Light"/>
                          <w:sz w:val="64"/>
                          <w:szCs w:val="64"/>
                        </w:rPr>
                        <w:br/>
                      </w:r>
                      <w:r w:rsidRPr="007830DF">
                        <w:rPr>
                          <w:rFonts w:ascii="Ubuntu Light" w:hAnsi="Ubuntu Light"/>
                          <w:b/>
                          <w:bCs/>
                          <w:sz w:val="64"/>
                          <w:szCs w:val="64"/>
                        </w:rPr>
                        <w:t>Fighting Poverty</w:t>
                      </w:r>
                    </w:p>
                    <w:p w14:paraId="205D2322" w14:textId="77777777" w:rsidR="007830DF" w:rsidRPr="00332B72" w:rsidRDefault="007830DF" w:rsidP="007830DF">
                      <w:pPr>
                        <w:jc w:val="center"/>
                        <w:rPr>
                          <w:rFonts w:ascii="Ubuntu Light" w:hAnsi="Ubuntu Light"/>
                          <w:b/>
                          <w:bCs/>
                        </w:rPr>
                      </w:pPr>
                    </w:p>
                    <w:p w14:paraId="140108A1" w14:textId="6B78DD41" w:rsidR="006178A8" w:rsidRPr="006178A8" w:rsidRDefault="006178A8"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Subjective Question Answers</w:t>
                      </w:r>
                    </w:p>
                    <w:p w14:paraId="1CF53CF5" w14:textId="77777777" w:rsidR="006178A8" w:rsidRDefault="007830DF"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Author: Jithin Prakash K</w:t>
                      </w:r>
                    </w:p>
                    <w:p w14:paraId="6293B8F2" w14:textId="2A1622B6" w:rsidR="007830DF" w:rsidRPr="006178A8" w:rsidRDefault="007830DF" w:rsidP="001860D2">
                      <w:pPr>
                        <w:spacing w:after="0" w:line="240" w:lineRule="auto"/>
                        <w:ind w:left="3600" w:right="361"/>
                        <w:jc w:val="right"/>
                        <w:rPr>
                          <w:rFonts w:ascii="Ubuntu Light" w:hAnsi="Ubuntu Light"/>
                          <w:i/>
                          <w:iCs/>
                          <w:sz w:val="28"/>
                          <w:szCs w:val="28"/>
                        </w:rPr>
                      </w:pPr>
                      <w:r w:rsidRPr="006178A8">
                        <w:rPr>
                          <w:rFonts w:ascii="Ubuntu Light" w:hAnsi="Ubuntu Light"/>
                          <w:i/>
                          <w:iCs/>
                          <w:sz w:val="28"/>
                          <w:szCs w:val="28"/>
                        </w:rPr>
                        <w:t>DSC-June 2020</w:t>
                      </w:r>
                    </w:p>
                  </w:txbxContent>
                </v:textbox>
              </v:rect>
            </w:pict>
          </mc:Fallback>
        </mc:AlternateContent>
      </w:r>
    </w:p>
    <w:p w14:paraId="4F2829DD" w14:textId="77777777" w:rsidR="00E92204" w:rsidRPr="00F651A8" w:rsidRDefault="00E92204" w:rsidP="00F651A8">
      <w:pPr>
        <w:pStyle w:val="CoverInfo"/>
        <w:spacing w:line="360" w:lineRule="auto"/>
        <w:jc w:val="both"/>
        <w:rPr>
          <w:rFonts w:ascii="Ubuntu Light" w:hAnsi="Ubuntu Light"/>
          <w:sz w:val="32"/>
          <w:szCs w:val="22"/>
        </w:rPr>
        <w:sectPr w:rsidR="00E92204" w:rsidRPr="00F651A8" w:rsidSect="006F5A91">
          <w:headerReference w:type="default" r:id="rId17"/>
          <w:footerReference w:type="default" r:id="rId18"/>
          <w:pgSz w:w="12240" w:h="15840"/>
          <w:pgMar w:top="720" w:right="720" w:bottom="720" w:left="720" w:header="288" w:footer="288" w:gutter="0"/>
          <w:cols w:space="720"/>
          <w:titlePg/>
          <w:docGrid w:linePitch="360"/>
        </w:sectPr>
      </w:pPr>
    </w:p>
    <w:p w14:paraId="24DC2DFF" w14:textId="77777777" w:rsidR="0060433E" w:rsidRPr="00F651A8" w:rsidRDefault="0060433E" w:rsidP="00F651A8">
      <w:pPr>
        <w:pStyle w:val="Heading1"/>
        <w:spacing w:line="360" w:lineRule="auto"/>
        <w:jc w:val="both"/>
        <w:rPr>
          <w:rFonts w:ascii="Ubuntu Light" w:hAnsi="Ubuntu Light"/>
          <w:b/>
          <w:bCs/>
          <w:sz w:val="24"/>
          <w:szCs w:val="24"/>
        </w:rPr>
      </w:pPr>
      <w:r w:rsidRPr="00F651A8">
        <w:rPr>
          <w:rFonts w:ascii="Ubuntu Light" w:hAnsi="Ubuntu Light"/>
          <w:b/>
          <w:bCs/>
          <w:sz w:val="24"/>
          <w:szCs w:val="24"/>
        </w:rPr>
        <w:lastRenderedPageBreak/>
        <w:t>Question 1: Assignment Summary</w:t>
      </w:r>
    </w:p>
    <w:p w14:paraId="1E13ADCF" w14:textId="0F30C4A2" w:rsidR="0060433E" w:rsidRPr="00F651A8" w:rsidRDefault="0060433E" w:rsidP="00F651A8">
      <w:pPr>
        <w:spacing w:line="360" w:lineRule="auto"/>
        <w:jc w:val="both"/>
        <w:rPr>
          <w:rFonts w:ascii="Ubuntu Light" w:hAnsi="Ubuntu Light"/>
          <w:b/>
          <w:bCs/>
          <w:color w:val="521807" w:themeColor="accent1" w:themeShade="80"/>
          <w:sz w:val="22"/>
          <w:szCs w:val="22"/>
        </w:rPr>
      </w:pPr>
      <w:r w:rsidRPr="00F651A8">
        <w:rPr>
          <w:rFonts w:ascii="Ubuntu Light" w:hAnsi="Ubuntu Light"/>
          <w:b/>
          <w:bCs/>
          <w:color w:val="521807" w:themeColor="accent1" w:themeShade="80"/>
          <w:sz w:val="22"/>
          <w:szCs w:val="22"/>
        </w:rPr>
        <w:t xml:space="preserve">Briefly describe the "Clustering of Countries" assignment that you just completed within 200-300 words. Mention the problem statement and the solution methodology that you followed to arrive at the final list of countries. Explain your main choices briefly (what EDA you performed, which type of Clustering produced a better result and so on) </w:t>
      </w:r>
    </w:p>
    <w:p w14:paraId="635A566A" w14:textId="5BF1B95D" w:rsidR="00B4432F" w:rsidRPr="00F651A8" w:rsidRDefault="0060433E" w:rsidP="00F651A8">
      <w:pPr>
        <w:spacing w:line="360" w:lineRule="auto"/>
        <w:jc w:val="both"/>
        <w:rPr>
          <w:rFonts w:ascii="Ubuntu Light" w:hAnsi="Ubuntu Light"/>
          <w:b/>
          <w:bCs/>
          <w:color w:val="521807" w:themeColor="accent1" w:themeShade="80"/>
          <w:sz w:val="22"/>
          <w:szCs w:val="22"/>
        </w:rPr>
      </w:pPr>
      <w:r w:rsidRPr="00F651A8">
        <w:rPr>
          <w:rFonts w:ascii="Ubuntu Light" w:hAnsi="Ubuntu Light"/>
          <w:b/>
          <w:bCs/>
          <w:color w:val="521807" w:themeColor="accent1" w:themeShade="80"/>
          <w:sz w:val="22"/>
          <w:szCs w:val="22"/>
        </w:rPr>
        <w:t>Note: You don't have to include any images, equations or graphs for this question. Just text should be enough.</w:t>
      </w:r>
    </w:p>
    <w:p w14:paraId="636109F0" w14:textId="50EABF70" w:rsidR="004C667C" w:rsidRPr="00F651A8" w:rsidRDefault="00136D47" w:rsidP="00F651A8">
      <w:pPr>
        <w:pStyle w:val="Heading3"/>
        <w:spacing w:line="360" w:lineRule="auto"/>
        <w:jc w:val="both"/>
        <w:rPr>
          <w:rFonts w:ascii="Ubuntu Light" w:hAnsi="Ubuntu Light"/>
          <w:sz w:val="22"/>
          <w:szCs w:val="22"/>
        </w:rPr>
      </w:pPr>
      <w:r w:rsidRPr="00F651A8">
        <w:rPr>
          <w:rFonts w:ascii="Ubuntu Light" w:hAnsi="Ubuntu Light"/>
          <w:b/>
          <w:bCs/>
          <w:caps w:val="0"/>
          <w:sz w:val="22"/>
          <w:szCs w:val="22"/>
        </w:rPr>
        <w:t>Answer</w:t>
      </w:r>
      <w:r w:rsidR="004C667C" w:rsidRPr="00F651A8">
        <w:rPr>
          <w:rFonts w:ascii="Ubuntu Light" w:hAnsi="Ubuntu Light"/>
          <w:sz w:val="22"/>
          <w:szCs w:val="22"/>
        </w:rPr>
        <w:t>:</w:t>
      </w:r>
    </w:p>
    <w:p w14:paraId="2505EE55" w14:textId="77777777" w:rsidR="0033062D" w:rsidRPr="00F651A8" w:rsidRDefault="0033062D" w:rsidP="003347CA">
      <w:pPr>
        <w:spacing w:line="350" w:lineRule="auto"/>
        <w:ind w:left="720"/>
        <w:jc w:val="both"/>
        <w:rPr>
          <w:rFonts w:ascii="Ubuntu Light" w:hAnsi="Ubuntu Light"/>
          <w:color w:val="002060"/>
          <w:sz w:val="22"/>
          <w:szCs w:val="22"/>
        </w:rPr>
      </w:pPr>
      <w:r w:rsidRPr="00F651A8">
        <w:rPr>
          <w:rFonts w:ascii="Ubuntu Light" w:hAnsi="Ubuntu Light"/>
          <w:b/>
          <w:bCs/>
          <w:color w:val="002060"/>
          <w:sz w:val="22"/>
          <w:szCs w:val="22"/>
          <w:u w:val="single"/>
        </w:rPr>
        <w:t>Problem Statement</w:t>
      </w:r>
      <w:r w:rsidRPr="00F651A8">
        <w:rPr>
          <w:rFonts w:ascii="Ubuntu Light" w:hAnsi="Ubuntu Light"/>
          <w:color w:val="002060"/>
          <w:sz w:val="22"/>
          <w:szCs w:val="22"/>
          <w:u w:val="single"/>
        </w:rPr>
        <w:t>:</w:t>
      </w:r>
      <w:r w:rsidRPr="00F651A8">
        <w:rPr>
          <w:rFonts w:ascii="Ubuntu Light" w:hAnsi="Ubuntu Light"/>
          <w:color w:val="002060"/>
          <w:sz w:val="22"/>
          <w:szCs w:val="22"/>
        </w:rPr>
        <w:t xml:space="preserve"> </w:t>
      </w:r>
    </w:p>
    <w:p w14:paraId="2DC34B5A" w14:textId="60B54431" w:rsidR="0033062D" w:rsidRPr="00F651A8" w:rsidRDefault="0033062D" w:rsidP="003347CA">
      <w:pPr>
        <w:spacing w:line="350" w:lineRule="auto"/>
        <w:ind w:left="720"/>
        <w:jc w:val="both"/>
        <w:rPr>
          <w:rFonts w:ascii="Ubuntu Light" w:hAnsi="Ubuntu Light"/>
          <w:color w:val="002060"/>
          <w:sz w:val="22"/>
          <w:szCs w:val="22"/>
        </w:rPr>
      </w:pPr>
      <w:r w:rsidRPr="00F651A8">
        <w:rPr>
          <w:rFonts w:ascii="Ubuntu Light" w:hAnsi="Ubuntu Light"/>
          <w:color w:val="002060"/>
          <w:sz w:val="22"/>
          <w:szCs w:val="22"/>
        </w:rPr>
        <w:t>HELP International – NGO, has an objective to eliminate poverty by providing the people of backward countries with basic amenities and relief during the time of disasters and natural calamities.</w:t>
      </w:r>
    </w:p>
    <w:p w14:paraId="771FA3BD" w14:textId="7FF45F55" w:rsidR="0033062D" w:rsidRPr="00F651A8" w:rsidRDefault="0033062D" w:rsidP="003347CA">
      <w:pPr>
        <w:spacing w:line="350" w:lineRule="auto"/>
        <w:ind w:left="720"/>
        <w:jc w:val="both"/>
        <w:rPr>
          <w:rFonts w:ascii="Ubuntu Light" w:hAnsi="Ubuntu Light"/>
          <w:color w:val="002060"/>
          <w:sz w:val="22"/>
          <w:szCs w:val="22"/>
        </w:rPr>
      </w:pPr>
      <w:r w:rsidRPr="00F651A8">
        <w:rPr>
          <w:rFonts w:ascii="Ubuntu Light" w:hAnsi="Ubuntu Light"/>
          <w:color w:val="002060"/>
          <w:sz w:val="22"/>
          <w:szCs w:val="22"/>
        </w:rPr>
        <w:t>A sum of $10 Million fund is raised recently. This amount needs to be strategically and effectively used across the globe. An analysis need performed to find the count</w:t>
      </w:r>
      <w:r w:rsidR="005714F9">
        <w:rPr>
          <w:rFonts w:ascii="Ubuntu Light" w:hAnsi="Ubuntu Light"/>
          <w:color w:val="002060"/>
          <w:sz w:val="22"/>
          <w:szCs w:val="22"/>
        </w:rPr>
        <w:t>r</w:t>
      </w:r>
      <w:r w:rsidRPr="00F651A8">
        <w:rPr>
          <w:rFonts w:ascii="Ubuntu Light" w:hAnsi="Ubuntu Light"/>
          <w:color w:val="002060"/>
          <w:sz w:val="22"/>
          <w:szCs w:val="22"/>
        </w:rPr>
        <w:t>ies that are in direst need of money.</w:t>
      </w:r>
    </w:p>
    <w:p w14:paraId="3FA982C7" w14:textId="6F95073F" w:rsidR="0033062D" w:rsidRPr="00F651A8" w:rsidRDefault="0033062D" w:rsidP="003347CA">
      <w:pPr>
        <w:spacing w:line="350" w:lineRule="auto"/>
        <w:ind w:left="720"/>
        <w:jc w:val="both"/>
        <w:rPr>
          <w:rFonts w:ascii="Ubuntu Light" w:hAnsi="Ubuntu Light"/>
          <w:b/>
          <w:bCs/>
          <w:color w:val="002060"/>
          <w:sz w:val="22"/>
          <w:szCs w:val="22"/>
          <w:u w:val="single"/>
        </w:rPr>
      </w:pPr>
      <w:r w:rsidRPr="00F651A8">
        <w:rPr>
          <w:rFonts w:ascii="Ubuntu Light" w:hAnsi="Ubuntu Light"/>
          <w:b/>
          <w:bCs/>
          <w:color w:val="002060"/>
          <w:sz w:val="22"/>
          <w:szCs w:val="22"/>
          <w:u w:val="single"/>
        </w:rPr>
        <w:t xml:space="preserve">Solution Methodology: </w:t>
      </w:r>
    </w:p>
    <w:p w14:paraId="4343E9F5" w14:textId="2B79FD9E" w:rsidR="0033062D" w:rsidRPr="00F651A8" w:rsidRDefault="0033062D" w:rsidP="003347CA">
      <w:pPr>
        <w:spacing w:line="350" w:lineRule="auto"/>
        <w:ind w:left="720"/>
        <w:jc w:val="both"/>
        <w:rPr>
          <w:rFonts w:ascii="Ubuntu Light" w:hAnsi="Ubuntu Light"/>
          <w:color w:val="002060"/>
          <w:sz w:val="22"/>
          <w:szCs w:val="22"/>
        </w:rPr>
      </w:pPr>
      <w:r w:rsidRPr="00F651A8">
        <w:rPr>
          <w:rFonts w:ascii="Ubuntu Light" w:hAnsi="Ubuntu Light"/>
          <w:b/>
          <w:bCs/>
          <w:color w:val="002060"/>
          <w:sz w:val="22"/>
          <w:szCs w:val="22"/>
        </w:rPr>
        <w:t xml:space="preserve">Reading the data – </w:t>
      </w:r>
      <w:r w:rsidRPr="00F651A8">
        <w:rPr>
          <w:rFonts w:ascii="Ubuntu Light" w:hAnsi="Ubuntu Light"/>
          <w:color w:val="002060"/>
          <w:sz w:val="22"/>
          <w:szCs w:val="22"/>
        </w:rPr>
        <w:t xml:space="preserve">First the </w:t>
      </w:r>
      <w:r w:rsidR="00F52F28" w:rsidRPr="00F651A8">
        <w:rPr>
          <w:rFonts w:ascii="Ubuntu Light" w:hAnsi="Ubuntu Light"/>
          <w:color w:val="002060"/>
          <w:sz w:val="22"/>
          <w:szCs w:val="22"/>
        </w:rPr>
        <w:t>data is loaded on to the data frame, and is checked for null values, types of data</w:t>
      </w:r>
      <w:r w:rsidR="005714F9">
        <w:rPr>
          <w:rFonts w:ascii="Ubuntu Light" w:hAnsi="Ubuntu Light"/>
          <w:color w:val="002060"/>
          <w:sz w:val="22"/>
          <w:szCs w:val="22"/>
        </w:rPr>
        <w:t>type</w:t>
      </w:r>
      <w:r w:rsidR="00F52F28" w:rsidRPr="00F651A8">
        <w:rPr>
          <w:rFonts w:ascii="Ubuntu Light" w:hAnsi="Ubuntu Light"/>
          <w:color w:val="002060"/>
          <w:sz w:val="22"/>
          <w:szCs w:val="22"/>
        </w:rPr>
        <w:t xml:space="preserve"> and the content of the data. It is observed from data dictionary that exports, health and imports are the percentage value of GDPP, so they are converted back to values using formula</w:t>
      </w:r>
    </w:p>
    <w:p w14:paraId="41E579FC" w14:textId="59E9054E" w:rsidR="00F52F28" w:rsidRPr="00F651A8" w:rsidRDefault="00F52F28" w:rsidP="003347CA">
      <w:pPr>
        <w:spacing w:line="350" w:lineRule="auto"/>
        <w:ind w:left="720"/>
        <w:jc w:val="both"/>
        <w:rPr>
          <w:rFonts w:ascii="Ubuntu Light" w:hAnsi="Ubuntu Light"/>
          <w:color w:val="002060"/>
          <w:sz w:val="22"/>
          <w:szCs w:val="22"/>
        </w:rPr>
      </w:pPr>
      <m:oMathPara>
        <m:oMath>
          <m:r>
            <m:rPr>
              <m:sty m:val="bi"/>
            </m:rPr>
            <w:rPr>
              <w:rFonts w:ascii="Cambria Math" w:hAnsi="Cambria Math"/>
              <w:color w:val="002060"/>
              <w:sz w:val="22"/>
              <w:szCs w:val="22"/>
            </w:rPr>
            <m:t>Feature_value = Feature_Value*GDPP_value/100</m:t>
          </m:r>
        </m:oMath>
      </m:oMathPara>
    </w:p>
    <w:p w14:paraId="1311806E" w14:textId="5E1BF0BE" w:rsidR="00F52F28" w:rsidRPr="00F651A8" w:rsidRDefault="00F52F28" w:rsidP="003347CA">
      <w:pPr>
        <w:spacing w:line="350" w:lineRule="auto"/>
        <w:ind w:left="720"/>
        <w:jc w:val="both"/>
        <w:rPr>
          <w:rFonts w:ascii="Ubuntu Light" w:hAnsi="Ubuntu Light"/>
          <w:color w:val="002060"/>
          <w:sz w:val="22"/>
          <w:szCs w:val="22"/>
        </w:rPr>
      </w:pPr>
      <w:r w:rsidRPr="00F651A8">
        <w:rPr>
          <w:rFonts w:ascii="Ubuntu Light" w:hAnsi="Ubuntu Light"/>
          <w:b/>
          <w:bCs/>
          <w:color w:val="002060"/>
          <w:sz w:val="22"/>
          <w:szCs w:val="22"/>
        </w:rPr>
        <w:t xml:space="preserve">Data Visualization and preparation – </w:t>
      </w:r>
      <w:r w:rsidRPr="00F651A8">
        <w:rPr>
          <w:rFonts w:ascii="Ubuntu Light" w:hAnsi="Ubuntu Light"/>
          <w:color w:val="002060"/>
          <w:sz w:val="22"/>
          <w:szCs w:val="22"/>
        </w:rPr>
        <w:t>Most of the features in the data</w:t>
      </w:r>
      <w:r w:rsidRPr="00F651A8">
        <w:rPr>
          <w:rFonts w:ascii="Ubuntu Light" w:hAnsi="Ubuntu Light"/>
          <w:b/>
          <w:bCs/>
          <w:color w:val="002060"/>
          <w:sz w:val="22"/>
          <w:szCs w:val="22"/>
        </w:rPr>
        <w:t xml:space="preserve"> </w:t>
      </w:r>
      <w:r w:rsidRPr="00F651A8">
        <w:rPr>
          <w:rFonts w:ascii="Ubuntu Light" w:hAnsi="Ubuntu Light"/>
          <w:color w:val="002060"/>
          <w:sz w:val="22"/>
          <w:szCs w:val="22"/>
        </w:rPr>
        <w:t>set are found to be numeric data, a box plot is plotted for all the features to analyze the outliers, there were outliers for all the features and hence the capping is done so as to cap the values for developed countries. Capping at 99</w:t>
      </w:r>
      <w:r w:rsidRPr="00F651A8">
        <w:rPr>
          <w:rFonts w:ascii="Ubuntu Light" w:hAnsi="Ubuntu Light"/>
          <w:color w:val="002060"/>
          <w:sz w:val="22"/>
          <w:szCs w:val="22"/>
          <w:vertAlign w:val="superscript"/>
        </w:rPr>
        <w:t>th</w:t>
      </w:r>
      <w:r w:rsidRPr="00F651A8">
        <w:rPr>
          <w:rFonts w:ascii="Ubuntu Light" w:hAnsi="Ubuntu Light"/>
          <w:color w:val="002060"/>
          <w:sz w:val="22"/>
          <w:szCs w:val="22"/>
        </w:rPr>
        <w:t xml:space="preserve"> percentile, is </w:t>
      </w:r>
      <w:r w:rsidR="005714F9">
        <w:rPr>
          <w:rFonts w:ascii="Ubuntu Light" w:hAnsi="Ubuntu Light"/>
          <w:color w:val="002060"/>
          <w:sz w:val="22"/>
          <w:szCs w:val="22"/>
        </w:rPr>
        <w:t>carried out</w:t>
      </w:r>
      <w:r w:rsidRPr="00F651A8">
        <w:rPr>
          <w:rFonts w:ascii="Ubuntu Light" w:hAnsi="Ubuntu Light"/>
          <w:color w:val="002060"/>
          <w:sz w:val="22"/>
          <w:szCs w:val="22"/>
        </w:rPr>
        <w:t xml:space="preserve"> for 'exports', 'health', 'imports', 'income', GDPP' columns. </w:t>
      </w:r>
      <w:r w:rsidR="003347CA">
        <w:rPr>
          <w:rFonts w:ascii="Ubuntu Light" w:hAnsi="Ubuntu Light"/>
          <w:color w:val="002060"/>
          <w:sz w:val="22"/>
          <w:szCs w:val="22"/>
        </w:rPr>
        <w:t xml:space="preserve">Bar plots are plotted for developed and under developed countries by filtering and sorting the data feature wise. </w:t>
      </w:r>
      <w:r w:rsidRPr="00F651A8">
        <w:rPr>
          <w:rFonts w:ascii="Ubuntu Light" w:hAnsi="Ubuntu Light"/>
          <w:color w:val="002060"/>
          <w:sz w:val="22"/>
          <w:szCs w:val="22"/>
        </w:rPr>
        <w:t>A heatmap is plotted to obtain the correlation and a pair plot is used to obtain the spread and to have overall view of all the features as scatter and distribution plots.</w:t>
      </w:r>
    </w:p>
    <w:p w14:paraId="7BEBC297" w14:textId="41B5909F" w:rsidR="00F52F28" w:rsidRPr="00F651A8" w:rsidRDefault="00F52F28" w:rsidP="003347CA">
      <w:pPr>
        <w:spacing w:line="350" w:lineRule="auto"/>
        <w:ind w:left="720"/>
        <w:jc w:val="both"/>
        <w:rPr>
          <w:rFonts w:ascii="Ubuntu Light" w:hAnsi="Ubuntu Light"/>
          <w:color w:val="002060"/>
          <w:sz w:val="22"/>
          <w:szCs w:val="22"/>
        </w:rPr>
      </w:pPr>
      <w:r w:rsidRPr="00F651A8">
        <w:rPr>
          <w:rFonts w:ascii="Ubuntu Light" w:hAnsi="Ubuntu Light"/>
          <w:b/>
          <w:bCs/>
          <w:color w:val="002060"/>
          <w:sz w:val="22"/>
          <w:szCs w:val="22"/>
        </w:rPr>
        <w:t xml:space="preserve">Data Preparation – </w:t>
      </w:r>
      <w:r w:rsidRPr="00F651A8">
        <w:rPr>
          <w:rFonts w:ascii="Ubuntu Light" w:hAnsi="Ubuntu Light"/>
          <w:color w:val="002060"/>
          <w:sz w:val="22"/>
          <w:szCs w:val="22"/>
        </w:rPr>
        <w:t xml:space="preserve">The data is to be standardized as the values for each feature is in different scale. It is important to bring all the features to similar scale as the K-means algorithm is highly affected by the </w:t>
      </w:r>
      <w:r w:rsidRPr="00F651A8">
        <w:rPr>
          <w:rFonts w:ascii="Ubuntu Light" w:hAnsi="Ubuntu Light"/>
          <w:color w:val="002060"/>
          <w:sz w:val="22"/>
          <w:szCs w:val="22"/>
        </w:rPr>
        <w:lastRenderedPageBreak/>
        <w:t>distance between the clusters. A standard scaler is used from sklearn’s preprocessing module to standardize the data as per mean and standard deviation.</w:t>
      </w:r>
    </w:p>
    <w:p w14:paraId="6D79F49B" w14:textId="5E49F01F" w:rsidR="00D0203B" w:rsidRPr="00F651A8" w:rsidRDefault="00D0203B" w:rsidP="003347CA">
      <w:pPr>
        <w:spacing w:line="350" w:lineRule="auto"/>
        <w:ind w:left="720"/>
        <w:jc w:val="both"/>
        <w:rPr>
          <w:rFonts w:ascii="Ubuntu Light" w:hAnsi="Ubuntu Light"/>
          <w:color w:val="002060"/>
          <w:sz w:val="22"/>
          <w:szCs w:val="22"/>
        </w:rPr>
      </w:pPr>
      <w:r w:rsidRPr="00F651A8">
        <w:rPr>
          <w:rFonts w:ascii="Ubuntu Light" w:hAnsi="Ubuntu Light"/>
          <w:b/>
          <w:bCs/>
          <w:color w:val="002060"/>
          <w:sz w:val="22"/>
          <w:szCs w:val="22"/>
        </w:rPr>
        <w:t>Data Check for cluster integrity –</w:t>
      </w:r>
      <w:r w:rsidRPr="00F651A8">
        <w:rPr>
          <w:rFonts w:ascii="Ubuntu Light" w:hAnsi="Ubuntu Light"/>
          <w:color w:val="002060"/>
          <w:sz w:val="22"/>
          <w:szCs w:val="22"/>
        </w:rPr>
        <w:t xml:space="preserve"> </w:t>
      </w:r>
      <w:r w:rsidRPr="00F651A8">
        <w:rPr>
          <w:rFonts w:ascii="Ubuntu Light" w:hAnsi="Ubuntu Light"/>
          <w:b/>
          <w:bCs/>
          <w:color w:val="002060"/>
          <w:sz w:val="22"/>
          <w:szCs w:val="22"/>
        </w:rPr>
        <w:t xml:space="preserve">Hopkins </w:t>
      </w:r>
      <w:r w:rsidRPr="00F651A8">
        <w:rPr>
          <w:rFonts w:ascii="Ubuntu Light" w:hAnsi="Ubuntu Light"/>
          <w:color w:val="002060"/>
          <w:sz w:val="22"/>
          <w:szCs w:val="22"/>
        </w:rPr>
        <w:t>analysis is used to find the Hopkin’s score and to make sure the data can be properly clustered, a value around 0.90 was obtained, and hence the data can be clustered.</w:t>
      </w:r>
    </w:p>
    <w:p w14:paraId="558DCB33" w14:textId="2E2A28A1" w:rsidR="00D0203B" w:rsidRPr="00F651A8" w:rsidRDefault="00D0203B" w:rsidP="003347CA">
      <w:pPr>
        <w:spacing w:line="350" w:lineRule="auto"/>
        <w:ind w:left="720"/>
        <w:jc w:val="both"/>
        <w:rPr>
          <w:rFonts w:ascii="Ubuntu Light" w:hAnsi="Ubuntu Light"/>
          <w:color w:val="002060"/>
          <w:sz w:val="22"/>
          <w:szCs w:val="22"/>
        </w:rPr>
      </w:pPr>
      <w:r w:rsidRPr="00F651A8">
        <w:rPr>
          <w:rFonts w:ascii="Ubuntu Light" w:hAnsi="Ubuntu Light"/>
          <w:color w:val="002060"/>
          <w:sz w:val="22"/>
          <w:szCs w:val="22"/>
        </w:rPr>
        <w:t>There are 2 types of clustering techniques used</w:t>
      </w:r>
    </w:p>
    <w:p w14:paraId="33EE34DB" w14:textId="13E8ACB9" w:rsidR="00D0203B" w:rsidRPr="00F651A8" w:rsidRDefault="00D0203B" w:rsidP="003347CA">
      <w:pPr>
        <w:pStyle w:val="ListParagraph"/>
        <w:numPr>
          <w:ilvl w:val="0"/>
          <w:numId w:val="13"/>
        </w:numPr>
        <w:spacing w:line="350" w:lineRule="auto"/>
        <w:jc w:val="both"/>
        <w:rPr>
          <w:rFonts w:ascii="Ubuntu Light" w:hAnsi="Ubuntu Light"/>
          <w:b/>
          <w:bCs/>
          <w:color w:val="002060"/>
          <w:sz w:val="22"/>
          <w:szCs w:val="22"/>
        </w:rPr>
      </w:pPr>
      <w:r w:rsidRPr="00F651A8">
        <w:rPr>
          <w:rFonts w:ascii="Ubuntu Light" w:hAnsi="Ubuntu Light"/>
          <w:b/>
          <w:bCs/>
          <w:color w:val="002060"/>
          <w:sz w:val="22"/>
          <w:szCs w:val="22"/>
        </w:rPr>
        <w:t>K Means clustering</w:t>
      </w:r>
    </w:p>
    <w:p w14:paraId="6036EADB" w14:textId="5CFA3CA2" w:rsidR="00D0203B" w:rsidRPr="00F651A8" w:rsidRDefault="00D0203B" w:rsidP="003347CA">
      <w:pPr>
        <w:pStyle w:val="ListParagraph"/>
        <w:spacing w:line="350" w:lineRule="auto"/>
        <w:ind w:left="1080"/>
        <w:jc w:val="both"/>
        <w:rPr>
          <w:rFonts w:ascii="Ubuntu Light" w:hAnsi="Ubuntu Light"/>
          <w:color w:val="002060"/>
          <w:sz w:val="22"/>
          <w:szCs w:val="22"/>
        </w:rPr>
      </w:pPr>
      <w:r w:rsidRPr="00F651A8">
        <w:rPr>
          <w:rFonts w:ascii="Ubuntu Light" w:hAnsi="Ubuntu Light"/>
          <w:color w:val="002060"/>
          <w:sz w:val="22"/>
          <w:szCs w:val="22"/>
        </w:rPr>
        <w:t xml:space="preserve">K means clustering requires, </w:t>
      </w:r>
      <w:r w:rsidR="006C2988" w:rsidRPr="00F651A8">
        <w:rPr>
          <w:rFonts w:ascii="Ubuntu Light" w:hAnsi="Ubuntu Light"/>
          <w:color w:val="002060"/>
          <w:sz w:val="22"/>
          <w:szCs w:val="22"/>
        </w:rPr>
        <w:t>number of clusters (k) as one of the inputs / parameters for the algorithm. Value for K is found using 2 methods</w:t>
      </w:r>
      <w:r w:rsidR="006C2988" w:rsidRPr="00F651A8">
        <w:rPr>
          <w:rFonts w:ascii="Ubuntu Light" w:hAnsi="Ubuntu Light"/>
          <w:b/>
          <w:bCs/>
          <w:color w:val="002060"/>
          <w:sz w:val="22"/>
          <w:szCs w:val="22"/>
        </w:rPr>
        <w:t>, elbow curve</w:t>
      </w:r>
      <w:r w:rsidR="006C2988" w:rsidRPr="00F651A8">
        <w:rPr>
          <w:rFonts w:ascii="Ubuntu Light" w:hAnsi="Ubuntu Light"/>
          <w:color w:val="002060"/>
          <w:sz w:val="22"/>
          <w:szCs w:val="22"/>
        </w:rPr>
        <w:t xml:space="preserve"> based on sum of square distance and </w:t>
      </w:r>
      <w:r w:rsidR="006C2988" w:rsidRPr="00F651A8">
        <w:rPr>
          <w:rFonts w:ascii="Ubuntu Light" w:hAnsi="Ubuntu Light"/>
          <w:b/>
          <w:bCs/>
          <w:color w:val="002060"/>
          <w:sz w:val="22"/>
          <w:szCs w:val="22"/>
        </w:rPr>
        <w:t xml:space="preserve">silhouette score. Elbow curve </w:t>
      </w:r>
      <w:r w:rsidR="006C2988" w:rsidRPr="00F651A8">
        <w:rPr>
          <w:rFonts w:ascii="Ubuntu Light" w:hAnsi="Ubuntu Light"/>
          <w:color w:val="002060"/>
          <w:sz w:val="22"/>
          <w:szCs w:val="22"/>
        </w:rPr>
        <w:t>is plotted using the KMeans Inertia values and proper K is chosen, the same is found to be true using silhouette score as well. K value was found to be 3 (optimal between 5 and 3 is chosen). Using K value as 3, the clusters are found using KMeans algorithm and are assigned back to the cleaned dataframe. Visualization is plotted against each cluster to find the cluster which is assigned to countries that require aid. It was found that cluster0 belongs to such count</w:t>
      </w:r>
      <w:r w:rsidR="005714F9">
        <w:rPr>
          <w:rFonts w:ascii="Ubuntu Light" w:hAnsi="Ubuntu Light"/>
          <w:color w:val="002060"/>
          <w:sz w:val="22"/>
          <w:szCs w:val="22"/>
        </w:rPr>
        <w:t>r</w:t>
      </w:r>
      <w:r w:rsidR="006C2988" w:rsidRPr="00F651A8">
        <w:rPr>
          <w:rFonts w:ascii="Ubuntu Light" w:hAnsi="Ubuntu Light"/>
          <w:color w:val="002060"/>
          <w:sz w:val="22"/>
          <w:szCs w:val="22"/>
        </w:rPr>
        <w:t>ies, further the dataframe is filtered for cluster-0 and then the country is sorted as per GDPP, child mortality and income, and the top 10 are considered to be the priority countries who require aid from the NGO.</w:t>
      </w:r>
    </w:p>
    <w:p w14:paraId="2F8A154C" w14:textId="77777777" w:rsidR="006C2988" w:rsidRPr="00F651A8" w:rsidRDefault="006C2988" w:rsidP="003347CA">
      <w:pPr>
        <w:pStyle w:val="ListParagraph"/>
        <w:spacing w:line="350" w:lineRule="auto"/>
        <w:ind w:left="1080"/>
        <w:jc w:val="both"/>
        <w:rPr>
          <w:rFonts w:ascii="Ubuntu Light" w:hAnsi="Ubuntu Light"/>
          <w:color w:val="002060"/>
          <w:sz w:val="22"/>
          <w:szCs w:val="22"/>
        </w:rPr>
      </w:pPr>
    </w:p>
    <w:p w14:paraId="495E634A" w14:textId="39E89F40" w:rsidR="006C2988" w:rsidRPr="00F651A8" w:rsidRDefault="006C2988" w:rsidP="003347CA">
      <w:pPr>
        <w:pStyle w:val="ListParagraph"/>
        <w:numPr>
          <w:ilvl w:val="0"/>
          <w:numId w:val="13"/>
        </w:numPr>
        <w:spacing w:line="350" w:lineRule="auto"/>
        <w:jc w:val="both"/>
        <w:rPr>
          <w:rFonts w:ascii="Ubuntu Light" w:hAnsi="Ubuntu Light"/>
          <w:b/>
          <w:bCs/>
          <w:color w:val="002060"/>
          <w:sz w:val="22"/>
          <w:szCs w:val="22"/>
        </w:rPr>
      </w:pPr>
      <w:r w:rsidRPr="00F651A8">
        <w:rPr>
          <w:rFonts w:ascii="Ubuntu Light" w:hAnsi="Ubuntu Light"/>
          <w:b/>
          <w:bCs/>
          <w:color w:val="002060"/>
          <w:sz w:val="22"/>
          <w:szCs w:val="22"/>
        </w:rPr>
        <w:t>Hierarchical clustering</w:t>
      </w:r>
    </w:p>
    <w:p w14:paraId="2C322687" w14:textId="41A8137F" w:rsidR="006C2988" w:rsidRPr="00F651A8" w:rsidRDefault="006C2988" w:rsidP="003347CA">
      <w:pPr>
        <w:pStyle w:val="ListParagraph"/>
        <w:spacing w:line="350" w:lineRule="auto"/>
        <w:ind w:left="1080"/>
        <w:jc w:val="both"/>
        <w:rPr>
          <w:rFonts w:ascii="Ubuntu Light" w:hAnsi="Ubuntu Light"/>
          <w:color w:val="002060"/>
          <w:sz w:val="22"/>
          <w:szCs w:val="22"/>
        </w:rPr>
      </w:pPr>
      <w:r w:rsidRPr="00F651A8">
        <w:rPr>
          <w:rFonts w:ascii="Ubuntu Light" w:hAnsi="Ubuntu Light"/>
          <w:color w:val="002060"/>
          <w:sz w:val="22"/>
          <w:szCs w:val="22"/>
        </w:rPr>
        <w:t xml:space="preserve">In case of hierarchical clustering, a dendrogram is drawn using single and </w:t>
      </w:r>
      <w:r w:rsidR="005714F9">
        <w:rPr>
          <w:rFonts w:ascii="Ubuntu Light" w:hAnsi="Ubuntu Light"/>
          <w:color w:val="002060"/>
          <w:sz w:val="22"/>
          <w:szCs w:val="22"/>
        </w:rPr>
        <w:t>complete</w:t>
      </w:r>
      <w:r w:rsidRPr="00F651A8">
        <w:rPr>
          <w:rFonts w:ascii="Ubuntu Light" w:hAnsi="Ubuntu Light"/>
          <w:color w:val="002060"/>
          <w:sz w:val="22"/>
          <w:szCs w:val="22"/>
        </w:rPr>
        <w:t xml:space="preserve"> linkages, and it was found that the dendrogram drawn/plotted using </w:t>
      </w:r>
      <w:r w:rsidR="005714F9">
        <w:rPr>
          <w:rFonts w:ascii="Ubuntu Light" w:hAnsi="Ubuntu Light"/>
          <w:color w:val="002060"/>
          <w:sz w:val="22"/>
          <w:szCs w:val="22"/>
        </w:rPr>
        <w:t>complete</w:t>
      </w:r>
      <w:r w:rsidRPr="00F651A8">
        <w:rPr>
          <w:rFonts w:ascii="Ubuntu Light" w:hAnsi="Ubuntu Light"/>
          <w:color w:val="002060"/>
          <w:sz w:val="22"/>
          <w:szCs w:val="22"/>
        </w:rPr>
        <w:t xml:space="preserve"> linkage made more clarity, hence the complete linkage is used to plot the agglomerative dendrogram. From the dendrogram, it was found that the number of clusters (k) as 4 is the best choice and the cut tree is used to cut at a distance of 8-10 to obtain 4 clusters.  The visualization is plotted for the 4 clusters and it was found that the clusters 0 and 3 are the countries in dire need of the aid.</w:t>
      </w:r>
    </w:p>
    <w:p w14:paraId="36A8351C" w14:textId="6E0A36A4" w:rsidR="006C2988" w:rsidRPr="00F651A8" w:rsidRDefault="006C2988" w:rsidP="003347CA">
      <w:pPr>
        <w:pStyle w:val="ListParagraph"/>
        <w:spacing w:line="350" w:lineRule="auto"/>
        <w:ind w:left="1080"/>
        <w:jc w:val="both"/>
        <w:rPr>
          <w:rFonts w:ascii="Ubuntu Light" w:hAnsi="Ubuntu Light"/>
          <w:color w:val="002060"/>
          <w:sz w:val="22"/>
          <w:szCs w:val="22"/>
        </w:rPr>
      </w:pPr>
    </w:p>
    <w:p w14:paraId="18DF3468" w14:textId="3CFE7616" w:rsidR="006C2988" w:rsidRPr="00F651A8" w:rsidRDefault="0016135D" w:rsidP="003347CA">
      <w:pPr>
        <w:pStyle w:val="ListParagraph"/>
        <w:spacing w:line="350" w:lineRule="auto"/>
        <w:ind w:left="1080"/>
        <w:jc w:val="both"/>
        <w:rPr>
          <w:rFonts w:ascii="Ubuntu Light" w:hAnsi="Ubuntu Light"/>
          <w:b/>
          <w:bCs/>
          <w:sz w:val="22"/>
          <w:szCs w:val="22"/>
        </w:rPr>
      </w:pPr>
      <w:r w:rsidRPr="00F651A8">
        <w:rPr>
          <w:rFonts w:ascii="Ubuntu Light" w:hAnsi="Ubuntu Light"/>
          <w:b/>
          <w:bCs/>
          <w:color w:val="002060"/>
          <w:sz w:val="22"/>
          <w:szCs w:val="22"/>
        </w:rPr>
        <w:t>Decision:</w:t>
      </w:r>
      <w:r w:rsidR="006C2988" w:rsidRPr="00F651A8">
        <w:rPr>
          <w:rFonts w:ascii="Ubuntu Light" w:hAnsi="Ubuntu Light"/>
          <w:b/>
          <w:bCs/>
          <w:color w:val="002060"/>
          <w:sz w:val="22"/>
          <w:szCs w:val="22"/>
        </w:rPr>
        <w:t xml:space="preserve"> </w:t>
      </w:r>
      <w:r w:rsidR="006C2988" w:rsidRPr="00F651A8">
        <w:rPr>
          <w:rFonts w:ascii="Ubuntu Light" w:hAnsi="Ubuntu Light"/>
          <w:color w:val="002060"/>
          <w:sz w:val="22"/>
          <w:szCs w:val="22"/>
        </w:rPr>
        <w:t xml:space="preserve">Both hierarchical clustering and the KMeans clustering produced similar results and the countries match in both the list, so they top countries from both the list are considered, first five results </w:t>
      </w:r>
      <w:r w:rsidRPr="00F651A8">
        <w:rPr>
          <w:rFonts w:ascii="Ubuntu Light" w:hAnsi="Ubuntu Light"/>
          <w:color w:val="002060"/>
          <w:sz w:val="22"/>
          <w:szCs w:val="22"/>
        </w:rPr>
        <w:t>of countries (under developed countries) who are in need of aid are</w:t>
      </w:r>
      <w:r w:rsidR="006C2988" w:rsidRPr="00F651A8">
        <w:rPr>
          <w:rFonts w:ascii="Ubuntu Light" w:hAnsi="Ubuntu Light"/>
          <w:color w:val="002060"/>
          <w:sz w:val="22"/>
          <w:szCs w:val="22"/>
        </w:rPr>
        <w:t xml:space="preserve">, </w:t>
      </w:r>
      <w:r w:rsidR="006C2988" w:rsidRPr="00F651A8">
        <w:rPr>
          <w:rFonts w:ascii="Ubuntu Light" w:hAnsi="Ubuntu Light"/>
          <w:b/>
          <w:bCs/>
          <w:color w:val="002060"/>
          <w:sz w:val="22"/>
          <w:szCs w:val="22"/>
        </w:rPr>
        <w:t>Burundi, Liberia, Congo, Dem. Rep., Niger, Sierra Leone</w:t>
      </w:r>
    </w:p>
    <w:p w14:paraId="40EAF405" w14:textId="1A1FC36C" w:rsidR="004C667C" w:rsidRPr="00F651A8" w:rsidRDefault="004C667C" w:rsidP="00F651A8">
      <w:pPr>
        <w:pStyle w:val="Heading1"/>
        <w:spacing w:line="360" w:lineRule="auto"/>
        <w:jc w:val="both"/>
        <w:rPr>
          <w:rFonts w:ascii="Ubuntu Light" w:hAnsi="Ubuntu Light"/>
          <w:sz w:val="24"/>
          <w:szCs w:val="24"/>
        </w:rPr>
      </w:pPr>
      <w:r w:rsidRPr="00F651A8">
        <w:rPr>
          <w:rFonts w:ascii="Ubuntu Light" w:hAnsi="Ubuntu Light"/>
          <w:sz w:val="24"/>
          <w:szCs w:val="24"/>
        </w:rPr>
        <w:lastRenderedPageBreak/>
        <w:t>Question 2: CLUSTERING</w:t>
      </w:r>
    </w:p>
    <w:p w14:paraId="4F98BFA1" w14:textId="1D2B6D6A" w:rsidR="004C667C" w:rsidRPr="004A14FB" w:rsidRDefault="004A14FB" w:rsidP="00F651A8">
      <w:pPr>
        <w:pStyle w:val="Heading2"/>
        <w:numPr>
          <w:ilvl w:val="0"/>
          <w:numId w:val="9"/>
        </w:numPr>
        <w:spacing w:line="360" w:lineRule="auto"/>
        <w:jc w:val="both"/>
        <w:rPr>
          <w:rFonts w:ascii="Ubuntu Light" w:hAnsi="Ubuntu Light"/>
          <w:b/>
          <w:bCs/>
          <w:color w:val="521807" w:themeColor="accent1" w:themeShade="80"/>
          <w:sz w:val="22"/>
          <w:szCs w:val="22"/>
        </w:rPr>
      </w:pPr>
      <w:r w:rsidRPr="004A14FB">
        <w:rPr>
          <w:rFonts w:ascii="Ubuntu Light" w:hAnsi="Ubuntu Light"/>
          <w:b/>
          <w:bCs/>
          <w:caps w:val="0"/>
          <w:color w:val="521807" w:themeColor="accent1" w:themeShade="80"/>
          <w:sz w:val="22"/>
          <w:szCs w:val="22"/>
        </w:rPr>
        <w:t>Compare and contrast k-means clustering and hierarchical clustering.</w:t>
      </w:r>
    </w:p>
    <w:p w14:paraId="0137A2C7" w14:textId="19BFBD30" w:rsidR="004C667C" w:rsidRPr="00F651A8" w:rsidRDefault="00136D47" w:rsidP="00F651A8">
      <w:pPr>
        <w:pStyle w:val="Heading3"/>
        <w:spacing w:line="360" w:lineRule="auto"/>
        <w:ind w:firstLine="360"/>
        <w:jc w:val="both"/>
        <w:rPr>
          <w:rFonts w:ascii="Ubuntu Light" w:hAnsi="Ubuntu Light"/>
          <w:sz w:val="22"/>
          <w:szCs w:val="22"/>
        </w:rPr>
      </w:pPr>
      <w:r w:rsidRPr="004A14FB">
        <w:rPr>
          <w:rFonts w:ascii="Ubuntu Light" w:hAnsi="Ubuntu Light"/>
          <w:b/>
          <w:bCs/>
          <w:caps w:val="0"/>
          <w:sz w:val="22"/>
          <w:szCs w:val="22"/>
        </w:rPr>
        <w:t>Answer</w:t>
      </w:r>
      <w:r w:rsidR="004C667C" w:rsidRPr="00F651A8">
        <w:rPr>
          <w:rFonts w:ascii="Ubuntu Light" w:hAnsi="Ubuntu Light"/>
          <w:sz w:val="22"/>
          <w:szCs w:val="22"/>
        </w:rPr>
        <w:t>:</w:t>
      </w:r>
    </w:p>
    <w:p w14:paraId="4AE15278" w14:textId="35C75CCF" w:rsidR="008B1084" w:rsidRPr="001874EE" w:rsidRDefault="00194838" w:rsidP="001874EE">
      <w:pPr>
        <w:pStyle w:val="ListParagraph"/>
        <w:numPr>
          <w:ilvl w:val="0"/>
          <w:numId w:val="15"/>
        </w:numPr>
        <w:spacing w:line="360" w:lineRule="auto"/>
        <w:jc w:val="both"/>
        <w:rPr>
          <w:rFonts w:ascii="Ubuntu Light" w:hAnsi="Ubuntu Light"/>
          <w:color w:val="002060"/>
          <w:sz w:val="22"/>
          <w:szCs w:val="22"/>
        </w:rPr>
      </w:pPr>
      <w:r w:rsidRPr="001874EE">
        <w:rPr>
          <w:rFonts w:ascii="Ubuntu Light" w:hAnsi="Ubuntu Light"/>
          <w:color w:val="002060"/>
          <w:sz w:val="22"/>
          <w:szCs w:val="22"/>
        </w:rPr>
        <w:t>K-Means clustering require</w:t>
      </w:r>
      <w:r w:rsidR="005714F9">
        <w:rPr>
          <w:rFonts w:ascii="Ubuntu Light" w:hAnsi="Ubuntu Light"/>
          <w:color w:val="002060"/>
          <w:sz w:val="22"/>
          <w:szCs w:val="22"/>
        </w:rPr>
        <w:t>s</w:t>
      </w:r>
      <w:r w:rsidRPr="001874EE">
        <w:rPr>
          <w:rFonts w:ascii="Ubuntu Light" w:hAnsi="Ubuntu Light"/>
          <w:color w:val="002060"/>
          <w:sz w:val="22"/>
          <w:szCs w:val="22"/>
        </w:rPr>
        <w:t xml:space="preserve"> parameter K (number of clusters) to process the algorithm, whereas hierarchical clustering is </w:t>
      </w:r>
      <w:r w:rsidR="008F62A5" w:rsidRPr="001874EE">
        <w:rPr>
          <w:rFonts w:ascii="Ubuntu Light" w:hAnsi="Ubuntu Light"/>
          <w:color w:val="002060"/>
          <w:sz w:val="22"/>
          <w:szCs w:val="22"/>
        </w:rPr>
        <w:t>hierarchy-based (divisive or agglomerative)</w:t>
      </w:r>
      <w:r w:rsidRPr="001874EE">
        <w:rPr>
          <w:rFonts w:ascii="Ubuntu Light" w:hAnsi="Ubuntu Light"/>
          <w:color w:val="002060"/>
          <w:sz w:val="22"/>
          <w:szCs w:val="22"/>
        </w:rPr>
        <w:t xml:space="preserve"> structure formed</w:t>
      </w:r>
      <w:r w:rsidR="00DB0037">
        <w:rPr>
          <w:rFonts w:ascii="Ubuntu Light" w:hAnsi="Ubuntu Light"/>
          <w:color w:val="002060"/>
          <w:sz w:val="22"/>
          <w:szCs w:val="22"/>
        </w:rPr>
        <w:t xml:space="preserve"> by</w:t>
      </w:r>
      <w:r w:rsidRPr="001874EE">
        <w:rPr>
          <w:rFonts w:ascii="Ubuntu Light" w:hAnsi="Ubuntu Light"/>
          <w:color w:val="002060"/>
          <w:sz w:val="22"/>
          <w:szCs w:val="22"/>
        </w:rPr>
        <w:t xml:space="preserve"> grouping nearest data points, and clusters and so on., once the dendrogram is constructed, it can be cut at different heights to obtain different number of clusters.</w:t>
      </w:r>
      <w:r w:rsidR="004F0BF4" w:rsidRPr="001874EE">
        <w:rPr>
          <w:rFonts w:ascii="Ubuntu Light" w:hAnsi="Ubuntu Light"/>
          <w:color w:val="002060"/>
          <w:sz w:val="22"/>
          <w:szCs w:val="22"/>
        </w:rPr>
        <w:t xml:space="preserve"> The hierarchical method i</w:t>
      </w:r>
      <w:r w:rsidR="001874EE">
        <w:rPr>
          <w:rFonts w:ascii="Ubuntu Light" w:hAnsi="Ubuntu Light"/>
          <w:color w:val="002060"/>
          <w:sz w:val="22"/>
          <w:szCs w:val="22"/>
        </w:rPr>
        <w:t>s</w:t>
      </w:r>
      <w:r w:rsidR="004F0BF4" w:rsidRPr="001874EE">
        <w:rPr>
          <w:rFonts w:ascii="Ubuntu Light" w:hAnsi="Ubuntu Light"/>
          <w:color w:val="002060"/>
          <w:sz w:val="22"/>
          <w:szCs w:val="22"/>
        </w:rPr>
        <w:t xml:space="preserve"> either divisive or agglomerative.</w:t>
      </w:r>
    </w:p>
    <w:p w14:paraId="527B4028" w14:textId="73CD07E6" w:rsidR="004F0BF4" w:rsidRPr="001874EE" w:rsidRDefault="004F0BF4" w:rsidP="001874EE">
      <w:pPr>
        <w:pStyle w:val="ListParagraph"/>
        <w:numPr>
          <w:ilvl w:val="0"/>
          <w:numId w:val="15"/>
        </w:numPr>
        <w:spacing w:line="360" w:lineRule="auto"/>
        <w:jc w:val="both"/>
        <w:rPr>
          <w:rFonts w:ascii="Ubuntu Light" w:hAnsi="Ubuntu Light"/>
          <w:color w:val="002060"/>
          <w:sz w:val="22"/>
          <w:szCs w:val="22"/>
        </w:rPr>
      </w:pPr>
      <w:r w:rsidRPr="001874EE">
        <w:rPr>
          <w:rFonts w:ascii="Ubuntu Light" w:hAnsi="Ubuntu Light"/>
          <w:color w:val="002060"/>
          <w:sz w:val="22"/>
          <w:szCs w:val="22"/>
        </w:rPr>
        <w:t xml:space="preserve">K-Means uses centroid, either average/mean or median based clustering and the process if carried out with new centroids until all the clusters are converged. In case of Hierarchical clustering, agglomerative clustering, the clustering starts from n data points and then clusters are grouped one by one to form n-1, n-2 </w:t>
      </w:r>
      <w:r w:rsidR="00243D0F" w:rsidRPr="001874EE">
        <w:rPr>
          <w:rFonts w:ascii="Ubuntu Light" w:hAnsi="Ubuntu Light"/>
          <w:color w:val="002060"/>
          <w:sz w:val="22"/>
          <w:szCs w:val="22"/>
        </w:rPr>
        <w:t>etc.</w:t>
      </w:r>
      <w:r w:rsidRPr="001874EE">
        <w:rPr>
          <w:rFonts w:ascii="Ubuntu Light" w:hAnsi="Ubuntu Light"/>
          <w:color w:val="002060"/>
          <w:sz w:val="22"/>
          <w:szCs w:val="22"/>
        </w:rPr>
        <w:t xml:space="preserve"> and finally to form a single cluster.</w:t>
      </w:r>
    </w:p>
    <w:p w14:paraId="5F9801E4" w14:textId="2844DC32" w:rsidR="004F0BF4" w:rsidRDefault="004F0BF4" w:rsidP="001874EE">
      <w:pPr>
        <w:pStyle w:val="ListParagraph"/>
        <w:numPr>
          <w:ilvl w:val="0"/>
          <w:numId w:val="15"/>
        </w:numPr>
        <w:spacing w:line="360" w:lineRule="auto"/>
        <w:jc w:val="both"/>
        <w:rPr>
          <w:rFonts w:ascii="Ubuntu Light" w:hAnsi="Ubuntu Light"/>
          <w:color w:val="002060"/>
          <w:sz w:val="22"/>
          <w:szCs w:val="22"/>
        </w:rPr>
      </w:pPr>
      <w:r w:rsidRPr="001874EE">
        <w:rPr>
          <w:rFonts w:ascii="Ubuntu Light" w:hAnsi="Ubuntu Light"/>
          <w:color w:val="002060"/>
          <w:sz w:val="22"/>
          <w:szCs w:val="22"/>
        </w:rPr>
        <w:t xml:space="preserve">In K-Means clustering the initial </w:t>
      </w:r>
      <w:r w:rsidR="00B82225">
        <w:rPr>
          <w:rFonts w:ascii="Ubuntu Light" w:hAnsi="Ubuntu Light"/>
          <w:color w:val="002060"/>
          <w:sz w:val="22"/>
          <w:szCs w:val="22"/>
        </w:rPr>
        <w:t xml:space="preserve">K </w:t>
      </w:r>
      <w:r w:rsidRPr="001874EE">
        <w:rPr>
          <w:rFonts w:ascii="Ubuntu Light" w:hAnsi="Ubuntu Light"/>
          <w:color w:val="002060"/>
          <w:sz w:val="22"/>
          <w:szCs w:val="22"/>
        </w:rPr>
        <w:t>data points are picked randomly and this affects the results of the final clustering. Each times the points picked makes a difference in the final results, hence the K-Means algorithm is not fool proof and the results keeps changing depending on the initial data points chosen. Hierarchical clustering can be visualized using dendrogram and remains same</w:t>
      </w:r>
      <w:r w:rsidR="00C3637F" w:rsidRPr="001874EE">
        <w:rPr>
          <w:rFonts w:ascii="Ubuntu Light" w:hAnsi="Ubuntu Light"/>
          <w:color w:val="002060"/>
          <w:sz w:val="22"/>
          <w:szCs w:val="22"/>
        </w:rPr>
        <w:t>, i.e. results are reproducible.</w:t>
      </w:r>
    </w:p>
    <w:p w14:paraId="3553F844" w14:textId="3BF808BF" w:rsidR="001874EE" w:rsidRPr="001874EE" w:rsidRDefault="001874EE" w:rsidP="001874EE">
      <w:pPr>
        <w:pStyle w:val="ListParagraph"/>
        <w:numPr>
          <w:ilvl w:val="0"/>
          <w:numId w:val="15"/>
        </w:numPr>
        <w:spacing w:line="360" w:lineRule="auto"/>
        <w:jc w:val="both"/>
        <w:rPr>
          <w:rFonts w:ascii="Ubuntu Light" w:hAnsi="Ubuntu Light"/>
          <w:color w:val="002060"/>
          <w:sz w:val="22"/>
          <w:szCs w:val="22"/>
        </w:rPr>
      </w:pPr>
      <w:r>
        <w:rPr>
          <w:rFonts w:ascii="Ubuntu Light" w:hAnsi="Ubuntu Light"/>
          <w:color w:val="002060"/>
          <w:sz w:val="22"/>
          <w:szCs w:val="22"/>
        </w:rPr>
        <w:t>K-Means clustering clusters the similar data points as one cluster and there will be different clusters depending on the characteristic of data points, where as in hierarchical the clusters are combined to form a single cluster.</w:t>
      </w:r>
    </w:p>
    <w:p w14:paraId="4BF00891" w14:textId="357464D3" w:rsidR="004F0BF4" w:rsidRDefault="004F0BF4" w:rsidP="001874EE">
      <w:pPr>
        <w:pStyle w:val="ListParagraph"/>
        <w:numPr>
          <w:ilvl w:val="0"/>
          <w:numId w:val="15"/>
        </w:numPr>
        <w:spacing w:line="360" w:lineRule="auto"/>
        <w:jc w:val="both"/>
        <w:rPr>
          <w:rFonts w:ascii="Ubuntu Light" w:hAnsi="Ubuntu Light"/>
          <w:color w:val="002060"/>
          <w:sz w:val="22"/>
          <w:szCs w:val="22"/>
        </w:rPr>
      </w:pPr>
      <w:r w:rsidRPr="001874EE">
        <w:rPr>
          <w:rFonts w:ascii="Ubuntu Light" w:hAnsi="Ubuntu Light"/>
          <w:color w:val="002060"/>
          <w:sz w:val="22"/>
          <w:szCs w:val="22"/>
        </w:rPr>
        <w:t xml:space="preserve">K-Means clustering is computationally faster, </w:t>
      </w:r>
      <w:r w:rsidR="00C3637F" w:rsidRPr="001874EE">
        <w:rPr>
          <w:rFonts w:ascii="Ubuntu Light" w:hAnsi="Ubuntu Light"/>
          <w:color w:val="002060"/>
          <w:sz w:val="22"/>
          <w:szCs w:val="22"/>
        </w:rPr>
        <w:t>i.e.</w:t>
      </w:r>
      <w:r w:rsidRPr="001874EE">
        <w:rPr>
          <w:rFonts w:ascii="Ubuntu Light" w:hAnsi="Ubuntu Light"/>
          <w:color w:val="002060"/>
          <w:sz w:val="22"/>
          <w:szCs w:val="22"/>
        </w:rPr>
        <w:t xml:space="preserve"> less intensive whereas the hierarchical clustering is computationally intensive, i.e. when large datasets are used in hierarchical clustering, </w:t>
      </w:r>
      <w:r w:rsidR="00C3637F" w:rsidRPr="001874EE">
        <w:rPr>
          <w:rFonts w:ascii="Ubuntu Light" w:hAnsi="Ubuntu Light"/>
          <w:color w:val="002060"/>
          <w:sz w:val="22"/>
          <w:szCs w:val="22"/>
        </w:rPr>
        <w:t>it</w:t>
      </w:r>
      <w:r w:rsidRPr="001874EE">
        <w:rPr>
          <w:rFonts w:ascii="Ubuntu Light" w:hAnsi="Ubuntu Light"/>
          <w:color w:val="002060"/>
          <w:sz w:val="22"/>
          <w:szCs w:val="22"/>
        </w:rPr>
        <w:t xml:space="preserve"> take</w:t>
      </w:r>
      <w:r w:rsidR="00C3637F" w:rsidRPr="001874EE">
        <w:rPr>
          <w:rFonts w:ascii="Ubuntu Light" w:hAnsi="Ubuntu Light"/>
          <w:color w:val="002060"/>
          <w:sz w:val="22"/>
          <w:szCs w:val="22"/>
        </w:rPr>
        <w:t>s</w:t>
      </w:r>
      <w:r w:rsidRPr="001874EE">
        <w:rPr>
          <w:rFonts w:ascii="Ubuntu Light" w:hAnsi="Ubuntu Light"/>
          <w:color w:val="002060"/>
          <w:sz w:val="22"/>
          <w:szCs w:val="22"/>
        </w:rPr>
        <w:t xml:space="preserve"> a long processing time compared to K-Means clustering which is faster for large datasets.</w:t>
      </w:r>
    </w:p>
    <w:p w14:paraId="4D4CB989" w14:textId="0DAFF814" w:rsidR="001874EE" w:rsidRPr="001874EE" w:rsidRDefault="001874EE" w:rsidP="001874EE">
      <w:pPr>
        <w:pStyle w:val="ListParagraph"/>
        <w:numPr>
          <w:ilvl w:val="0"/>
          <w:numId w:val="15"/>
        </w:numPr>
        <w:spacing w:line="360" w:lineRule="auto"/>
        <w:jc w:val="both"/>
        <w:rPr>
          <w:rFonts w:ascii="Ubuntu Light" w:hAnsi="Ubuntu Light"/>
          <w:color w:val="002060"/>
          <w:sz w:val="22"/>
          <w:szCs w:val="22"/>
        </w:rPr>
      </w:pPr>
      <w:r>
        <w:rPr>
          <w:rFonts w:ascii="Ubuntu Light" w:hAnsi="Ubuntu Light"/>
          <w:color w:val="002060"/>
          <w:sz w:val="22"/>
          <w:szCs w:val="22"/>
        </w:rPr>
        <w:t>K-Means clustering is highly affected by the outliers. The clusters and centroid</w:t>
      </w:r>
      <w:r w:rsidR="00860228">
        <w:rPr>
          <w:rFonts w:ascii="Ubuntu Light" w:hAnsi="Ubuntu Light"/>
          <w:color w:val="002060"/>
          <w:sz w:val="22"/>
          <w:szCs w:val="22"/>
        </w:rPr>
        <w:t>s</w:t>
      </w:r>
      <w:r>
        <w:rPr>
          <w:rFonts w:ascii="Ubuntu Light" w:hAnsi="Ubuntu Light"/>
          <w:color w:val="002060"/>
          <w:sz w:val="22"/>
          <w:szCs w:val="22"/>
        </w:rPr>
        <w:t xml:space="preserve"> </w:t>
      </w:r>
      <w:r w:rsidR="00860228">
        <w:rPr>
          <w:rFonts w:ascii="Ubuntu Light" w:hAnsi="Ubuntu Light"/>
          <w:color w:val="002060"/>
          <w:sz w:val="22"/>
          <w:szCs w:val="22"/>
        </w:rPr>
        <w:t>are</w:t>
      </w:r>
      <w:r>
        <w:rPr>
          <w:rFonts w:ascii="Ubuntu Light" w:hAnsi="Ubuntu Light"/>
          <w:color w:val="002060"/>
          <w:sz w:val="22"/>
          <w:szCs w:val="22"/>
        </w:rPr>
        <w:t xml:space="preserve"> affected by the outliers incase of </w:t>
      </w:r>
      <w:r w:rsidRPr="002006A6">
        <w:rPr>
          <w:rFonts w:ascii="Ubuntu Light" w:hAnsi="Ubuntu Light"/>
          <w:color w:val="002060"/>
          <w:sz w:val="22"/>
          <w:szCs w:val="22"/>
        </w:rPr>
        <w:t>K-Means clustering, where</w:t>
      </w:r>
      <w:r>
        <w:rPr>
          <w:rFonts w:ascii="Ubuntu Light" w:hAnsi="Ubuntu Light"/>
          <w:color w:val="002060"/>
          <w:sz w:val="22"/>
          <w:szCs w:val="22"/>
        </w:rPr>
        <w:t xml:space="preserve"> as the hierarchical clustering takes care of the outliers and cluster it separately.</w:t>
      </w:r>
    </w:p>
    <w:p w14:paraId="1C270BE9" w14:textId="04FD1000" w:rsidR="004A14FB" w:rsidRPr="001874EE" w:rsidRDefault="00C3637F" w:rsidP="001874EE">
      <w:pPr>
        <w:pStyle w:val="ListParagraph"/>
        <w:numPr>
          <w:ilvl w:val="0"/>
          <w:numId w:val="15"/>
        </w:numPr>
        <w:spacing w:line="360" w:lineRule="auto"/>
        <w:jc w:val="both"/>
        <w:rPr>
          <w:rFonts w:ascii="Ubuntu Light" w:hAnsi="Ubuntu Light"/>
          <w:color w:val="002060"/>
          <w:sz w:val="22"/>
          <w:szCs w:val="22"/>
        </w:rPr>
      </w:pPr>
      <w:r w:rsidRPr="001874EE">
        <w:rPr>
          <w:rFonts w:ascii="Ubuntu Light" w:hAnsi="Ubuntu Light"/>
          <w:color w:val="002060"/>
          <w:sz w:val="22"/>
          <w:szCs w:val="22"/>
        </w:rPr>
        <w:t xml:space="preserve">K-Means </w:t>
      </w:r>
      <w:r w:rsidRPr="002006A6">
        <w:rPr>
          <w:rFonts w:ascii="Ubuntu Light" w:hAnsi="Ubuntu Light"/>
          <w:color w:val="002060"/>
          <w:sz w:val="22"/>
          <w:szCs w:val="22"/>
        </w:rPr>
        <w:t xml:space="preserve">clustering is apt when the cluster structure is hyper spherical whereas the hierarchical clustering </w:t>
      </w:r>
      <w:r w:rsidR="004A14FB" w:rsidRPr="002006A6">
        <w:rPr>
          <w:rFonts w:ascii="Ubuntu Light" w:hAnsi="Ubuntu Light"/>
          <w:color w:val="002060"/>
          <w:sz w:val="22"/>
          <w:szCs w:val="22"/>
        </w:rPr>
        <w:t>does</w:t>
      </w:r>
      <w:r w:rsidRPr="002006A6">
        <w:rPr>
          <w:rFonts w:ascii="Ubuntu Light" w:hAnsi="Ubuntu Light"/>
          <w:color w:val="002060"/>
          <w:sz w:val="22"/>
          <w:szCs w:val="22"/>
        </w:rPr>
        <w:t xml:space="preserve"> not fetch better results </w:t>
      </w:r>
      <w:r w:rsidRPr="001874EE">
        <w:rPr>
          <w:rFonts w:ascii="Ubuntu Light" w:hAnsi="Ubuntu Light"/>
          <w:color w:val="002060"/>
          <w:sz w:val="22"/>
          <w:szCs w:val="22"/>
        </w:rPr>
        <w:t xml:space="preserve">for spherical </w:t>
      </w:r>
      <w:r w:rsidR="004A14FB" w:rsidRPr="001874EE">
        <w:rPr>
          <w:rFonts w:ascii="Ubuntu Light" w:hAnsi="Ubuntu Light"/>
          <w:color w:val="002060"/>
          <w:sz w:val="22"/>
          <w:szCs w:val="22"/>
        </w:rPr>
        <w:t>shape-based</w:t>
      </w:r>
      <w:r w:rsidRPr="001874EE">
        <w:rPr>
          <w:rFonts w:ascii="Ubuntu Light" w:hAnsi="Ubuntu Light"/>
          <w:color w:val="002060"/>
          <w:sz w:val="22"/>
          <w:szCs w:val="22"/>
        </w:rPr>
        <w:t xml:space="preserve"> clusters.</w:t>
      </w:r>
      <w:r w:rsidR="004A14FB" w:rsidRPr="001874EE">
        <w:rPr>
          <w:rFonts w:ascii="Ubuntu Light" w:hAnsi="Ubuntu Light"/>
          <w:color w:val="002060"/>
          <w:sz w:val="22"/>
          <w:szCs w:val="22"/>
        </w:rPr>
        <w:br w:type="page"/>
      </w:r>
    </w:p>
    <w:p w14:paraId="71020BFF" w14:textId="6271D674" w:rsidR="004C667C" w:rsidRPr="004A14FB" w:rsidRDefault="004A14FB" w:rsidP="00F651A8">
      <w:pPr>
        <w:pStyle w:val="Heading2"/>
        <w:numPr>
          <w:ilvl w:val="0"/>
          <w:numId w:val="9"/>
        </w:numPr>
        <w:spacing w:line="360" w:lineRule="auto"/>
        <w:jc w:val="both"/>
        <w:rPr>
          <w:rFonts w:ascii="Ubuntu Light" w:hAnsi="Ubuntu Light"/>
          <w:b/>
          <w:bCs/>
          <w:color w:val="521807" w:themeColor="accent1" w:themeShade="80"/>
          <w:sz w:val="22"/>
          <w:szCs w:val="22"/>
        </w:rPr>
      </w:pPr>
      <w:r w:rsidRPr="004A14FB">
        <w:rPr>
          <w:rFonts w:ascii="Ubuntu Light" w:hAnsi="Ubuntu Light"/>
          <w:b/>
          <w:bCs/>
          <w:caps w:val="0"/>
          <w:color w:val="521807" w:themeColor="accent1" w:themeShade="80"/>
          <w:sz w:val="22"/>
          <w:szCs w:val="22"/>
        </w:rPr>
        <w:lastRenderedPageBreak/>
        <w:t xml:space="preserve">Briefly explain the steps of the k-means clustering algorithm. </w:t>
      </w:r>
    </w:p>
    <w:p w14:paraId="27C8BB8D" w14:textId="059A94C9" w:rsidR="004C667C" w:rsidRPr="00136D47" w:rsidRDefault="00136D47" w:rsidP="00F651A8">
      <w:pPr>
        <w:pStyle w:val="Heading3"/>
        <w:spacing w:line="360" w:lineRule="auto"/>
        <w:ind w:firstLine="360"/>
        <w:jc w:val="both"/>
        <w:rPr>
          <w:rFonts w:ascii="Ubuntu Light" w:hAnsi="Ubuntu Light"/>
          <w:b/>
          <w:bCs/>
          <w:sz w:val="22"/>
          <w:szCs w:val="22"/>
        </w:rPr>
      </w:pPr>
      <w:r w:rsidRPr="00136D47">
        <w:rPr>
          <w:rFonts w:ascii="Ubuntu Light" w:hAnsi="Ubuntu Light"/>
          <w:b/>
          <w:bCs/>
          <w:caps w:val="0"/>
          <w:sz w:val="22"/>
          <w:szCs w:val="22"/>
        </w:rPr>
        <w:t>Answer</w:t>
      </w:r>
    </w:p>
    <w:p w14:paraId="7A90CCEB" w14:textId="77777777" w:rsidR="0094698C" w:rsidRPr="002006A6" w:rsidRDefault="008B1084" w:rsidP="00F651A8">
      <w:pPr>
        <w:spacing w:line="360" w:lineRule="auto"/>
        <w:jc w:val="both"/>
        <w:rPr>
          <w:rFonts w:ascii="Ubuntu Light" w:hAnsi="Ubuntu Light"/>
          <w:color w:val="002060"/>
          <w:sz w:val="22"/>
          <w:szCs w:val="22"/>
        </w:rPr>
      </w:pPr>
      <w:r w:rsidRPr="00F651A8">
        <w:rPr>
          <w:rFonts w:ascii="Ubuntu Light" w:hAnsi="Ubuntu Light"/>
          <w:sz w:val="22"/>
          <w:szCs w:val="22"/>
        </w:rPr>
        <w:tab/>
      </w:r>
      <w:r w:rsidR="00243D0F" w:rsidRPr="002006A6">
        <w:rPr>
          <w:rFonts w:ascii="Ubuntu Light" w:hAnsi="Ubuntu Light"/>
          <w:color w:val="002060"/>
          <w:sz w:val="22"/>
          <w:szCs w:val="22"/>
        </w:rPr>
        <w:t xml:space="preserve">K-Means algorithm </w:t>
      </w:r>
      <w:r w:rsidR="0094698C" w:rsidRPr="002006A6">
        <w:rPr>
          <w:rFonts w:ascii="Ubuntu Light" w:hAnsi="Ubuntu Light"/>
          <w:color w:val="002060"/>
          <w:sz w:val="22"/>
          <w:szCs w:val="22"/>
        </w:rPr>
        <w:t xml:space="preserve">has following steps. </w:t>
      </w:r>
    </w:p>
    <w:p w14:paraId="45C7FC09" w14:textId="53FBE9B1" w:rsidR="001A70E7" w:rsidRPr="002006A6" w:rsidRDefault="00CF0527" w:rsidP="0094698C">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Decide the number of clusters (k), as per business needs, or using elbow curve or silhouette score</w:t>
      </w:r>
      <w:r w:rsidR="00A240A2">
        <w:rPr>
          <w:rFonts w:ascii="Ubuntu Light" w:hAnsi="Ubuntu Light"/>
          <w:color w:val="002060"/>
          <w:sz w:val="22"/>
          <w:szCs w:val="22"/>
        </w:rPr>
        <w:t xml:space="preserve"> (statistical methods)</w:t>
      </w:r>
      <w:r w:rsidRPr="002006A6">
        <w:rPr>
          <w:rFonts w:ascii="Ubuntu Light" w:hAnsi="Ubuntu Light"/>
          <w:color w:val="002060"/>
          <w:sz w:val="22"/>
          <w:szCs w:val="22"/>
        </w:rPr>
        <w:t>.</w:t>
      </w:r>
    </w:p>
    <w:p w14:paraId="3F794286" w14:textId="3548D2B3" w:rsidR="008B1084" w:rsidRPr="002006A6" w:rsidRDefault="0094698C" w:rsidP="0094698C">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S</w:t>
      </w:r>
      <w:r w:rsidR="00243D0F" w:rsidRPr="002006A6">
        <w:rPr>
          <w:rFonts w:ascii="Ubuntu Light" w:hAnsi="Ubuntu Light"/>
          <w:color w:val="002060"/>
          <w:sz w:val="22"/>
          <w:szCs w:val="22"/>
        </w:rPr>
        <w:t xml:space="preserve">tarts by selecting </w:t>
      </w:r>
      <w:r w:rsidR="00B82225" w:rsidRPr="002006A6">
        <w:rPr>
          <w:rFonts w:ascii="Ubuntu Light" w:hAnsi="Ubuntu Light"/>
          <w:color w:val="002060"/>
          <w:sz w:val="22"/>
          <w:szCs w:val="22"/>
        </w:rPr>
        <w:t>k (number of clusters)</w:t>
      </w:r>
      <w:r w:rsidR="00243D0F" w:rsidRPr="002006A6">
        <w:rPr>
          <w:rFonts w:ascii="Ubuntu Light" w:hAnsi="Ubuntu Light"/>
          <w:color w:val="002060"/>
          <w:sz w:val="22"/>
          <w:szCs w:val="22"/>
        </w:rPr>
        <w:t xml:space="preserve"> points</w:t>
      </w:r>
      <w:r w:rsidR="00B82225" w:rsidRPr="002006A6">
        <w:rPr>
          <w:rFonts w:ascii="Ubuntu Light" w:hAnsi="Ubuntu Light"/>
          <w:color w:val="002060"/>
          <w:sz w:val="22"/>
          <w:szCs w:val="22"/>
        </w:rPr>
        <w:t xml:space="preserve"> randomly as centroid</w:t>
      </w:r>
      <w:r w:rsidRPr="002006A6">
        <w:rPr>
          <w:rFonts w:ascii="Ubuntu Light" w:hAnsi="Ubuntu Light"/>
          <w:color w:val="002060"/>
          <w:sz w:val="22"/>
          <w:szCs w:val="22"/>
        </w:rPr>
        <w:t>.</w:t>
      </w:r>
    </w:p>
    <w:p w14:paraId="31BD3731" w14:textId="13892FFD" w:rsidR="0094698C" w:rsidRPr="002006A6" w:rsidRDefault="0094698C" w:rsidP="0094698C">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Calculates the distance from each data point to the centroid.</w:t>
      </w:r>
    </w:p>
    <w:p w14:paraId="1102A812" w14:textId="3717800C" w:rsidR="0094698C" w:rsidRPr="002006A6" w:rsidRDefault="0094698C" w:rsidP="0094698C">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Group the data points to the nearest centroid, using the distance calculated</w:t>
      </w:r>
      <w:r w:rsidR="00CF0527" w:rsidRPr="002006A6">
        <w:rPr>
          <w:rFonts w:ascii="Ubuntu Light" w:hAnsi="Ubuntu Light"/>
          <w:color w:val="002060"/>
          <w:sz w:val="22"/>
          <w:szCs w:val="22"/>
        </w:rPr>
        <w:t>, and assign as a cluster</w:t>
      </w:r>
      <w:r w:rsidRPr="002006A6">
        <w:rPr>
          <w:rFonts w:ascii="Ubuntu Light" w:hAnsi="Ubuntu Light"/>
          <w:color w:val="002060"/>
          <w:sz w:val="22"/>
          <w:szCs w:val="22"/>
        </w:rPr>
        <w:t>.</w:t>
      </w:r>
    </w:p>
    <w:p w14:paraId="0CF47244" w14:textId="79B97A6D" w:rsidR="0094698C" w:rsidRPr="002006A6" w:rsidRDefault="0094698C" w:rsidP="0094698C">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 xml:space="preserve">Find the new centroid by taking the mean of all the </w:t>
      </w:r>
      <w:r w:rsidR="00CF0527" w:rsidRPr="002006A6">
        <w:rPr>
          <w:rFonts w:ascii="Ubuntu Light" w:hAnsi="Ubuntu Light"/>
          <w:color w:val="002060"/>
          <w:sz w:val="22"/>
          <w:szCs w:val="22"/>
        </w:rPr>
        <w:t xml:space="preserve">datapoints of the </w:t>
      </w:r>
      <w:r w:rsidRPr="002006A6">
        <w:rPr>
          <w:rFonts w:ascii="Ubuntu Light" w:hAnsi="Ubuntu Light"/>
          <w:color w:val="002060"/>
          <w:sz w:val="22"/>
          <w:szCs w:val="22"/>
        </w:rPr>
        <w:t>newly formed cluster.</w:t>
      </w:r>
    </w:p>
    <w:p w14:paraId="2150FC0F" w14:textId="199023CE" w:rsidR="00C3637F" w:rsidRPr="002006A6" w:rsidRDefault="0094698C" w:rsidP="00F651A8">
      <w:pPr>
        <w:pStyle w:val="ListParagraph"/>
        <w:numPr>
          <w:ilvl w:val="0"/>
          <w:numId w:val="16"/>
        </w:numPr>
        <w:spacing w:line="360" w:lineRule="auto"/>
        <w:jc w:val="both"/>
        <w:rPr>
          <w:rFonts w:ascii="Ubuntu Light" w:hAnsi="Ubuntu Light"/>
          <w:color w:val="002060"/>
          <w:sz w:val="22"/>
          <w:szCs w:val="22"/>
        </w:rPr>
      </w:pPr>
      <w:r w:rsidRPr="002006A6">
        <w:rPr>
          <w:rFonts w:ascii="Ubuntu Light" w:hAnsi="Ubuntu Light"/>
          <w:color w:val="002060"/>
          <w:sz w:val="22"/>
          <w:szCs w:val="22"/>
        </w:rPr>
        <w:t xml:space="preserve">Repeat steps </w:t>
      </w:r>
      <w:r w:rsidR="005426DF" w:rsidRPr="002006A6">
        <w:rPr>
          <w:rFonts w:ascii="Ubuntu Light" w:hAnsi="Ubuntu Light"/>
          <w:color w:val="002060"/>
          <w:sz w:val="22"/>
          <w:szCs w:val="22"/>
        </w:rPr>
        <w:t>3</w:t>
      </w:r>
      <w:r w:rsidRPr="002006A6">
        <w:rPr>
          <w:rFonts w:ascii="Ubuntu Light" w:hAnsi="Ubuntu Light"/>
          <w:color w:val="002060"/>
          <w:sz w:val="22"/>
          <w:szCs w:val="22"/>
        </w:rPr>
        <w:t xml:space="preserve">, </w:t>
      </w:r>
      <w:r w:rsidR="005426DF" w:rsidRPr="002006A6">
        <w:rPr>
          <w:rFonts w:ascii="Ubuntu Light" w:hAnsi="Ubuntu Light"/>
          <w:color w:val="002060"/>
          <w:sz w:val="22"/>
          <w:szCs w:val="22"/>
        </w:rPr>
        <w:t>4</w:t>
      </w:r>
      <w:r w:rsidRPr="002006A6">
        <w:rPr>
          <w:rFonts w:ascii="Ubuntu Light" w:hAnsi="Ubuntu Light"/>
          <w:color w:val="002060"/>
          <w:sz w:val="22"/>
          <w:szCs w:val="22"/>
        </w:rPr>
        <w:t xml:space="preserve"> and </w:t>
      </w:r>
      <w:r w:rsidR="005426DF" w:rsidRPr="002006A6">
        <w:rPr>
          <w:rFonts w:ascii="Ubuntu Light" w:hAnsi="Ubuntu Light"/>
          <w:color w:val="002060"/>
          <w:sz w:val="22"/>
          <w:szCs w:val="22"/>
        </w:rPr>
        <w:t>5</w:t>
      </w:r>
      <w:r w:rsidRPr="002006A6">
        <w:rPr>
          <w:rFonts w:ascii="Ubuntu Light" w:hAnsi="Ubuntu Light"/>
          <w:color w:val="002060"/>
          <w:sz w:val="22"/>
          <w:szCs w:val="22"/>
        </w:rPr>
        <w:t xml:space="preserve"> until the cluster centroids are converged</w:t>
      </w:r>
      <w:r w:rsidR="00A240A2">
        <w:rPr>
          <w:rFonts w:ascii="Ubuntu Light" w:hAnsi="Ubuntu Light"/>
          <w:color w:val="002060"/>
          <w:sz w:val="22"/>
          <w:szCs w:val="22"/>
        </w:rPr>
        <w:t xml:space="preserve"> to form distinct clusters</w:t>
      </w:r>
      <w:r w:rsidRPr="002006A6">
        <w:rPr>
          <w:rFonts w:ascii="Ubuntu Light" w:hAnsi="Ubuntu Light"/>
          <w:color w:val="002060"/>
          <w:sz w:val="22"/>
          <w:szCs w:val="22"/>
        </w:rPr>
        <w:t>.</w:t>
      </w:r>
    </w:p>
    <w:p w14:paraId="76932534" w14:textId="04E69C9B" w:rsidR="004C667C" w:rsidRPr="004A14FB" w:rsidRDefault="004A14FB" w:rsidP="00F651A8">
      <w:pPr>
        <w:pStyle w:val="Heading2"/>
        <w:numPr>
          <w:ilvl w:val="0"/>
          <w:numId w:val="9"/>
        </w:numPr>
        <w:spacing w:line="360" w:lineRule="auto"/>
        <w:jc w:val="both"/>
        <w:rPr>
          <w:rFonts w:ascii="Ubuntu Light" w:hAnsi="Ubuntu Light"/>
          <w:b/>
          <w:bCs/>
          <w:color w:val="521807" w:themeColor="accent1" w:themeShade="80"/>
          <w:sz w:val="22"/>
          <w:szCs w:val="22"/>
        </w:rPr>
      </w:pPr>
      <w:r w:rsidRPr="004A14FB">
        <w:rPr>
          <w:rFonts w:ascii="Ubuntu Light" w:hAnsi="Ubuntu Light"/>
          <w:b/>
          <w:bCs/>
          <w:caps w:val="0"/>
          <w:color w:val="521807" w:themeColor="accent1" w:themeShade="80"/>
          <w:sz w:val="22"/>
          <w:szCs w:val="22"/>
        </w:rPr>
        <w:t>How is the value of ‘k’ chosen in k-means clustering? Explain both the statistical as well as the business aspect of it.</w:t>
      </w:r>
    </w:p>
    <w:p w14:paraId="3FB7B306" w14:textId="37C3D28B" w:rsidR="004C667C" w:rsidRPr="00784842" w:rsidRDefault="00784842" w:rsidP="00F651A8">
      <w:pPr>
        <w:pStyle w:val="Heading3"/>
        <w:spacing w:line="360" w:lineRule="auto"/>
        <w:ind w:firstLine="360"/>
        <w:jc w:val="both"/>
        <w:rPr>
          <w:rFonts w:ascii="Ubuntu Light" w:hAnsi="Ubuntu Light"/>
          <w:b/>
          <w:bCs/>
          <w:sz w:val="22"/>
          <w:szCs w:val="22"/>
        </w:rPr>
      </w:pPr>
      <w:r w:rsidRPr="00784842">
        <w:rPr>
          <w:rFonts w:ascii="Ubuntu Light" w:hAnsi="Ubuntu Light"/>
          <w:b/>
          <w:bCs/>
          <w:caps w:val="0"/>
          <w:sz w:val="22"/>
          <w:szCs w:val="22"/>
        </w:rPr>
        <w:t>Answer</w:t>
      </w:r>
    </w:p>
    <w:p w14:paraId="6C9FD6EB" w14:textId="76BF13B6" w:rsidR="008B1084" w:rsidRPr="00C32CFC" w:rsidRDefault="00E36DE2" w:rsidP="00F651A8">
      <w:pPr>
        <w:spacing w:line="360" w:lineRule="auto"/>
        <w:ind w:left="720"/>
        <w:jc w:val="both"/>
        <w:rPr>
          <w:rFonts w:ascii="Ubuntu Light" w:hAnsi="Ubuntu Light"/>
          <w:b/>
          <w:bCs/>
          <w:color w:val="002060"/>
          <w:sz w:val="22"/>
          <w:szCs w:val="22"/>
        </w:rPr>
      </w:pPr>
      <w:r w:rsidRPr="00C32CFC">
        <w:rPr>
          <w:rFonts w:ascii="Ubuntu Light" w:hAnsi="Ubuntu Light"/>
          <w:color w:val="002060"/>
          <w:sz w:val="22"/>
          <w:szCs w:val="22"/>
        </w:rPr>
        <w:t>In K means clustering K is one of the parameters required for the KMeans algorithm to work. The most used statistical way of obtaining the value of K is using (i)</w:t>
      </w:r>
      <w:r w:rsidRPr="00C32CFC">
        <w:rPr>
          <w:rFonts w:ascii="Ubuntu Light" w:hAnsi="Ubuntu Light"/>
          <w:b/>
          <w:bCs/>
          <w:color w:val="002060"/>
          <w:sz w:val="22"/>
          <w:szCs w:val="22"/>
        </w:rPr>
        <w:t xml:space="preserve">Elbow Curve </w:t>
      </w:r>
      <w:r w:rsidRPr="00C32CFC">
        <w:rPr>
          <w:rFonts w:ascii="Ubuntu Light" w:hAnsi="Ubuntu Light"/>
          <w:color w:val="002060"/>
          <w:sz w:val="22"/>
          <w:szCs w:val="22"/>
        </w:rPr>
        <w:t>and (ii)</w:t>
      </w:r>
      <w:r w:rsidRPr="00C32CFC">
        <w:rPr>
          <w:rFonts w:ascii="Ubuntu Light" w:hAnsi="Ubuntu Light"/>
          <w:b/>
          <w:bCs/>
          <w:color w:val="002060"/>
          <w:sz w:val="22"/>
          <w:szCs w:val="22"/>
        </w:rPr>
        <w:t>Silhouette Score</w:t>
      </w:r>
    </w:p>
    <w:p w14:paraId="1B641BF0" w14:textId="0C641DF8" w:rsidR="00E36DE2" w:rsidRPr="00C32CFC" w:rsidRDefault="00E36DE2" w:rsidP="00F651A8">
      <w:pPr>
        <w:spacing w:line="360" w:lineRule="auto"/>
        <w:ind w:left="720"/>
        <w:jc w:val="both"/>
        <w:rPr>
          <w:rFonts w:ascii="Ubuntu Light" w:hAnsi="Ubuntu Light"/>
          <w:color w:val="002060"/>
          <w:sz w:val="22"/>
          <w:szCs w:val="22"/>
        </w:rPr>
      </w:pPr>
      <w:r w:rsidRPr="00C32CFC">
        <w:rPr>
          <w:rFonts w:ascii="Ubuntu Light" w:hAnsi="Ubuntu Light"/>
          <w:color w:val="002060"/>
          <w:sz w:val="22"/>
          <w:szCs w:val="22"/>
        </w:rPr>
        <w:t xml:space="preserve">Elbow Curve uses </w:t>
      </w:r>
      <w:r w:rsidR="003C0EE6" w:rsidRPr="00C32CFC">
        <w:rPr>
          <w:rFonts w:ascii="Ubuntu Light" w:hAnsi="Ubuntu Light"/>
          <w:color w:val="002060"/>
          <w:sz w:val="22"/>
          <w:szCs w:val="22"/>
        </w:rPr>
        <w:t>the inertia values (sum of squared distances) of KMeans algorithm which is plotted against multiple number of clusters, and the point from where the curve becomes flat is noted as the optimal k value.</w:t>
      </w:r>
    </w:p>
    <w:p w14:paraId="0FD314DA" w14:textId="0776BBF4" w:rsidR="003C0EE6" w:rsidRPr="00C32CFC" w:rsidRDefault="003C0EE6" w:rsidP="00F651A8">
      <w:pPr>
        <w:spacing w:line="360" w:lineRule="auto"/>
        <w:ind w:left="720"/>
        <w:jc w:val="both"/>
        <w:rPr>
          <w:rFonts w:ascii="Ubuntu Light" w:hAnsi="Ubuntu Light"/>
          <w:color w:val="002060"/>
          <w:sz w:val="22"/>
          <w:szCs w:val="22"/>
        </w:rPr>
      </w:pPr>
      <w:r w:rsidRPr="00C32CFC">
        <w:rPr>
          <w:rFonts w:ascii="Ubuntu Light" w:hAnsi="Ubuntu Light"/>
          <w:color w:val="002060"/>
          <w:sz w:val="22"/>
          <w:szCs w:val="22"/>
        </w:rPr>
        <w:t xml:space="preserve">Silhouette score formula, </w:t>
      </w:r>
    </w:p>
    <w:p w14:paraId="2E8550A2" w14:textId="5DED1AA4" w:rsidR="003C0EE6" w:rsidRPr="00C32CFC" w:rsidRDefault="003C0EE6" w:rsidP="00F651A8">
      <w:pPr>
        <w:spacing w:line="360" w:lineRule="auto"/>
        <w:jc w:val="both"/>
        <w:rPr>
          <w:rFonts w:ascii="Ubuntu Light" w:hAnsi="Ubuntu Light"/>
          <w:color w:val="002060"/>
          <w:sz w:val="22"/>
          <w:szCs w:val="22"/>
        </w:rPr>
      </w:pPr>
      <m:oMathPara>
        <m:oMath>
          <m:r>
            <w:rPr>
              <w:rFonts w:ascii="Cambria Math" w:hAnsi="Cambria Math"/>
              <w:color w:val="002060"/>
              <w:sz w:val="22"/>
              <w:szCs w:val="22"/>
            </w:rPr>
            <m:t>silhouette score=</m:t>
          </m:r>
          <m:f>
            <m:fPr>
              <m:ctrlPr>
                <w:rPr>
                  <w:rFonts w:ascii="Cambria Math" w:hAnsi="Cambria Math"/>
                  <w:i/>
                  <w:color w:val="002060"/>
                  <w:sz w:val="22"/>
                  <w:szCs w:val="22"/>
                </w:rPr>
              </m:ctrlPr>
            </m:fPr>
            <m:num>
              <m:r>
                <w:rPr>
                  <w:rFonts w:ascii="Cambria Math" w:hAnsi="Cambria Math"/>
                  <w:color w:val="002060"/>
                  <w:sz w:val="22"/>
                  <w:szCs w:val="22"/>
                </w:rPr>
                <m:t>b(i)-a(i)</m:t>
              </m:r>
            </m:num>
            <m:den>
              <m:r>
                <m:rPr>
                  <m:sty m:val="p"/>
                </m:rPr>
                <w:rPr>
                  <w:rFonts w:ascii="Cambria Math" w:hAnsi="Cambria Math"/>
                  <w:color w:val="002060"/>
                  <w:sz w:val="22"/>
                  <w:szCs w:val="22"/>
                </w:rPr>
                <m:t>max⁡</m:t>
              </m:r>
              <m:r>
                <w:rPr>
                  <w:rFonts w:ascii="Cambria Math" w:hAnsi="Cambria Math"/>
                  <w:color w:val="002060"/>
                  <w:sz w:val="22"/>
                  <w:szCs w:val="22"/>
                </w:rPr>
                <m:t>{a</m:t>
              </m:r>
              <m:d>
                <m:dPr>
                  <m:ctrlPr>
                    <w:rPr>
                      <w:rFonts w:ascii="Cambria Math" w:hAnsi="Cambria Math"/>
                      <w:i/>
                      <w:color w:val="002060"/>
                      <w:sz w:val="22"/>
                      <w:szCs w:val="22"/>
                    </w:rPr>
                  </m:ctrlPr>
                </m:dPr>
                <m:e>
                  <m:r>
                    <w:rPr>
                      <w:rFonts w:ascii="Cambria Math" w:hAnsi="Cambria Math"/>
                      <w:color w:val="002060"/>
                      <w:sz w:val="22"/>
                      <w:szCs w:val="22"/>
                    </w:rPr>
                    <m:t>i</m:t>
                  </m:r>
                </m:e>
              </m:d>
              <m:r>
                <w:rPr>
                  <w:rFonts w:ascii="Cambria Math" w:hAnsi="Cambria Math"/>
                  <w:color w:val="002060"/>
                  <w:sz w:val="22"/>
                  <w:szCs w:val="22"/>
                </w:rPr>
                <m:t>,b</m:t>
              </m:r>
              <m:d>
                <m:dPr>
                  <m:ctrlPr>
                    <w:rPr>
                      <w:rFonts w:ascii="Cambria Math" w:hAnsi="Cambria Math"/>
                      <w:i/>
                      <w:color w:val="002060"/>
                      <w:sz w:val="22"/>
                      <w:szCs w:val="22"/>
                    </w:rPr>
                  </m:ctrlPr>
                </m:dPr>
                <m:e>
                  <m:r>
                    <w:rPr>
                      <w:rFonts w:ascii="Cambria Math" w:hAnsi="Cambria Math"/>
                      <w:color w:val="002060"/>
                      <w:sz w:val="22"/>
                      <w:szCs w:val="22"/>
                    </w:rPr>
                    <m:t>i</m:t>
                  </m:r>
                </m:e>
              </m:d>
              <m:r>
                <w:rPr>
                  <w:rFonts w:ascii="Cambria Math" w:hAnsi="Cambria Math"/>
                  <w:color w:val="002060"/>
                  <w:sz w:val="22"/>
                  <w:szCs w:val="22"/>
                </w:rPr>
                <m:t>}</m:t>
              </m:r>
            </m:den>
          </m:f>
        </m:oMath>
      </m:oMathPara>
    </w:p>
    <w:p w14:paraId="540B8B22" w14:textId="4813120E" w:rsidR="003C0EE6" w:rsidRPr="00C32CFC" w:rsidRDefault="003C0EE6" w:rsidP="00F651A8">
      <w:pPr>
        <w:spacing w:line="360" w:lineRule="auto"/>
        <w:ind w:left="720"/>
        <w:rPr>
          <w:rFonts w:ascii="Ubuntu Light" w:hAnsi="Ubuntu Light"/>
          <w:color w:val="002060"/>
          <w:sz w:val="22"/>
          <w:szCs w:val="22"/>
        </w:rPr>
      </w:pPr>
      <w:r w:rsidRPr="00C32CFC">
        <w:rPr>
          <w:rFonts w:ascii="Ubuntu Light" w:hAnsi="Ubuntu Light"/>
          <w:color w:val="002060"/>
          <w:sz w:val="22"/>
          <w:szCs w:val="22"/>
        </w:rPr>
        <w:t xml:space="preserve">Where </w:t>
      </w:r>
      <m:oMath>
        <m:r>
          <w:rPr>
            <w:rFonts w:ascii="Cambria Math" w:hAnsi="Cambria Math"/>
            <w:color w:val="002060"/>
            <w:sz w:val="22"/>
            <w:szCs w:val="22"/>
          </w:rPr>
          <m:t>b(i)</m:t>
        </m:r>
      </m:oMath>
      <w:r w:rsidRPr="00C32CFC">
        <w:rPr>
          <w:rFonts w:ascii="Ubuntu Light" w:hAnsi="Ubuntu Light"/>
          <w:color w:val="002060"/>
          <w:sz w:val="22"/>
          <w:szCs w:val="22"/>
        </w:rPr>
        <w:t xml:space="preserve"> is the mean/average distance to the points in the nearest cluster (inter cluster distance) and </w:t>
      </w:r>
      <m:oMath>
        <m:r>
          <w:rPr>
            <w:rFonts w:ascii="Cambria Math" w:hAnsi="Cambria Math"/>
            <w:color w:val="002060"/>
            <w:sz w:val="22"/>
            <w:szCs w:val="22"/>
          </w:rPr>
          <m:t>a(i)</m:t>
        </m:r>
      </m:oMath>
      <w:r w:rsidRPr="00C32CFC">
        <w:rPr>
          <w:rFonts w:ascii="Cambria Math" w:hAnsi="Cambria Math" w:cs="Cambria Math"/>
          <w:color w:val="002060"/>
          <w:sz w:val="22"/>
          <w:szCs w:val="22"/>
        </w:rPr>
        <w:t xml:space="preserve"> </w:t>
      </w:r>
      <w:r w:rsidRPr="00C32CFC">
        <w:rPr>
          <w:rFonts w:ascii="Ubuntu Light" w:hAnsi="Ubuntu Light"/>
          <w:color w:val="002060"/>
          <w:sz w:val="22"/>
          <w:szCs w:val="22"/>
        </w:rPr>
        <w:t>is the mean/average distance to all the points in its own cluster (intra cluster distance).</w:t>
      </w:r>
    </w:p>
    <w:p w14:paraId="59E5856C" w14:textId="31B1124D" w:rsidR="003C0EE6" w:rsidRPr="00C32CFC" w:rsidRDefault="003C0EE6" w:rsidP="00EF15D7">
      <w:pPr>
        <w:spacing w:beforeAutospacing="1" w:after="100" w:afterAutospacing="1" w:line="360" w:lineRule="auto"/>
        <w:ind w:left="720"/>
        <w:jc w:val="both"/>
        <w:rPr>
          <w:rFonts w:ascii="Ubuntu Light" w:hAnsi="Ubuntu Light"/>
          <w:color w:val="002060"/>
          <w:sz w:val="22"/>
          <w:szCs w:val="22"/>
        </w:rPr>
      </w:pPr>
      <w:r w:rsidRPr="00C32CFC">
        <w:rPr>
          <w:rFonts w:ascii="Ubuntu Light" w:hAnsi="Ubuntu Light"/>
          <w:color w:val="002060"/>
          <w:sz w:val="22"/>
          <w:szCs w:val="22"/>
        </w:rPr>
        <w:lastRenderedPageBreak/>
        <w:t>The value of the silhouette score range lies between -1</w:t>
      </w:r>
      <w:r w:rsidR="00384ABA" w:rsidRPr="00C32CFC">
        <w:rPr>
          <w:rFonts w:ascii="Ubuntu Light" w:hAnsi="Ubuntu Light"/>
          <w:color w:val="002060"/>
          <w:sz w:val="22"/>
          <w:szCs w:val="22"/>
        </w:rPr>
        <w:t xml:space="preserve"> (data point is not similar to the data points in its cluster) and</w:t>
      </w:r>
      <w:r w:rsidRPr="00C32CFC">
        <w:rPr>
          <w:rFonts w:ascii="Ubuntu Light" w:hAnsi="Ubuntu Light"/>
          <w:color w:val="002060"/>
          <w:sz w:val="22"/>
          <w:szCs w:val="22"/>
        </w:rPr>
        <w:t xml:space="preserve"> 1</w:t>
      </w:r>
      <w:r w:rsidR="00384ABA" w:rsidRPr="00C32CFC">
        <w:rPr>
          <w:rFonts w:ascii="Ubuntu Light" w:hAnsi="Ubuntu Light"/>
          <w:color w:val="002060"/>
          <w:sz w:val="22"/>
          <w:szCs w:val="22"/>
        </w:rPr>
        <w:t xml:space="preserve"> (data point is very similar to other data points in its cluster)</w:t>
      </w:r>
      <w:r w:rsidRPr="00C32CFC">
        <w:rPr>
          <w:rFonts w:ascii="Ubuntu Light" w:hAnsi="Ubuntu Light"/>
          <w:color w:val="002060"/>
          <w:sz w:val="22"/>
          <w:szCs w:val="22"/>
        </w:rPr>
        <w:t xml:space="preserve">. </w:t>
      </w:r>
      <w:r w:rsidR="00EF15D7" w:rsidRPr="00C32CFC">
        <w:rPr>
          <w:rFonts w:ascii="Ubuntu Light" w:hAnsi="Ubuntu Light"/>
          <w:color w:val="002060"/>
          <w:sz w:val="22"/>
          <w:szCs w:val="22"/>
        </w:rPr>
        <w:t xml:space="preserve"> The </w:t>
      </w:r>
      <w:r w:rsidR="00D63C5B" w:rsidRPr="00C32CFC">
        <w:rPr>
          <w:rFonts w:ascii="Ubuntu Light" w:hAnsi="Ubuntu Light"/>
          <w:color w:val="002060"/>
          <w:sz w:val="22"/>
          <w:szCs w:val="22"/>
        </w:rPr>
        <w:t xml:space="preserve">optimal k value / number of clusters is the number of clusters corresponding to the higher </w:t>
      </w:r>
      <w:r w:rsidR="00EF15D7" w:rsidRPr="00C32CFC">
        <w:rPr>
          <w:rFonts w:ascii="Ubuntu Light" w:hAnsi="Ubuntu Light"/>
          <w:color w:val="002060"/>
          <w:sz w:val="22"/>
          <w:szCs w:val="22"/>
        </w:rPr>
        <w:t>silhouette score.</w:t>
      </w:r>
    </w:p>
    <w:p w14:paraId="213456A4" w14:textId="7ACF896C" w:rsidR="0061455A" w:rsidRDefault="0061455A" w:rsidP="00E04226">
      <w:pPr>
        <w:spacing w:beforeAutospacing="1" w:after="100" w:afterAutospacing="1" w:line="240" w:lineRule="auto"/>
        <w:ind w:left="720"/>
        <w:rPr>
          <w:rFonts w:ascii="Ubuntu Light" w:hAnsi="Ubuntu Light"/>
          <w:b/>
          <w:bCs/>
          <w:color w:val="002060"/>
          <w:sz w:val="22"/>
          <w:szCs w:val="22"/>
        </w:rPr>
      </w:pPr>
      <w:r w:rsidRPr="00E24591">
        <w:rPr>
          <w:rFonts w:ascii="Ubuntu Light" w:hAnsi="Ubuntu Light"/>
          <w:b/>
          <w:bCs/>
          <w:color w:val="002060"/>
          <w:sz w:val="22"/>
          <w:szCs w:val="22"/>
        </w:rPr>
        <w:t>Business aspect</w:t>
      </w:r>
    </w:p>
    <w:p w14:paraId="06D7F2DE" w14:textId="65A89A07" w:rsidR="00E04226" w:rsidRPr="00E04226" w:rsidRDefault="00E04226" w:rsidP="00E04226">
      <w:pPr>
        <w:spacing w:beforeAutospacing="1" w:after="100" w:afterAutospacing="1" w:line="360" w:lineRule="auto"/>
        <w:ind w:left="720"/>
        <w:jc w:val="both"/>
        <w:rPr>
          <w:rFonts w:ascii="Ubuntu Light" w:hAnsi="Ubuntu Light"/>
          <w:color w:val="002060"/>
          <w:sz w:val="22"/>
          <w:szCs w:val="22"/>
        </w:rPr>
      </w:pPr>
      <w:r>
        <w:rPr>
          <w:rFonts w:ascii="Ubuntu Light" w:hAnsi="Ubuntu Light"/>
          <w:color w:val="002060"/>
          <w:sz w:val="22"/>
          <w:szCs w:val="22"/>
        </w:rPr>
        <w:t xml:space="preserve">More often, business or domain understanding helps in deciding the number of clusters as per the requirement, it can be such that the retail company has few categories of item that need to be clustered and in such cases the number of </w:t>
      </w:r>
      <w:r w:rsidR="00E24591">
        <w:rPr>
          <w:rFonts w:ascii="Ubuntu Light" w:hAnsi="Ubuntu Light"/>
          <w:color w:val="002060"/>
          <w:sz w:val="22"/>
          <w:szCs w:val="22"/>
        </w:rPr>
        <w:t>clusters</w:t>
      </w:r>
      <w:r>
        <w:rPr>
          <w:rFonts w:ascii="Ubuntu Light" w:hAnsi="Ubuntu Light"/>
          <w:color w:val="002060"/>
          <w:sz w:val="22"/>
          <w:szCs w:val="22"/>
        </w:rPr>
        <w:t xml:space="preserve"> can be directly taken from the domain subject matter experts. Another example can be a customer visit to </w:t>
      </w:r>
      <w:r w:rsidR="00E24591">
        <w:rPr>
          <w:rFonts w:ascii="Ubuntu Light" w:hAnsi="Ubuntu Light"/>
          <w:color w:val="002060"/>
          <w:sz w:val="22"/>
          <w:szCs w:val="22"/>
        </w:rPr>
        <w:t>a restaurant or pub where customers can be daily visitors, weekend visitors, or holiday visitors, so based on the requirement of the restaurant it can be clearly stated that the cluster would be 3 i.e. k=3.</w:t>
      </w:r>
    </w:p>
    <w:p w14:paraId="06072791" w14:textId="313E12CE" w:rsidR="004C667C" w:rsidRPr="004A14FB" w:rsidRDefault="004A14FB" w:rsidP="00F651A8">
      <w:pPr>
        <w:pStyle w:val="Heading2"/>
        <w:numPr>
          <w:ilvl w:val="0"/>
          <w:numId w:val="9"/>
        </w:numPr>
        <w:spacing w:line="360" w:lineRule="auto"/>
        <w:jc w:val="both"/>
        <w:rPr>
          <w:rFonts w:ascii="Ubuntu Light" w:hAnsi="Ubuntu Light"/>
          <w:b/>
          <w:bCs/>
          <w:color w:val="521807" w:themeColor="accent1" w:themeShade="80"/>
          <w:sz w:val="22"/>
          <w:szCs w:val="22"/>
        </w:rPr>
      </w:pPr>
      <w:r w:rsidRPr="004A14FB">
        <w:rPr>
          <w:rFonts w:ascii="Ubuntu Light" w:hAnsi="Ubuntu Light"/>
          <w:b/>
          <w:bCs/>
          <w:caps w:val="0"/>
          <w:color w:val="521807" w:themeColor="accent1" w:themeShade="80"/>
          <w:sz w:val="22"/>
          <w:szCs w:val="22"/>
        </w:rPr>
        <w:t>Explain the necessity for scaling/</w:t>
      </w:r>
      <w:r w:rsidR="003347CA" w:rsidRPr="004A14FB">
        <w:rPr>
          <w:rFonts w:ascii="Ubuntu Light" w:hAnsi="Ubuntu Light"/>
          <w:b/>
          <w:bCs/>
          <w:caps w:val="0"/>
          <w:color w:val="521807" w:themeColor="accent1" w:themeShade="80"/>
          <w:sz w:val="22"/>
          <w:szCs w:val="22"/>
        </w:rPr>
        <w:t>standardization</w:t>
      </w:r>
      <w:r w:rsidRPr="004A14FB">
        <w:rPr>
          <w:rFonts w:ascii="Ubuntu Light" w:hAnsi="Ubuntu Light"/>
          <w:b/>
          <w:bCs/>
          <w:caps w:val="0"/>
          <w:color w:val="521807" w:themeColor="accent1" w:themeShade="80"/>
          <w:sz w:val="22"/>
          <w:szCs w:val="22"/>
        </w:rPr>
        <w:t xml:space="preserve"> before performing clustering.</w:t>
      </w:r>
    </w:p>
    <w:p w14:paraId="1AD743BA" w14:textId="5B1B4392" w:rsidR="008B1084" w:rsidRPr="00784842" w:rsidRDefault="00784842" w:rsidP="00F651A8">
      <w:pPr>
        <w:pStyle w:val="Heading3"/>
        <w:spacing w:line="360" w:lineRule="auto"/>
        <w:ind w:firstLine="360"/>
        <w:jc w:val="both"/>
        <w:rPr>
          <w:rFonts w:ascii="Ubuntu Light" w:hAnsi="Ubuntu Light"/>
          <w:b/>
          <w:bCs/>
          <w:sz w:val="22"/>
          <w:szCs w:val="22"/>
        </w:rPr>
      </w:pPr>
      <w:r w:rsidRPr="00784842">
        <w:rPr>
          <w:rFonts w:ascii="Ubuntu Light" w:hAnsi="Ubuntu Light"/>
          <w:b/>
          <w:bCs/>
          <w:caps w:val="0"/>
          <w:sz w:val="22"/>
          <w:szCs w:val="22"/>
        </w:rPr>
        <w:t>Answer</w:t>
      </w:r>
    </w:p>
    <w:p w14:paraId="665FE327" w14:textId="77777777" w:rsidR="00CE65CA" w:rsidRDefault="00073038" w:rsidP="00CE65CA">
      <w:pPr>
        <w:spacing w:line="360" w:lineRule="auto"/>
        <w:ind w:left="720"/>
        <w:jc w:val="both"/>
        <w:rPr>
          <w:rFonts w:ascii="Ubuntu Light" w:hAnsi="Ubuntu Light"/>
          <w:color w:val="002060"/>
          <w:sz w:val="22"/>
          <w:szCs w:val="22"/>
        </w:rPr>
      </w:pPr>
      <w:r w:rsidRPr="00073038">
        <w:rPr>
          <w:rFonts w:ascii="Ubuntu Light" w:hAnsi="Ubuntu Light"/>
          <w:color w:val="002060"/>
          <w:sz w:val="22"/>
          <w:szCs w:val="22"/>
        </w:rPr>
        <w:t>K-Means clustering and Hierarchical clustering are distance-based clustering technique, where the centroids or clusters are formed based on the distance between the datapoints.</w:t>
      </w:r>
      <w:r>
        <w:rPr>
          <w:rFonts w:ascii="Ubuntu Light" w:hAnsi="Ubuntu Light"/>
          <w:color w:val="002060"/>
          <w:sz w:val="22"/>
          <w:szCs w:val="22"/>
        </w:rPr>
        <w:t xml:space="preserve"> Most cases each feature would have its own unit and they can be of completed different scale. Let</w:t>
      </w:r>
      <w:r w:rsidR="00094EDA">
        <w:rPr>
          <w:rFonts w:ascii="Ubuntu Light" w:hAnsi="Ubuntu Light"/>
          <w:color w:val="002060"/>
          <w:sz w:val="22"/>
          <w:szCs w:val="22"/>
        </w:rPr>
        <w:t>’</w:t>
      </w:r>
      <w:r>
        <w:rPr>
          <w:rFonts w:ascii="Ubuntu Light" w:hAnsi="Ubuntu Light"/>
          <w:color w:val="002060"/>
          <w:sz w:val="22"/>
          <w:szCs w:val="22"/>
        </w:rPr>
        <w:t xml:space="preserve">s suppose the age and the income as the parameters, where age will be in the range 0-100 where as income would be in a higher value spread, say 10000-50000. </w:t>
      </w:r>
      <w:r w:rsidR="00094EDA">
        <w:rPr>
          <w:rFonts w:ascii="Ubuntu Light" w:hAnsi="Ubuntu Light"/>
          <w:color w:val="002060"/>
          <w:sz w:val="22"/>
          <w:szCs w:val="22"/>
        </w:rPr>
        <w:t>So,</w:t>
      </w:r>
      <w:r>
        <w:rPr>
          <w:rFonts w:ascii="Ubuntu Light" w:hAnsi="Ubuntu Light"/>
          <w:color w:val="002060"/>
          <w:sz w:val="22"/>
          <w:szCs w:val="22"/>
        </w:rPr>
        <w:t xml:space="preserve"> it is important to bring all the features to a standard scale before applying K-Means or hierarchical clustering (any </w:t>
      </w:r>
      <w:r w:rsidR="00094EDA">
        <w:rPr>
          <w:rFonts w:ascii="Ubuntu Light" w:hAnsi="Ubuntu Light"/>
          <w:color w:val="002060"/>
          <w:sz w:val="22"/>
          <w:szCs w:val="22"/>
        </w:rPr>
        <w:t>distance-based</w:t>
      </w:r>
      <w:r>
        <w:rPr>
          <w:rFonts w:ascii="Ubuntu Light" w:hAnsi="Ubuntu Light"/>
          <w:color w:val="002060"/>
          <w:sz w:val="22"/>
          <w:szCs w:val="22"/>
        </w:rPr>
        <w:t xml:space="preserve"> measure). Usually standardization or normalization can be performed to bring all the features to same scale so that the units are not affecting the clusters formed/created. </w:t>
      </w:r>
    </w:p>
    <w:p w14:paraId="2C16BFEC" w14:textId="21378D41" w:rsidR="000F4EB8" w:rsidRDefault="00CE65CA" w:rsidP="00CE65CA">
      <w:pPr>
        <w:spacing w:line="360" w:lineRule="auto"/>
        <w:ind w:left="720"/>
        <w:jc w:val="both"/>
        <w:rPr>
          <w:rFonts w:ascii="Ubuntu Light" w:hAnsi="Ubuntu Light"/>
          <w:color w:val="002060"/>
          <w:sz w:val="22"/>
          <w:szCs w:val="22"/>
        </w:rPr>
      </w:pPr>
      <w:r>
        <w:rPr>
          <w:rFonts w:ascii="Ubuntu Light" w:hAnsi="Ubuntu Light"/>
          <w:color w:val="002060"/>
          <w:sz w:val="22"/>
          <w:szCs w:val="22"/>
        </w:rPr>
        <w:t>If we have mixed numerical data in different units and scale, s</w:t>
      </w:r>
      <w:r w:rsidRPr="00CE65CA">
        <w:rPr>
          <w:rFonts w:ascii="Ubuntu Light" w:hAnsi="Ubuntu Light"/>
          <w:color w:val="002060"/>
          <w:sz w:val="22"/>
          <w:szCs w:val="22"/>
        </w:rPr>
        <w:t xml:space="preserve">tandardization is an important step </w:t>
      </w:r>
      <w:r>
        <w:rPr>
          <w:rFonts w:ascii="Ubuntu Light" w:hAnsi="Ubuntu Light"/>
          <w:color w:val="002060"/>
          <w:sz w:val="22"/>
          <w:szCs w:val="22"/>
        </w:rPr>
        <w:t xml:space="preserve">in data </w:t>
      </w:r>
      <w:r w:rsidRPr="00CE65CA">
        <w:rPr>
          <w:rFonts w:ascii="Ubuntu Light" w:hAnsi="Ubuntu Light"/>
          <w:color w:val="002060"/>
          <w:sz w:val="22"/>
          <w:szCs w:val="22"/>
        </w:rPr>
        <w:t>preprocessing.</w:t>
      </w:r>
      <w:r>
        <w:rPr>
          <w:rFonts w:ascii="Ubuntu Light" w:hAnsi="Ubuntu Light"/>
          <w:color w:val="002060"/>
          <w:sz w:val="22"/>
          <w:szCs w:val="22"/>
        </w:rPr>
        <w:t xml:space="preserve"> Standardization or scaling helps to control and manage the variability of features in the dataset. This improves the </w:t>
      </w:r>
      <w:r w:rsidR="00E17B88">
        <w:rPr>
          <w:rFonts w:ascii="Ubuntu Light" w:hAnsi="Ubuntu Light"/>
          <w:color w:val="002060"/>
          <w:sz w:val="22"/>
          <w:szCs w:val="22"/>
        </w:rPr>
        <w:t>efficiency</w:t>
      </w:r>
      <w:r>
        <w:rPr>
          <w:rFonts w:ascii="Ubuntu Light" w:hAnsi="Ubuntu Light"/>
          <w:color w:val="002060"/>
          <w:sz w:val="22"/>
          <w:szCs w:val="22"/>
        </w:rPr>
        <w:t xml:space="preserve"> and effectiveness/accuracy </w:t>
      </w:r>
      <w:r w:rsidR="00E17B88">
        <w:rPr>
          <w:rFonts w:ascii="Ubuntu Light" w:hAnsi="Ubuntu Light"/>
          <w:color w:val="002060"/>
          <w:sz w:val="22"/>
          <w:szCs w:val="22"/>
        </w:rPr>
        <w:t xml:space="preserve">of clustering algorithms and results in </w:t>
      </w:r>
      <w:r w:rsidRPr="00CE65CA">
        <w:rPr>
          <w:rFonts w:ascii="Ubuntu Light" w:hAnsi="Ubuntu Light"/>
          <w:color w:val="002060"/>
          <w:sz w:val="22"/>
          <w:szCs w:val="22"/>
        </w:rPr>
        <w:t>good quality clusters</w:t>
      </w:r>
      <w:r w:rsidR="00E17B88">
        <w:rPr>
          <w:rFonts w:ascii="Ubuntu Light" w:hAnsi="Ubuntu Light"/>
          <w:color w:val="002060"/>
          <w:sz w:val="22"/>
          <w:szCs w:val="22"/>
        </w:rPr>
        <w:t>.</w:t>
      </w:r>
    </w:p>
    <w:p w14:paraId="6B32B3D4" w14:textId="77777777" w:rsidR="000F4EB8" w:rsidRDefault="000F4EB8">
      <w:pPr>
        <w:rPr>
          <w:rFonts w:ascii="Ubuntu Light" w:hAnsi="Ubuntu Light"/>
          <w:color w:val="002060"/>
          <w:sz w:val="22"/>
          <w:szCs w:val="22"/>
        </w:rPr>
      </w:pPr>
      <w:r>
        <w:rPr>
          <w:rFonts w:ascii="Ubuntu Light" w:hAnsi="Ubuntu Light"/>
          <w:color w:val="002060"/>
          <w:sz w:val="22"/>
          <w:szCs w:val="22"/>
        </w:rPr>
        <w:br w:type="page"/>
      </w:r>
    </w:p>
    <w:p w14:paraId="7C2AB148" w14:textId="6DAC1BF3" w:rsidR="004C667C" w:rsidRPr="004A14FB" w:rsidRDefault="004A14FB" w:rsidP="00F651A8">
      <w:pPr>
        <w:pStyle w:val="Heading2"/>
        <w:numPr>
          <w:ilvl w:val="0"/>
          <w:numId w:val="9"/>
        </w:numPr>
        <w:spacing w:line="360" w:lineRule="auto"/>
        <w:jc w:val="both"/>
        <w:rPr>
          <w:rFonts w:ascii="Ubuntu Light" w:hAnsi="Ubuntu Light"/>
          <w:b/>
          <w:bCs/>
          <w:sz w:val="22"/>
          <w:szCs w:val="22"/>
        </w:rPr>
      </w:pPr>
      <w:r w:rsidRPr="004A14FB">
        <w:rPr>
          <w:rFonts w:ascii="Ubuntu Light" w:hAnsi="Ubuntu Light"/>
          <w:b/>
          <w:bCs/>
          <w:caps w:val="0"/>
          <w:sz w:val="22"/>
          <w:szCs w:val="22"/>
        </w:rPr>
        <w:lastRenderedPageBreak/>
        <w:t>Explain the different linkages used in hierarchical clustering.</w:t>
      </w:r>
    </w:p>
    <w:p w14:paraId="7BE37FEF" w14:textId="3A37D969" w:rsidR="004C667C" w:rsidRPr="00F651A8" w:rsidRDefault="00784842" w:rsidP="00F651A8">
      <w:pPr>
        <w:pStyle w:val="Heading3"/>
        <w:spacing w:line="360" w:lineRule="auto"/>
        <w:ind w:firstLine="360"/>
        <w:jc w:val="both"/>
        <w:rPr>
          <w:rFonts w:ascii="Ubuntu Light" w:hAnsi="Ubuntu Light"/>
          <w:sz w:val="22"/>
          <w:szCs w:val="22"/>
        </w:rPr>
      </w:pPr>
      <w:r w:rsidRPr="00784842">
        <w:rPr>
          <w:rFonts w:ascii="Ubuntu Light" w:hAnsi="Ubuntu Light"/>
          <w:b/>
          <w:bCs/>
          <w:caps w:val="0"/>
          <w:sz w:val="22"/>
          <w:szCs w:val="22"/>
        </w:rPr>
        <w:t>Answer</w:t>
      </w:r>
      <w:r w:rsidR="00920B89" w:rsidRPr="00F651A8">
        <w:rPr>
          <w:rFonts w:ascii="Ubuntu Light" w:hAnsi="Ubuntu Light"/>
          <w:sz w:val="22"/>
          <w:szCs w:val="22"/>
        </w:rPr>
        <w:t>:</w:t>
      </w:r>
    </w:p>
    <w:p w14:paraId="1E0D2ECD" w14:textId="19DB6D16" w:rsidR="00830E86" w:rsidRPr="00417C15" w:rsidRDefault="00920B89" w:rsidP="00200C6B">
      <w:pPr>
        <w:spacing w:line="360" w:lineRule="auto"/>
        <w:ind w:left="720"/>
        <w:jc w:val="both"/>
        <w:rPr>
          <w:rFonts w:ascii="Ubuntu Light" w:hAnsi="Ubuntu Light"/>
          <w:color w:val="002060"/>
          <w:sz w:val="22"/>
          <w:szCs w:val="22"/>
        </w:rPr>
      </w:pPr>
      <w:r w:rsidRPr="00417C15">
        <w:rPr>
          <w:rFonts w:ascii="Ubuntu Light" w:hAnsi="Ubuntu Light"/>
          <w:color w:val="002060"/>
          <w:sz w:val="22"/>
          <w:szCs w:val="22"/>
        </w:rPr>
        <w:t xml:space="preserve">Hierarchical clustering in python is </w:t>
      </w:r>
      <w:r w:rsidR="00830E86" w:rsidRPr="00417C15">
        <w:rPr>
          <w:rFonts w:ascii="Ubuntu Light" w:hAnsi="Ubuntu Light"/>
          <w:color w:val="002060"/>
          <w:sz w:val="22"/>
          <w:szCs w:val="22"/>
        </w:rPr>
        <w:t xml:space="preserve">usually </w:t>
      </w:r>
      <w:r w:rsidRPr="00417C15">
        <w:rPr>
          <w:rFonts w:ascii="Ubuntu Light" w:hAnsi="Ubuntu Light"/>
          <w:color w:val="002060"/>
          <w:sz w:val="22"/>
          <w:szCs w:val="22"/>
        </w:rPr>
        <w:t>achieved</w:t>
      </w:r>
      <w:r w:rsidR="00830E86" w:rsidRPr="00417C15">
        <w:rPr>
          <w:rFonts w:ascii="Ubuntu Light" w:hAnsi="Ubuntu Light"/>
          <w:color w:val="002060"/>
          <w:sz w:val="22"/>
          <w:szCs w:val="22"/>
        </w:rPr>
        <w:t xml:space="preserve"> in 2 ways.</w:t>
      </w:r>
    </w:p>
    <w:p w14:paraId="050561A7" w14:textId="0B829DFC" w:rsidR="00830E86" w:rsidRPr="00417C15" w:rsidRDefault="00830E86" w:rsidP="00200C6B">
      <w:pPr>
        <w:pStyle w:val="ListParagraph"/>
        <w:numPr>
          <w:ilvl w:val="0"/>
          <w:numId w:val="12"/>
        </w:numPr>
        <w:spacing w:line="360" w:lineRule="auto"/>
        <w:jc w:val="both"/>
        <w:rPr>
          <w:rFonts w:ascii="Ubuntu Light" w:hAnsi="Ubuntu Light"/>
          <w:color w:val="002060"/>
          <w:sz w:val="22"/>
          <w:szCs w:val="22"/>
        </w:rPr>
      </w:pPr>
      <w:r w:rsidRPr="00920250">
        <w:rPr>
          <w:rFonts w:ascii="Ubuntu Light" w:hAnsi="Ubuntu Light"/>
          <w:b/>
          <w:bCs/>
          <w:color w:val="002060"/>
          <w:sz w:val="22"/>
          <w:szCs w:val="22"/>
        </w:rPr>
        <w:t xml:space="preserve">Using </w:t>
      </w:r>
      <w:r w:rsidR="00920B89" w:rsidRPr="00920250">
        <w:rPr>
          <w:rFonts w:ascii="Ubuntu Light" w:hAnsi="Ubuntu Light"/>
          <w:b/>
          <w:bCs/>
          <w:color w:val="002060"/>
          <w:sz w:val="22"/>
          <w:szCs w:val="22"/>
        </w:rPr>
        <w:t>SciPy library</w:t>
      </w:r>
      <w:r w:rsidR="00920B89" w:rsidRPr="00417C15">
        <w:rPr>
          <w:rFonts w:ascii="Ubuntu Light" w:hAnsi="Ubuntu Light"/>
          <w:color w:val="002060"/>
          <w:sz w:val="22"/>
          <w:szCs w:val="22"/>
        </w:rPr>
        <w:t>.</w:t>
      </w:r>
    </w:p>
    <w:p w14:paraId="4F695F08" w14:textId="509BE11D" w:rsidR="00200C6B" w:rsidRPr="00200C6B" w:rsidRDefault="00920B89" w:rsidP="00200C6B">
      <w:pPr>
        <w:pStyle w:val="ListParagraph"/>
        <w:spacing w:line="360" w:lineRule="auto"/>
        <w:ind w:left="1440"/>
        <w:jc w:val="both"/>
        <w:rPr>
          <w:rFonts w:ascii="Ubuntu Light" w:hAnsi="Ubuntu Light"/>
          <w:color w:val="002060"/>
          <w:sz w:val="22"/>
          <w:szCs w:val="22"/>
        </w:rPr>
      </w:pPr>
      <w:r w:rsidRPr="00417C15">
        <w:rPr>
          <w:rFonts w:ascii="Ubuntu Light" w:hAnsi="Ubuntu Light"/>
          <w:color w:val="002060"/>
          <w:sz w:val="22"/>
          <w:szCs w:val="22"/>
        </w:rPr>
        <w:t>SciPy has modules for</w:t>
      </w:r>
      <w:r w:rsidR="00830E86" w:rsidRPr="00417C15">
        <w:rPr>
          <w:rFonts w:ascii="Ubuntu Light" w:hAnsi="Ubuntu Light"/>
          <w:color w:val="002060"/>
          <w:sz w:val="22"/>
          <w:szCs w:val="22"/>
        </w:rPr>
        <w:t xml:space="preserve"> cluster which includes</w:t>
      </w:r>
      <w:r w:rsidRPr="00417C15">
        <w:rPr>
          <w:rFonts w:ascii="Ubuntu Light" w:hAnsi="Ubuntu Light"/>
          <w:color w:val="002060"/>
          <w:sz w:val="22"/>
          <w:szCs w:val="22"/>
        </w:rPr>
        <w:t xml:space="preserve"> linkages, dendrograms and cut trees. These </w:t>
      </w:r>
      <w:r w:rsidR="00830E86" w:rsidRPr="00417C15">
        <w:rPr>
          <w:rFonts w:ascii="Ubuntu Light" w:hAnsi="Ubuntu Light"/>
          <w:color w:val="002060"/>
          <w:sz w:val="22"/>
          <w:szCs w:val="22"/>
        </w:rPr>
        <w:t>are used</w:t>
      </w:r>
      <w:r w:rsidRPr="00417C15">
        <w:rPr>
          <w:rFonts w:ascii="Ubuntu Light" w:hAnsi="Ubuntu Light"/>
          <w:color w:val="002060"/>
          <w:sz w:val="22"/>
          <w:szCs w:val="22"/>
        </w:rPr>
        <w:t xml:space="preserve"> to obtain the dendrograms.</w:t>
      </w:r>
    </w:p>
    <w:p w14:paraId="68ED6095" w14:textId="60B56772" w:rsidR="00830E86" w:rsidRPr="00920250" w:rsidRDefault="00830E86" w:rsidP="00200C6B">
      <w:pPr>
        <w:pStyle w:val="ListParagraph"/>
        <w:numPr>
          <w:ilvl w:val="0"/>
          <w:numId w:val="12"/>
        </w:numPr>
        <w:spacing w:line="360" w:lineRule="auto"/>
        <w:jc w:val="both"/>
        <w:rPr>
          <w:rFonts w:ascii="Ubuntu Light" w:hAnsi="Ubuntu Light"/>
          <w:b/>
          <w:bCs/>
          <w:color w:val="002060"/>
          <w:sz w:val="22"/>
          <w:szCs w:val="22"/>
        </w:rPr>
      </w:pPr>
      <w:r w:rsidRPr="00920250">
        <w:rPr>
          <w:rFonts w:ascii="Ubuntu Light" w:hAnsi="Ubuntu Light"/>
          <w:b/>
          <w:bCs/>
          <w:color w:val="002060"/>
          <w:sz w:val="22"/>
          <w:szCs w:val="22"/>
        </w:rPr>
        <w:t>Using Sklearn library</w:t>
      </w:r>
    </w:p>
    <w:p w14:paraId="22C925AD" w14:textId="219C9989" w:rsidR="00830E86" w:rsidRPr="00417C15" w:rsidRDefault="00830E86" w:rsidP="00200C6B">
      <w:pPr>
        <w:pStyle w:val="ListParagraph"/>
        <w:spacing w:line="360" w:lineRule="auto"/>
        <w:ind w:left="1440"/>
        <w:jc w:val="both"/>
        <w:rPr>
          <w:rFonts w:ascii="Ubuntu Light" w:hAnsi="Ubuntu Light"/>
          <w:color w:val="002060"/>
          <w:sz w:val="22"/>
          <w:szCs w:val="22"/>
        </w:rPr>
      </w:pPr>
      <w:r w:rsidRPr="00417C15">
        <w:rPr>
          <w:rFonts w:ascii="Ubuntu Light" w:hAnsi="Ubuntu Light"/>
          <w:color w:val="002060"/>
          <w:sz w:val="22"/>
          <w:szCs w:val="22"/>
        </w:rPr>
        <w:t xml:space="preserve">Sklearn has cluster module which </w:t>
      </w:r>
      <w:r w:rsidR="00332B72" w:rsidRPr="00417C15">
        <w:rPr>
          <w:rFonts w:ascii="Ubuntu Light" w:hAnsi="Ubuntu Light"/>
          <w:color w:val="002060"/>
          <w:sz w:val="22"/>
          <w:szCs w:val="22"/>
        </w:rPr>
        <w:t>contain</w:t>
      </w:r>
      <w:r w:rsidRPr="00417C15">
        <w:rPr>
          <w:rFonts w:ascii="Ubuntu Light" w:hAnsi="Ubuntu Light"/>
          <w:color w:val="002060"/>
          <w:sz w:val="22"/>
          <w:szCs w:val="22"/>
        </w:rPr>
        <w:t xml:space="preserve"> AgglomerativeClustering, which has attribute</w:t>
      </w:r>
      <w:r w:rsidR="00332B72" w:rsidRPr="00417C15">
        <w:rPr>
          <w:rFonts w:ascii="Ubuntu Light" w:hAnsi="Ubuntu Light"/>
          <w:color w:val="002060"/>
          <w:sz w:val="22"/>
          <w:szCs w:val="22"/>
        </w:rPr>
        <w:t xml:space="preserve"> ‘linkage</w:t>
      </w:r>
      <w:r w:rsidRPr="00417C15">
        <w:rPr>
          <w:rFonts w:ascii="Ubuntu Light" w:hAnsi="Ubuntu Light"/>
          <w:color w:val="002060"/>
          <w:sz w:val="22"/>
          <w:szCs w:val="22"/>
        </w:rPr>
        <w:t>’</w:t>
      </w:r>
    </w:p>
    <w:p w14:paraId="376CF061" w14:textId="75006846" w:rsidR="00920B89" w:rsidRPr="00417C15" w:rsidRDefault="00920B89" w:rsidP="00200C6B">
      <w:pPr>
        <w:spacing w:line="360" w:lineRule="auto"/>
        <w:ind w:left="720"/>
        <w:jc w:val="both"/>
        <w:rPr>
          <w:rFonts w:ascii="Ubuntu Light" w:hAnsi="Ubuntu Light"/>
          <w:color w:val="002060"/>
          <w:sz w:val="22"/>
          <w:szCs w:val="22"/>
        </w:rPr>
      </w:pPr>
      <w:r w:rsidRPr="00417C15">
        <w:rPr>
          <w:rFonts w:ascii="Ubuntu Light" w:hAnsi="Ubuntu Light"/>
          <w:color w:val="002060"/>
          <w:sz w:val="22"/>
          <w:szCs w:val="22"/>
        </w:rPr>
        <w:t>Different linkage</w:t>
      </w:r>
      <w:r w:rsidR="00830E86" w:rsidRPr="00417C15">
        <w:rPr>
          <w:rFonts w:ascii="Ubuntu Light" w:hAnsi="Ubuntu Light"/>
          <w:color w:val="002060"/>
          <w:sz w:val="22"/>
          <w:szCs w:val="22"/>
        </w:rPr>
        <w:t xml:space="preserve"> types/methods</w:t>
      </w:r>
      <w:r w:rsidRPr="00417C15">
        <w:rPr>
          <w:rFonts w:ascii="Ubuntu Light" w:hAnsi="Ubuntu Light"/>
          <w:color w:val="002060"/>
          <w:sz w:val="22"/>
          <w:szCs w:val="22"/>
        </w:rPr>
        <w:t xml:space="preserve"> that are available in SciPy</w:t>
      </w:r>
      <w:r w:rsidR="006A59DE">
        <w:rPr>
          <w:rFonts w:ascii="Ubuntu Light" w:hAnsi="Ubuntu Light"/>
          <w:color w:val="002060"/>
          <w:sz w:val="22"/>
          <w:szCs w:val="22"/>
        </w:rPr>
        <w:t>/sklearn</w:t>
      </w:r>
      <w:r w:rsidRPr="00417C15">
        <w:rPr>
          <w:rFonts w:ascii="Ubuntu Light" w:hAnsi="Ubuntu Light"/>
          <w:color w:val="002060"/>
          <w:sz w:val="22"/>
          <w:szCs w:val="22"/>
        </w:rPr>
        <w:t xml:space="preserve"> are </w:t>
      </w:r>
    </w:p>
    <w:p w14:paraId="31A952C2" w14:textId="6494EB65" w:rsidR="00920B89" w:rsidRDefault="00920B89" w:rsidP="00200C6B">
      <w:pPr>
        <w:pStyle w:val="ListParagraph"/>
        <w:numPr>
          <w:ilvl w:val="0"/>
          <w:numId w:val="10"/>
        </w:numPr>
        <w:spacing w:line="360" w:lineRule="auto"/>
        <w:jc w:val="both"/>
        <w:rPr>
          <w:rFonts w:ascii="Ubuntu Light" w:hAnsi="Ubuntu Light"/>
          <w:color w:val="002060"/>
          <w:sz w:val="22"/>
          <w:szCs w:val="22"/>
        </w:rPr>
      </w:pPr>
      <w:r w:rsidRPr="00920250">
        <w:rPr>
          <w:rFonts w:ascii="Ubuntu Light" w:hAnsi="Ubuntu Light"/>
          <w:b/>
          <w:bCs/>
          <w:color w:val="002060"/>
          <w:sz w:val="22"/>
          <w:szCs w:val="22"/>
        </w:rPr>
        <w:t>Single</w:t>
      </w:r>
      <w:r w:rsidRPr="00417C15">
        <w:rPr>
          <w:rFonts w:ascii="Ubuntu Light" w:hAnsi="Ubuntu Light"/>
          <w:color w:val="002060"/>
          <w:sz w:val="22"/>
          <w:szCs w:val="22"/>
        </w:rPr>
        <w:t xml:space="preserve"> Linkage:</w:t>
      </w:r>
      <w:r w:rsidR="00830E86" w:rsidRPr="00417C15">
        <w:rPr>
          <w:rFonts w:ascii="Ubuntu Light" w:hAnsi="Ubuntu Light"/>
          <w:color w:val="002060"/>
          <w:sz w:val="22"/>
          <w:szCs w:val="22"/>
        </w:rPr>
        <w:t xml:space="preserve"> In case of Single linkage, distance between clusters is obtained as the minimum distance between</w:t>
      </w:r>
      <w:r w:rsidR="00332B72" w:rsidRPr="00417C15">
        <w:rPr>
          <w:rFonts w:ascii="Ubuntu Light" w:hAnsi="Ubuntu Light"/>
          <w:color w:val="002060"/>
          <w:sz w:val="22"/>
          <w:szCs w:val="22"/>
        </w:rPr>
        <w:t xml:space="preserve"> all observations i</w:t>
      </w:r>
      <w:r w:rsidR="00830E86" w:rsidRPr="00417C15">
        <w:rPr>
          <w:rFonts w:ascii="Ubuntu Light" w:hAnsi="Ubuntu Light"/>
          <w:color w:val="002060"/>
          <w:sz w:val="22"/>
          <w:szCs w:val="22"/>
        </w:rPr>
        <w:t xml:space="preserve">n the clusters. </w:t>
      </w:r>
    </w:p>
    <w:p w14:paraId="748B81EF" w14:textId="1CCFF677" w:rsidR="00920250" w:rsidRPr="00AE45B0" w:rsidRDefault="00920250" w:rsidP="00200C6B">
      <w:pPr>
        <w:pStyle w:val="ListParagraph"/>
        <w:spacing w:line="360" w:lineRule="auto"/>
        <w:ind w:left="709"/>
        <w:jc w:val="both"/>
        <w:rPr>
          <w:rFonts w:ascii="Ubuntu Light" w:hAnsi="Ubuntu Light"/>
          <w:color w:val="002060"/>
          <w:sz w:val="22"/>
          <w:szCs w:val="22"/>
        </w:rPr>
      </w:pPr>
      <m:oMathPara>
        <m:oMath>
          <m:r>
            <w:rPr>
              <w:rFonts w:ascii="Cambria Math" w:hAnsi="Cambria Math"/>
              <w:color w:val="002060"/>
              <w:sz w:val="22"/>
              <w:szCs w:val="22"/>
            </w:rPr>
            <m:t>d(u,v)=min(dist(u[i],v[j]))</m:t>
          </m:r>
        </m:oMath>
      </m:oMathPara>
    </w:p>
    <w:p w14:paraId="3F812F46" w14:textId="77777777" w:rsidR="00AE45B0" w:rsidRPr="00AE45B0" w:rsidRDefault="00AE45B0" w:rsidP="00200C6B">
      <w:pPr>
        <w:pStyle w:val="ListParagraph"/>
        <w:numPr>
          <w:ilvl w:val="2"/>
          <w:numId w:val="17"/>
        </w:numPr>
        <w:spacing w:line="360" w:lineRule="auto"/>
        <w:jc w:val="both"/>
        <w:rPr>
          <w:rFonts w:ascii="Ubuntu Light" w:hAnsi="Ubuntu Light"/>
          <w:color w:val="002060"/>
        </w:rPr>
      </w:pPr>
      <m:oMath>
        <m:r>
          <w:rPr>
            <w:rFonts w:ascii="Cambria Math" w:hAnsi="Cambria Math"/>
            <w:color w:val="002060"/>
          </w:rPr>
          <m:t>u</m:t>
        </m:r>
      </m:oMath>
      <w:r w:rsidRPr="00AE45B0">
        <w:rPr>
          <w:rFonts w:ascii="Ubuntu Light" w:hAnsi="Ubuntu Light"/>
          <w:color w:val="002060"/>
        </w:rPr>
        <w:t xml:space="preserve"> and </w:t>
      </w:r>
      <m:oMath>
        <m:r>
          <w:rPr>
            <w:rFonts w:ascii="Cambria Math" w:hAnsi="Cambria Math"/>
            <w:color w:val="002060"/>
          </w:rPr>
          <m:t>v</m:t>
        </m:r>
      </m:oMath>
      <w:r w:rsidRPr="00AE45B0">
        <w:rPr>
          <w:rFonts w:ascii="Ubuntu Light" w:hAnsi="Ubuntu Light"/>
          <w:color w:val="002060"/>
        </w:rPr>
        <w:t xml:space="preserve"> are the clusters </w:t>
      </w:r>
    </w:p>
    <w:p w14:paraId="3301E065" w14:textId="5369604A" w:rsidR="00AE45B0" w:rsidRDefault="00AE45B0" w:rsidP="00200C6B">
      <w:pPr>
        <w:pStyle w:val="ListParagraph"/>
        <w:numPr>
          <w:ilvl w:val="2"/>
          <w:numId w:val="17"/>
        </w:numPr>
        <w:spacing w:line="360" w:lineRule="auto"/>
        <w:jc w:val="both"/>
        <w:rPr>
          <w:rFonts w:ascii="Ubuntu Light" w:hAnsi="Ubuntu Light"/>
          <w:color w:val="002060"/>
        </w:rPr>
      </w:pPr>
      <m:oMath>
        <m:r>
          <w:rPr>
            <w:rFonts w:ascii="Cambria Math" w:hAnsi="Cambria Math"/>
            <w:color w:val="002060"/>
          </w:rPr>
          <m:t>i</m:t>
        </m:r>
      </m:oMath>
      <w:r w:rsidRPr="00AE45B0">
        <w:rPr>
          <w:rFonts w:ascii="Ubuntu Light" w:hAnsi="Ubuntu Light"/>
          <w:color w:val="002060"/>
        </w:rPr>
        <w:t xml:space="preserve"> and </w:t>
      </w:r>
      <m:oMath>
        <m:r>
          <w:rPr>
            <w:rFonts w:ascii="Cambria Math" w:hAnsi="Cambria Math"/>
            <w:color w:val="002060"/>
          </w:rPr>
          <m:t>j</m:t>
        </m:r>
      </m:oMath>
      <w:r w:rsidRPr="00AE45B0">
        <w:rPr>
          <w:rFonts w:ascii="Ubuntu Light" w:hAnsi="Ubuntu Light"/>
          <w:color w:val="002060"/>
        </w:rPr>
        <w:t xml:space="preserve"> are the data points in cluster u and v respectively</w:t>
      </w:r>
    </w:p>
    <w:p w14:paraId="4CF40730" w14:textId="5D4C25FD" w:rsidR="00AE45B0" w:rsidRPr="00B94720" w:rsidRDefault="00B94720" w:rsidP="00200C6B">
      <w:pPr>
        <w:spacing w:line="360" w:lineRule="auto"/>
        <w:ind w:left="1080"/>
        <w:jc w:val="both"/>
        <w:rPr>
          <w:rFonts w:ascii="Ubuntu Light" w:hAnsi="Ubuntu Light"/>
          <w:color w:val="002060"/>
          <w:sz w:val="22"/>
          <w:szCs w:val="22"/>
        </w:rPr>
      </w:pPr>
      <w:r>
        <w:rPr>
          <w:rFonts w:ascii="Ubuntu Light" w:hAnsi="Ubuntu Light"/>
          <w:color w:val="002060"/>
          <w:sz w:val="22"/>
          <w:szCs w:val="22"/>
        </w:rPr>
        <w:t>Single Linkage</w:t>
      </w:r>
      <w:r w:rsidRPr="00B94720">
        <w:rPr>
          <w:rFonts w:ascii="Ubuntu Light" w:hAnsi="Ubuntu Light"/>
          <w:color w:val="002060"/>
          <w:sz w:val="22"/>
          <w:szCs w:val="22"/>
        </w:rPr>
        <w:t xml:space="preserve"> sometimes produce clusters where observations in different clusters are closer together than to observations within their own clusters. These clusters can appear spread-out.</w:t>
      </w:r>
    </w:p>
    <w:p w14:paraId="2B5AD4A7" w14:textId="26E7B215" w:rsidR="00920B89" w:rsidRDefault="00920B89" w:rsidP="00200C6B">
      <w:pPr>
        <w:pStyle w:val="ListParagraph"/>
        <w:numPr>
          <w:ilvl w:val="0"/>
          <w:numId w:val="10"/>
        </w:numPr>
        <w:spacing w:line="360" w:lineRule="auto"/>
        <w:jc w:val="both"/>
        <w:rPr>
          <w:rFonts w:ascii="Ubuntu Light" w:hAnsi="Ubuntu Light"/>
          <w:color w:val="002060"/>
          <w:sz w:val="22"/>
          <w:szCs w:val="22"/>
        </w:rPr>
      </w:pPr>
      <w:r w:rsidRPr="00920250">
        <w:rPr>
          <w:rFonts w:ascii="Ubuntu Light" w:hAnsi="Ubuntu Light"/>
          <w:b/>
          <w:bCs/>
          <w:color w:val="002060"/>
          <w:sz w:val="22"/>
          <w:szCs w:val="22"/>
        </w:rPr>
        <w:t>Complete</w:t>
      </w:r>
      <w:r w:rsidRPr="00417C15">
        <w:rPr>
          <w:rFonts w:ascii="Ubuntu Light" w:hAnsi="Ubuntu Light"/>
          <w:color w:val="002060"/>
          <w:sz w:val="22"/>
          <w:szCs w:val="22"/>
        </w:rPr>
        <w:t xml:space="preserve"> Linkage</w:t>
      </w:r>
      <w:r w:rsidRPr="00417C15">
        <w:rPr>
          <w:rFonts w:ascii="Ubuntu Light" w:hAnsi="Ubuntu Light"/>
          <w:color w:val="002060"/>
          <w:sz w:val="22"/>
          <w:szCs w:val="22"/>
        </w:rPr>
        <w:tab/>
        <w:t>:</w:t>
      </w:r>
      <w:r w:rsidR="00332B72" w:rsidRPr="00417C15">
        <w:rPr>
          <w:rFonts w:ascii="Ubuntu Light" w:hAnsi="Ubuntu Light"/>
          <w:color w:val="002060"/>
          <w:sz w:val="22"/>
          <w:szCs w:val="22"/>
        </w:rPr>
        <w:t xml:space="preserve"> In case of complete linkage, distance between clusters is obtained as the maximum distance between all observations in the clusters.</w:t>
      </w:r>
    </w:p>
    <w:p w14:paraId="372BBD21" w14:textId="50F02E08" w:rsidR="00AE45B0" w:rsidRPr="00AE45B0" w:rsidRDefault="00AE45B0" w:rsidP="00200C6B">
      <w:pPr>
        <w:pStyle w:val="ListParagraph"/>
        <w:spacing w:line="360" w:lineRule="auto"/>
        <w:ind w:left="709"/>
        <w:jc w:val="both"/>
        <w:rPr>
          <w:rFonts w:ascii="Ubuntu Light" w:hAnsi="Ubuntu Light"/>
          <w:color w:val="002060"/>
          <w:sz w:val="22"/>
          <w:szCs w:val="22"/>
        </w:rPr>
      </w:pPr>
      <m:oMathPara>
        <m:oMath>
          <m:r>
            <w:rPr>
              <w:rFonts w:ascii="Cambria Math" w:hAnsi="Cambria Math"/>
              <w:color w:val="002060"/>
              <w:sz w:val="22"/>
              <w:szCs w:val="22"/>
            </w:rPr>
            <m:t>d(u,v)=max(dist(u[i],v[j]))</m:t>
          </m:r>
        </m:oMath>
      </m:oMathPara>
    </w:p>
    <w:p w14:paraId="24037547" w14:textId="77777777" w:rsidR="00AE45B0" w:rsidRPr="00AE45B0" w:rsidRDefault="00AE45B0" w:rsidP="00200C6B">
      <w:pPr>
        <w:pStyle w:val="ListParagraph"/>
        <w:numPr>
          <w:ilvl w:val="1"/>
          <w:numId w:val="19"/>
        </w:numPr>
        <w:spacing w:line="360" w:lineRule="auto"/>
        <w:ind w:left="2127" w:hanging="284"/>
        <w:jc w:val="both"/>
        <w:rPr>
          <w:rFonts w:ascii="Ubuntu Light" w:hAnsi="Ubuntu Light"/>
          <w:color w:val="002060"/>
        </w:rPr>
      </w:pPr>
      <m:oMath>
        <m:r>
          <w:rPr>
            <w:rFonts w:ascii="Cambria Math" w:hAnsi="Cambria Math"/>
            <w:color w:val="002060"/>
          </w:rPr>
          <m:t>u</m:t>
        </m:r>
      </m:oMath>
      <w:r w:rsidRPr="00AE45B0">
        <w:rPr>
          <w:rFonts w:ascii="Ubuntu Light" w:hAnsi="Ubuntu Light"/>
          <w:color w:val="002060"/>
        </w:rPr>
        <w:t xml:space="preserve"> and </w:t>
      </w:r>
      <m:oMath>
        <m:r>
          <w:rPr>
            <w:rFonts w:ascii="Cambria Math" w:hAnsi="Cambria Math"/>
            <w:color w:val="002060"/>
          </w:rPr>
          <m:t>v</m:t>
        </m:r>
      </m:oMath>
      <w:r w:rsidRPr="00AE45B0">
        <w:rPr>
          <w:rFonts w:ascii="Ubuntu Light" w:hAnsi="Ubuntu Light"/>
          <w:color w:val="002060"/>
        </w:rPr>
        <w:t xml:space="preserve"> are the clusters </w:t>
      </w:r>
    </w:p>
    <w:p w14:paraId="33B6F9EA" w14:textId="130658F9" w:rsidR="00AE45B0" w:rsidRDefault="00AE45B0" w:rsidP="00200C6B">
      <w:pPr>
        <w:pStyle w:val="ListParagraph"/>
        <w:numPr>
          <w:ilvl w:val="1"/>
          <w:numId w:val="19"/>
        </w:numPr>
        <w:spacing w:line="360" w:lineRule="auto"/>
        <w:ind w:left="2127" w:hanging="284"/>
        <w:jc w:val="both"/>
        <w:rPr>
          <w:rFonts w:ascii="Ubuntu Light" w:hAnsi="Ubuntu Light"/>
          <w:color w:val="002060"/>
        </w:rPr>
      </w:pPr>
      <m:oMath>
        <m:r>
          <w:rPr>
            <w:rFonts w:ascii="Cambria Math" w:hAnsi="Cambria Math"/>
            <w:color w:val="002060"/>
          </w:rPr>
          <m:t>i</m:t>
        </m:r>
      </m:oMath>
      <w:r w:rsidRPr="00AE45B0">
        <w:rPr>
          <w:rFonts w:ascii="Ubuntu Light" w:hAnsi="Ubuntu Light"/>
          <w:color w:val="002060"/>
        </w:rPr>
        <w:t xml:space="preserve"> and </w:t>
      </w:r>
      <m:oMath>
        <m:r>
          <w:rPr>
            <w:rFonts w:ascii="Cambria Math" w:hAnsi="Cambria Math"/>
            <w:color w:val="002060"/>
          </w:rPr>
          <m:t>j</m:t>
        </m:r>
      </m:oMath>
      <w:r w:rsidRPr="00AE45B0">
        <w:rPr>
          <w:rFonts w:ascii="Ubuntu Light" w:hAnsi="Ubuntu Light"/>
          <w:color w:val="002060"/>
        </w:rPr>
        <w:t xml:space="preserve"> are the data points in cluster u and v respectively</w:t>
      </w:r>
    </w:p>
    <w:p w14:paraId="3A4CE1E1" w14:textId="68B04751" w:rsidR="00AE45B0" w:rsidRPr="00AE45B0" w:rsidRDefault="00200C6B" w:rsidP="00200C6B">
      <w:pPr>
        <w:spacing w:line="360" w:lineRule="auto"/>
        <w:ind w:left="1080"/>
        <w:jc w:val="both"/>
        <w:rPr>
          <w:rFonts w:ascii="Ubuntu Light" w:hAnsi="Ubuntu Light"/>
          <w:color w:val="002060"/>
        </w:rPr>
      </w:pPr>
      <w:r w:rsidRPr="00200C6B">
        <w:rPr>
          <w:rFonts w:ascii="Ubuntu Light" w:hAnsi="Ubuntu Light"/>
          <w:color w:val="002060"/>
          <w:sz w:val="22"/>
          <w:szCs w:val="22"/>
        </w:rPr>
        <w:t>This method usually produces tighter clusters than single-linkage, but these tight clusters can end up very close together.</w:t>
      </w:r>
    </w:p>
    <w:p w14:paraId="5C74440D" w14:textId="4A8B9183" w:rsidR="00920B89" w:rsidRDefault="00920B89" w:rsidP="00200C6B">
      <w:pPr>
        <w:pStyle w:val="ListParagraph"/>
        <w:numPr>
          <w:ilvl w:val="0"/>
          <w:numId w:val="10"/>
        </w:numPr>
        <w:spacing w:line="360" w:lineRule="auto"/>
        <w:jc w:val="both"/>
        <w:rPr>
          <w:rFonts w:ascii="Ubuntu Light" w:hAnsi="Ubuntu Light"/>
          <w:color w:val="002060"/>
          <w:sz w:val="22"/>
          <w:szCs w:val="22"/>
        </w:rPr>
      </w:pPr>
      <w:r w:rsidRPr="00920250">
        <w:rPr>
          <w:rFonts w:ascii="Ubuntu Light" w:hAnsi="Ubuntu Light"/>
          <w:b/>
          <w:bCs/>
          <w:color w:val="002060"/>
          <w:sz w:val="22"/>
          <w:szCs w:val="22"/>
        </w:rPr>
        <w:t>Average</w:t>
      </w:r>
      <w:r w:rsidRPr="00417C15">
        <w:rPr>
          <w:rFonts w:ascii="Ubuntu Light" w:hAnsi="Ubuntu Light"/>
          <w:color w:val="002060"/>
          <w:sz w:val="22"/>
          <w:szCs w:val="22"/>
        </w:rPr>
        <w:t xml:space="preserve"> Linkage</w:t>
      </w:r>
      <w:r w:rsidRPr="00417C15">
        <w:rPr>
          <w:rFonts w:ascii="Ubuntu Light" w:hAnsi="Ubuntu Light"/>
          <w:color w:val="002060"/>
          <w:sz w:val="22"/>
          <w:szCs w:val="22"/>
        </w:rPr>
        <w:tab/>
        <w:t>:</w:t>
      </w:r>
      <w:r w:rsidR="00E82E82" w:rsidRPr="00E82E82">
        <w:t xml:space="preserve"> </w:t>
      </w:r>
      <w:r w:rsidR="00E82E82" w:rsidRPr="00417C15">
        <w:rPr>
          <w:rFonts w:ascii="Ubuntu Light" w:hAnsi="Ubuntu Light"/>
          <w:color w:val="002060"/>
          <w:sz w:val="22"/>
          <w:szCs w:val="22"/>
        </w:rPr>
        <w:t xml:space="preserve">In case of </w:t>
      </w:r>
      <w:r w:rsidR="00E82E82">
        <w:rPr>
          <w:rFonts w:ascii="Ubuntu Light" w:hAnsi="Ubuntu Light"/>
          <w:color w:val="002060"/>
          <w:sz w:val="22"/>
          <w:szCs w:val="22"/>
        </w:rPr>
        <w:t>a</w:t>
      </w:r>
      <w:r w:rsidR="00E82E82" w:rsidRPr="00E82E82">
        <w:rPr>
          <w:rFonts w:ascii="Ubuntu Light" w:hAnsi="Ubuntu Light"/>
          <w:color w:val="002060"/>
          <w:sz w:val="22"/>
          <w:szCs w:val="22"/>
        </w:rPr>
        <w:t xml:space="preserve">verage </w:t>
      </w:r>
      <w:r w:rsidR="00E82E82">
        <w:rPr>
          <w:rFonts w:ascii="Ubuntu Light" w:hAnsi="Ubuntu Light"/>
          <w:color w:val="002060"/>
          <w:sz w:val="22"/>
          <w:szCs w:val="22"/>
        </w:rPr>
        <w:t xml:space="preserve">linkage, it </w:t>
      </w:r>
      <w:r w:rsidR="00E82E82" w:rsidRPr="00E82E82">
        <w:rPr>
          <w:rFonts w:ascii="Ubuntu Light" w:hAnsi="Ubuntu Light"/>
          <w:color w:val="002060"/>
          <w:sz w:val="22"/>
          <w:szCs w:val="22"/>
        </w:rPr>
        <w:t xml:space="preserve">uses the average of the distances of each observation of the two </w:t>
      </w:r>
      <w:r w:rsidR="00E82E82">
        <w:rPr>
          <w:rFonts w:ascii="Ubuntu Light" w:hAnsi="Ubuntu Light"/>
          <w:color w:val="002060"/>
          <w:sz w:val="22"/>
          <w:szCs w:val="22"/>
        </w:rPr>
        <w:t>clusters</w:t>
      </w:r>
      <w:r w:rsidR="00E82E82" w:rsidRPr="00E82E82">
        <w:rPr>
          <w:rFonts w:ascii="Ubuntu Light" w:hAnsi="Ubuntu Light"/>
          <w:color w:val="002060"/>
          <w:sz w:val="22"/>
          <w:szCs w:val="22"/>
        </w:rPr>
        <w:t>.</w:t>
      </w:r>
      <w:r w:rsidR="00920250">
        <w:rPr>
          <w:rFonts w:ascii="Ubuntu Light" w:hAnsi="Ubuntu Light"/>
          <w:color w:val="002060"/>
          <w:sz w:val="22"/>
          <w:szCs w:val="22"/>
        </w:rPr>
        <w:t xml:space="preserve"> </w:t>
      </w:r>
      <w:r w:rsidR="00920250" w:rsidRPr="00920250">
        <w:rPr>
          <w:rFonts w:ascii="Ubuntu Light" w:hAnsi="Ubuntu Light"/>
          <w:color w:val="002060"/>
          <w:sz w:val="22"/>
          <w:szCs w:val="22"/>
        </w:rPr>
        <w:t>The distance between clusters is</w:t>
      </w:r>
      <w:r w:rsidR="00920250">
        <w:rPr>
          <w:rFonts w:ascii="Ubuntu Light" w:hAnsi="Ubuntu Light"/>
          <w:color w:val="002060"/>
          <w:sz w:val="22"/>
          <w:szCs w:val="22"/>
        </w:rPr>
        <w:t xml:space="preserve"> taken as </w:t>
      </w:r>
      <w:r w:rsidR="00920250" w:rsidRPr="00920250">
        <w:rPr>
          <w:rFonts w:ascii="Ubuntu Light" w:hAnsi="Ubuntu Light"/>
          <w:color w:val="002060"/>
          <w:sz w:val="22"/>
          <w:szCs w:val="22"/>
        </w:rPr>
        <w:t xml:space="preserve">the average distance between each </w:t>
      </w:r>
      <w:r w:rsidR="00920250">
        <w:rPr>
          <w:rFonts w:ascii="Ubuntu Light" w:hAnsi="Ubuntu Light"/>
          <w:color w:val="002060"/>
          <w:sz w:val="22"/>
          <w:szCs w:val="22"/>
        </w:rPr>
        <w:t xml:space="preserve">observation </w:t>
      </w:r>
      <w:r w:rsidR="00920250" w:rsidRPr="00920250">
        <w:rPr>
          <w:rFonts w:ascii="Ubuntu Light" w:hAnsi="Ubuntu Light"/>
          <w:color w:val="002060"/>
          <w:sz w:val="22"/>
          <w:szCs w:val="22"/>
        </w:rPr>
        <w:t xml:space="preserve">in one cluster to </w:t>
      </w:r>
      <w:r w:rsidR="00920250">
        <w:rPr>
          <w:rFonts w:ascii="Ubuntu Light" w:hAnsi="Ubuntu Light"/>
          <w:color w:val="002060"/>
          <w:sz w:val="22"/>
          <w:szCs w:val="22"/>
        </w:rPr>
        <w:t xml:space="preserve">all the observations </w:t>
      </w:r>
      <w:r w:rsidR="00920250" w:rsidRPr="00920250">
        <w:rPr>
          <w:rFonts w:ascii="Ubuntu Light" w:hAnsi="Ubuntu Light"/>
          <w:color w:val="002060"/>
          <w:sz w:val="22"/>
          <w:szCs w:val="22"/>
        </w:rPr>
        <w:t>in other cluster</w:t>
      </w:r>
      <w:r w:rsidR="00920250">
        <w:rPr>
          <w:rFonts w:ascii="Ubuntu Light" w:hAnsi="Ubuntu Light"/>
          <w:color w:val="002060"/>
          <w:sz w:val="22"/>
          <w:szCs w:val="22"/>
        </w:rPr>
        <w:t>.</w:t>
      </w:r>
    </w:p>
    <w:p w14:paraId="06F0AB1B" w14:textId="369F8F99" w:rsidR="00AE45B0" w:rsidRPr="00AE45B0" w:rsidRDefault="00AE45B0" w:rsidP="00200C6B">
      <w:pPr>
        <w:pStyle w:val="ListParagraph"/>
        <w:spacing w:line="360" w:lineRule="auto"/>
        <w:ind w:left="709"/>
        <w:jc w:val="both"/>
        <w:rPr>
          <w:rFonts w:ascii="Ubuntu Light" w:hAnsi="Ubuntu Light"/>
          <w:color w:val="002060"/>
          <w:sz w:val="22"/>
          <w:szCs w:val="22"/>
        </w:rPr>
      </w:pPr>
      <m:oMathPara>
        <m:oMath>
          <m:r>
            <w:rPr>
              <w:rFonts w:ascii="Cambria Math" w:hAnsi="Cambria Math"/>
              <w:color w:val="002060"/>
              <w:sz w:val="22"/>
              <w:szCs w:val="22"/>
            </w:rPr>
            <w:lastRenderedPageBreak/>
            <m:t>d(u,v)=</m:t>
          </m:r>
          <m:nary>
            <m:naryPr>
              <m:chr m:val="∑"/>
              <m:limLoc m:val="undOvr"/>
              <m:ctrlPr>
                <w:rPr>
                  <w:rFonts w:ascii="Cambria Math" w:hAnsi="Cambria Math"/>
                  <w:i/>
                  <w:color w:val="002060"/>
                  <w:sz w:val="22"/>
                  <w:szCs w:val="22"/>
                </w:rPr>
              </m:ctrlPr>
            </m:naryPr>
            <m:sub>
              <m:r>
                <w:rPr>
                  <w:rFonts w:ascii="Cambria Math" w:hAnsi="Cambria Math"/>
                  <w:color w:val="002060"/>
                  <w:sz w:val="22"/>
                  <w:szCs w:val="22"/>
                </w:rPr>
                <m:t>ij</m:t>
              </m:r>
            </m:sub>
            <m:sup>
              <m:r>
                <w:rPr>
                  <w:rFonts w:ascii="Cambria Math" w:hAnsi="Cambria Math"/>
                  <w:color w:val="002060"/>
                  <w:sz w:val="22"/>
                  <w:szCs w:val="22"/>
                </w:rPr>
                <m:t xml:space="preserve"> </m:t>
              </m:r>
            </m:sup>
            <m:e>
              <m:f>
                <m:fPr>
                  <m:ctrlPr>
                    <w:rPr>
                      <w:rFonts w:ascii="Cambria Math" w:hAnsi="Cambria Math"/>
                      <w:i/>
                      <w:color w:val="002060"/>
                      <w:sz w:val="22"/>
                      <w:szCs w:val="22"/>
                    </w:rPr>
                  </m:ctrlPr>
                </m:fPr>
                <m:num>
                  <m:r>
                    <w:rPr>
                      <w:rFonts w:ascii="Cambria Math" w:hAnsi="Cambria Math"/>
                      <w:color w:val="002060"/>
                      <w:sz w:val="22"/>
                      <w:szCs w:val="22"/>
                    </w:rPr>
                    <m:t>d(u[i],v[j])</m:t>
                  </m:r>
                </m:num>
                <m:den>
                  <m:r>
                    <w:rPr>
                      <w:rFonts w:ascii="Cambria Math" w:hAnsi="Cambria Math"/>
                      <w:color w:val="002060"/>
                      <w:sz w:val="22"/>
                      <w:szCs w:val="22"/>
                    </w:rPr>
                    <m:t>(</m:t>
                  </m:r>
                  <m:d>
                    <m:dPr>
                      <m:begChr m:val="|"/>
                      <m:endChr m:val="|"/>
                      <m:ctrlPr>
                        <w:rPr>
                          <w:rFonts w:ascii="Cambria Math" w:hAnsi="Cambria Math"/>
                          <w:i/>
                          <w:color w:val="002060"/>
                          <w:sz w:val="22"/>
                          <w:szCs w:val="22"/>
                        </w:rPr>
                      </m:ctrlPr>
                    </m:dPr>
                    <m:e>
                      <m:r>
                        <w:rPr>
                          <w:rFonts w:ascii="Cambria Math" w:hAnsi="Cambria Math"/>
                          <w:color w:val="002060"/>
                          <w:sz w:val="22"/>
                          <w:szCs w:val="22"/>
                        </w:rPr>
                        <m:t>u</m:t>
                      </m:r>
                    </m:e>
                  </m:d>
                  <m:r>
                    <w:rPr>
                      <w:rFonts w:ascii="Cambria Math" w:hAnsi="Cambria Math"/>
                      <w:color w:val="002060"/>
                      <w:sz w:val="22"/>
                      <w:szCs w:val="22"/>
                    </w:rPr>
                    <m:t xml:space="preserve"> ×</m:t>
                  </m:r>
                  <m:d>
                    <m:dPr>
                      <m:begChr m:val="|"/>
                      <m:endChr m:val="|"/>
                      <m:ctrlPr>
                        <w:rPr>
                          <w:rFonts w:ascii="Cambria Math" w:hAnsi="Cambria Math"/>
                          <w:i/>
                          <w:color w:val="002060"/>
                          <w:sz w:val="22"/>
                          <w:szCs w:val="22"/>
                        </w:rPr>
                      </m:ctrlPr>
                    </m:dPr>
                    <m:e>
                      <m:r>
                        <w:rPr>
                          <w:rFonts w:ascii="Cambria Math" w:hAnsi="Cambria Math"/>
                          <w:color w:val="002060"/>
                          <w:sz w:val="22"/>
                          <w:szCs w:val="22"/>
                        </w:rPr>
                        <m:t>v</m:t>
                      </m:r>
                    </m:e>
                  </m:d>
                  <m:r>
                    <w:rPr>
                      <w:rFonts w:ascii="Cambria Math" w:hAnsi="Cambria Math"/>
                      <w:color w:val="002060"/>
                      <w:sz w:val="22"/>
                      <w:szCs w:val="22"/>
                    </w:rPr>
                    <m:t>)</m:t>
                  </m:r>
                </m:den>
              </m:f>
            </m:e>
          </m:nary>
        </m:oMath>
      </m:oMathPara>
    </w:p>
    <w:p w14:paraId="59E0D764" w14:textId="77777777" w:rsidR="00AE45B0" w:rsidRPr="00AE45B0" w:rsidRDefault="00AE45B0" w:rsidP="00200C6B">
      <w:pPr>
        <w:pStyle w:val="ListParagraph"/>
        <w:numPr>
          <w:ilvl w:val="1"/>
          <w:numId w:val="19"/>
        </w:numPr>
        <w:spacing w:line="360" w:lineRule="auto"/>
        <w:ind w:left="2127" w:hanging="284"/>
        <w:jc w:val="both"/>
        <w:rPr>
          <w:rFonts w:ascii="Ubuntu Light" w:hAnsi="Ubuntu Light"/>
          <w:color w:val="002060"/>
        </w:rPr>
      </w:pPr>
      <m:oMath>
        <m:r>
          <w:rPr>
            <w:rFonts w:ascii="Cambria Math" w:hAnsi="Cambria Math"/>
            <w:color w:val="002060"/>
          </w:rPr>
          <m:t>u</m:t>
        </m:r>
      </m:oMath>
      <w:r w:rsidRPr="00AE45B0">
        <w:rPr>
          <w:rFonts w:ascii="Ubuntu Light" w:hAnsi="Ubuntu Light"/>
          <w:color w:val="002060"/>
        </w:rPr>
        <w:t xml:space="preserve"> and </w:t>
      </w:r>
      <m:oMath>
        <m:r>
          <w:rPr>
            <w:rFonts w:ascii="Cambria Math" w:hAnsi="Cambria Math"/>
            <w:color w:val="002060"/>
          </w:rPr>
          <m:t>v</m:t>
        </m:r>
      </m:oMath>
      <w:r w:rsidRPr="00AE45B0">
        <w:rPr>
          <w:rFonts w:ascii="Ubuntu Light" w:hAnsi="Ubuntu Light"/>
          <w:color w:val="002060"/>
        </w:rPr>
        <w:t xml:space="preserve"> are the clusters </w:t>
      </w:r>
    </w:p>
    <w:p w14:paraId="21B3F417" w14:textId="1B6B8DD6" w:rsidR="00AE45B0" w:rsidRDefault="00AE45B0" w:rsidP="00200C6B">
      <w:pPr>
        <w:pStyle w:val="ListParagraph"/>
        <w:numPr>
          <w:ilvl w:val="1"/>
          <w:numId w:val="19"/>
        </w:numPr>
        <w:spacing w:line="360" w:lineRule="auto"/>
        <w:ind w:left="2127" w:hanging="284"/>
        <w:jc w:val="both"/>
        <w:rPr>
          <w:rFonts w:ascii="Ubuntu Light" w:hAnsi="Ubuntu Light"/>
          <w:color w:val="002060"/>
        </w:rPr>
      </w:pPr>
      <m:oMath>
        <m:r>
          <w:rPr>
            <w:rFonts w:ascii="Cambria Math" w:hAnsi="Cambria Math"/>
            <w:color w:val="002060"/>
          </w:rPr>
          <m:t>i</m:t>
        </m:r>
      </m:oMath>
      <w:r w:rsidRPr="00AE45B0">
        <w:rPr>
          <w:rFonts w:ascii="Ubuntu Light" w:hAnsi="Ubuntu Light"/>
          <w:color w:val="002060"/>
        </w:rPr>
        <w:t xml:space="preserve"> and </w:t>
      </w:r>
      <m:oMath>
        <m:r>
          <w:rPr>
            <w:rFonts w:ascii="Cambria Math" w:hAnsi="Cambria Math"/>
            <w:color w:val="002060"/>
          </w:rPr>
          <m:t>j</m:t>
        </m:r>
      </m:oMath>
      <w:r w:rsidRPr="00AE45B0">
        <w:rPr>
          <w:rFonts w:ascii="Ubuntu Light" w:hAnsi="Ubuntu Light"/>
          <w:color w:val="002060"/>
        </w:rPr>
        <w:t xml:space="preserve"> are the data points in cluster u and v respectively</w:t>
      </w:r>
    </w:p>
    <w:p w14:paraId="594D1A8C" w14:textId="34C46354" w:rsidR="00200C6B" w:rsidRPr="00417C15" w:rsidRDefault="00146348" w:rsidP="00463E91">
      <w:pPr>
        <w:spacing w:line="348" w:lineRule="auto"/>
        <w:ind w:left="1080"/>
        <w:jc w:val="both"/>
        <w:rPr>
          <w:rFonts w:ascii="Ubuntu Light" w:hAnsi="Ubuntu Light"/>
          <w:color w:val="002060"/>
          <w:sz w:val="22"/>
          <w:szCs w:val="22"/>
        </w:rPr>
      </w:pPr>
      <w:r w:rsidRPr="00200C6B">
        <w:rPr>
          <w:rFonts w:ascii="Ubuntu Light" w:hAnsi="Ubuntu Light"/>
          <w:color w:val="002060"/>
          <w:sz w:val="22"/>
          <w:szCs w:val="22"/>
        </w:rPr>
        <w:t xml:space="preserve">This is also known as </w:t>
      </w:r>
      <w:r w:rsidRPr="00200C6B">
        <w:rPr>
          <w:rFonts w:ascii="Ubuntu Light" w:hAnsi="Ubuntu Light"/>
          <w:b/>
          <w:bCs/>
          <w:color w:val="002060"/>
          <w:sz w:val="22"/>
          <w:szCs w:val="22"/>
        </w:rPr>
        <w:t>UPGMA</w:t>
      </w:r>
      <w:r w:rsidRPr="00200C6B">
        <w:rPr>
          <w:rFonts w:ascii="Ubuntu Light" w:hAnsi="Ubuntu Light"/>
          <w:color w:val="002060"/>
          <w:sz w:val="22"/>
          <w:szCs w:val="22"/>
        </w:rPr>
        <w:t xml:space="preserve"> </w:t>
      </w:r>
      <w:r w:rsidRPr="00051D88">
        <w:rPr>
          <w:rFonts w:ascii="Ubuntu Light" w:hAnsi="Ubuntu Light"/>
          <w:b/>
          <w:bCs/>
          <w:color w:val="002060"/>
          <w:sz w:val="22"/>
          <w:szCs w:val="22"/>
        </w:rPr>
        <w:t>(</w:t>
      </w:r>
      <w:r w:rsidR="00D07D4D" w:rsidRPr="00051D88">
        <w:rPr>
          <w:rFonts w:ascii="Ubuntu Light" w:hAnsi="Ubuntu Light"/>
          <w:b/>
          <w:bCs/>
          <w:color w:val="002060"/>
          <w:sz w:val="22"/>
          <w:szCs w:val="22"/>
        </w:rPr>
        <w:t>Unweighted Pair Group Method with Arithmetic Mean</w:t>
      </w:r>
      <w:r w:rsidR="00D07D4D" w:rsidRPr="00200C6B">
        <w:rPr>
          <w:rFonts w:ascii="Ubuntu Light" w:hAnsi="Ubuntu Light"/>
          <w:color w:val="002060"/>
          <w:sz w:val="22"/>
          <w:szCs w:val="22"/>
        </w:rPr>
        <w:t>)</w:t>
      </w:r>
      <w:r w:rsidR="00200C6B" w:rsidRPr="00200C6B">
        <w:rPr>
          <w:rFonts w:ascii="Ubuntu Light" w:hAnsi="Ubuntu Light"/>
          <w:color w:val="002060"/>
          <w:sz w:val="22"/>
          <w:szCs w:val="22"/>
        </w:rPr>
        <w:t>. Average-linkage and complete-linkage are the two most popular distance metrics in hierarchical clustering.</w:t>
      </w:r>
      <w:r w:rsidR="00200C6B">
        <w:rPr>
          <w:rFonts w:ascii="Ubuntu Light" w:hAnsi="Ubuntu Light"/>
          <w:color w:val="002060"/>
          <w:sz w:val="22"/>
          <w:szCs w:val="22"/>
        </w:rPr>
        <w:tab/>
      </w:r>
    </w:p>
    <w:p w14:paraId="76957266" w14:textId="01E1C51A" w:rsidR="00F60F56" w:rsidRDefault="00920B89" w:rsidP="00463E91">
      <w:pPr>
        <w:pStyle w:val="ListParagraph"/>
        <w:numPr>
          <w:ilvl w:val="0"/>
          <w:numId w:val="10"/>
        </w:numPr>
        <w:spacing w:line="348" w:lineRule="auto"/>
        <w:jc w:val="both"/>
        <w:rPr>
          <w:rFonts w:ascii="Ubuntu Light" w:hAnsi="Ubuntu Light"/>
          <w:color w:val="002060"/>
          <w:sz w:val="22"/>
          <w:szCs w:val="22"/>
        </w:rPr>
      </w:pPr>
      <w:r w:rsidRPr="00920250">
        <w:rPr>
          <w:rFonts w:ascii="Ubuntu Light" w:hAnsi="Ubuntu Light"/>
          <w:b/>
          <w:bCs/>
          <w:color w:val="002060"/>
          <w:sz w:val="22"/>
          <w:szCs w:val="22"/>
        </w:rPr>
        <w:t>Weighted</w:t>
      </w:r>
      <w:r w:rsidRPr="00417C15">
        <w:rPr>
          <w:rFonts w:ascii="Ubuntu Light" w:hAnsi="Ubuntu Light"/>
          <w:color w:val="002060"/>
          <w:sz w:val="22"/>
          <w:szCs w:val="22"/>
        </w:rPr>
        <w:t xml:space="preserve"> Linkage</w:t>
      </w:r>
      <w:r w:rsidRPr="00417C15">
        <w:rPr>
          <w:rFonts w:ascii="Ubuntu Light" w:hAnsi="Ubuntu Light"/>
          <w:color w:val="002060"/>
          <w:sz w:val="22"/>
          <w:szCs w:val="22"/>
        </w:rPr>
        <w:tab/>
        <w:t>:</w:t>
      </w:r>
      <w:r w:rsidR="008A4467">
        <w:rPr>
          <w:rFonts w:ascii="Ubuntu Light" w:hAnsi="Ubuntu Light"/>
          <w:color w:val="002060"/>
          <w:sz w:val="22"/>
          <w:szCs w:val="22"/>
        </w:rPr>
        <w:t xml:space="preserve"> </w:t>
      </w:r>
      <w:r w:rsidR="00F60F56" w:rsidRPr="00F60F56">
        <w:rPr>
          <w:rFonts w:ascii="Ubuntu Light" w:hAnsi="Ubuntu Light"/>
          <w:color w:val="002060"/>
          <w:sz w:val="22"/>
          <w:szCs w:val="22"/>
        </w:rPr>
        <w:t>Th</w:t>
      </w:r>
      <w:r w:rsidR="00F60F56">
        <w:rPr>
          <w:rFonts w:ascii="Ubuntu Light" w:hAnsi="Ubuntu Light"/>
          <w:color w:val="002060"/>
          <w:sz w:val="22"/>
          <w:szCs w:val="22"/>
        </w:rPr>
        <w:t xml:space="preserve">is is also known as </w:t>
      </w:r>
      <w:r w:rsidR="00F60F56" w:rsidRPr="00051D88">
        <w:rPr>
          <w:rFonts w:ascii="Ubuntu Light" w:hAnsi="Ubuntu Light"/>
          <w:b/>
          <w:bCs/>
          <w:color w:val="002060"/>
          <w:sz w:val="22"/>
          <w:szCs w:val="22"/>
        </w:rPr>
        <w:t>WPGMA (Weighted Pair Group Method with Arithmetic Mean)</w:t>
      </w:r>
      <w:r w:rsidR="00F60F56" w:rsidRPr="00F60F56">
        <w:rPr>
          <w:rFonts w:ascii="Ubuntu Light" w:hAnsi="Ubuntu Light"/>
          <w:color w:val="002060"/>
          <w:sz w:val="22"/>
          <w:szCs w:val="22"/>
        </w:rPr>
        <w:t xml:space="preserve"> algorithm</w:t>
      </w:r>
      <w:r w:rsidR="00F60F56">
        <w:rPr>
          <w:rFonts w:ascii="Ubuntu Light" w:hAnsi="Ubuntu Light"/>
          <w:color w:val="002060"/>
          <w:sz w:val="22"/>
          <w:szCs w:val="22"/>
        </w:rPr>
        <w:t>, which</w:t>
      </w:r>
      <w:r w:rsidR="00F60F56" w:rsidRPr="00F60F56">
        <w:rPr>
          <w:rFonts w:ascii="Ubuntu Light" w:hAnsi="Ubuntu Light"/>
          <w:color w:val="002060"/>
          <w:sz w:val="22"/>
          <w:szCs w:val="22"/>
        </w:rPr>
        <w:t xml:space="preserve"> constructs dendrogram that reflects the structure present in a pairwise distance matrix. At each step, the nearest two clusters, say</w:t>
      </w:r>
      <w:r w:rsidR="00F60F56">
        <w:rPr>
          <w:rFonts w:ascii="Ubuntu Light" w:hAnsi="Ubuntu Light"/>
          <w:color w:val="002060"/>
          <w:sz w:val="22"/>
          <w:szCs w:val="22"/>
        </w:rPr>
        <w:t xml:space="preserve"> </w:t>
      </w:r>
      <m:oMath>
        <m:r>
          <w:rPr>
            <w:rFonts w:ascii="Cambria Math" w:hAnsi="Cambria Math"/>
            <w:color w:val="002060"/>
            <w:sz w:val="22"/>
            <w:szCs w:val="22"/>
          </w:rPr>
          <m:t>s</m:t>
        </m:r>
      </m:oMath>
      <w:r w:rsidR="00F60F56" w:rsidRPr="00F60F56">
        <w:rPr>
          <w:rFonts w:ascii="Ubuntu Light" w:hAnsi="Ubuntu Light"/>
          <w:color w:val="002060"/>
          <w:sz w:val="22"/>
          <w:szCs w:val="22"/>
        </w:rPr>
        <w:t xml:space="preserve"> and </w:t>
      </w:r>
      <m:oMath>
        <m:r>
          <w:rPr>
            <w:rFonts w:ascii="Cambria Math" w:hAnsi="Cambria Math"/>
            <w:color w:val="002060"/>
            <w:sz w:val="22"/>
            <w:szCs w:val="22"/>
          </w:rPr>
          <m:t>t</m:t>
        </m:r>
      </m:oMath>
      <w:r w:rsidR="00F60F56" w:rsidRPr="00F60F56">
        <w:rPr>
          <w:rFonts w:ascii="Ubuntu Light" w:hAnsi="Ubuntu Light"/>
          <w:color w:val="002060"/>
          <w:sz w:val="22"/>
          <w:szCs w:val="22"/>
        </w:rPr>
        <w:t xml:space="preserve"> </w:t>
      </w:r>
      <w:r w:rsidR="00F60F56">
        <w:rPr>
          <w:rFonts w:ascii="Ubuntu Light" w:hAnsi="Ubuntu Light"/>
          <w:color w:val="002060"/>
          <w:sz w:val="22"/>
          <w:szCs w:val="22"/>
        </w:rPr>
        <w:t>are</w:t>
      </w:r>
      <w:r w:rsidR="00F60F56" w:rsidRPr="00F60F56">
        <w:rPr>
          <w:rFonts w:ascii="Ubuntu Light" w:hAnsi="Ubuntu Light"/>
          <w:color w:val="002060"/>
          <w:sz w:val="22"/>
          <w:szCs w:val="22"/>
        </w:rPr>
        <w:t xml:space="preserve"> combined into a higher-level cluster </w:t>
      </w:r>
      <m:oMath>
        <m:r>
          <w:rPr>
            <w:rFonts w:ascii="Cambria Math" w:hAnsi="Cambria Math"/>
            <w:color w:val="002060"/>
            <w:sz w:val="22"/>
            <w:szCs w:val="22"/>
          </w:rPr>
          <m:t xml:space="preserve">s </m:t>
        </m:r>
        <m:r>
          <w:rPr>
            <w:rFonts w:ascii="Cambria Math" w:hAnsi="Cambria Math" w:cs="Cambria Math"/>
            <w:color w:val="002060"/>
            <w:sz w:val="22"/>
            <w:szCs w:val="22"/>
          </w:rPr>
          <m:t>∪</m:t>
        </m:r>
        <m:r>
          <w:rPr>
            <w:rFonts w:ascii="Cambria Math" w:hAnsi="Cambria Math"/>
            <w:color w:val="002060"/>
            <w:sz w:val="22"/>
            <w:szCs w:val="22"/>
          </w:rPr>
          <m:t xml:space="preserve"> t</m:t>
        </m:r>
      </m:oMath>
      <w:r w:rsidR="00F60F56" w:rsidRPr="00F60F56">
        <w:rPr>
          <w:rFonts w:ascii="Ubuntu Light" w:hAnsi="Ubuntu Light"/>
          <w:color w:val="002060"/>
          <w:sz w:val="22"/>
          <w:szCs w:val="22"/>
        </w:rPr>
        <w:t xml:space="preserve">. Then, its distance to another cluster </w:t>
      </w:r>
      <m:oMath>
        <m:r>
          <w:rPr>
            <w:rFonts w:ascii="Cambria Math" w:hAnsi="Cambria Math"/>
            <w:color w:val="002060"/>
            <w:sz w:val="22"/>
            <w:szCs w:val="22"/>
          </w:rPr>
          <m:t>v</m:t>
        </m:r>
      </m:oMath>
      <w:r w:rsidR="00F60F56" w:rsidRPr="00F60F56">
        <w:rPr>
          <w:rFonts w:ascii="Ubuntu Light" w:hAnsi="Ubuntu Light"/>
          <w:color w:val="002060"/>
          <w:sz w:val="22"/>
          <w:szCs w:val="22"/>
        </w:rPr>
        <w:t xml:space="preserve"> is simply the arithmetic mean of the average distances between members of </w:t>
      </w:r>
      <m:oMath>
        <m:r>
          <w:rPr>
            <w:rFonts w:ascii="Cambria Math" w:hAnsi="Cambria Math"/>
            <w:color w:val="002060"/>
            <w:sz w:val="22"/>
            <w:szCs w:val="22"/>
          </w:rPr>
          <m:t>v and s</m:t>
        </m:r>
      </m:oMath>
      <w:r w:rsidR="00F60F56" w:rsidRPr="00F60F56">
        <w:rPr>
          <w:rFonts w:ascii="Ubuntu Light" w:hAnsi="Ubuntu Light"/>
          <w:color w:val="002060"/>
          <w:sz w:val="22"/>
          <w:szCs w:val="22"/>
        </w:rPr>
        <w:t xml:space="preserve"> and </w:t>
      </w:r>
      <m:oMath>
        <m:r>
          <w:rPr>
            <w:rFonts w:ascii="Cambria Math" w:hAnsi="Cambria Math"/>
            <w:color w:val="002060"/>
            <w:sz w:val="22"/>
            <w:szCs w:val="22"/>
          </w:rPr>
          <m:t>v and t</m:t>
        </m:r>
      </m:oMath>
      <w:r w:rsidR="00F60F56" w:rsidRPr="00F60F56">
        <w:rPr>
          <w:rFonts w:ascii="Ubuntu Light" w:hAnsi="Ubuntu Light"/>
          <w:color w:val="002060"/>
          <w:sz w:val="22"/>
          <w:szCs w:val="22"/>
        </w:rPr>
        <w:t xml:space="preserve"> : </w:t>
      </w:r>
    </w:p>
    <w:p w14:paraId="6B01BD19" w14:textId="77777777" w:rsidR="00F60F56" w:rsidRDefault="00F60F56" w:rsidP="00463E91">
      <w:pPr>
        <w:pStyle w:val="ListParagraph"/>
        <w:spacing w:line="348" w:lineRule="auto"/>
        <w:ind w:left="1080"/>
        <w:jc w:val="both"/>
        <w:rPr>
          <w:rFonts w:ascii="Ubuntu Light" w:hAnsi="Ubuntu Light"/>
          <w:color w:val="002060"/>
          <w:sz w:val="22"/>
          <w:szCs w:val="22"/>
        </w:rPr>
      </w:pPr>
    </w:p>
    <w:p w14:paraId="281AA196" w14:textId="68A77436" w:rsidR="00F60F56" w:rsidRPr="00F60F56" w:rsidRDefault="00F60F56" w:rsidP="00463E91">
      <w:pPr>
        <w:pStyle w:val="ListParagraph"/>
        <w:spacing w:line="348" w:lineRule="auto"/>
        <w:ind w:left="709"/>
        <w:jc w:val="both"/>
        <w:rPr>
          <w:rFonts w:ascii="Ubuntu Light" w:hAnsi="Ubuntu Light"/>
          <w:color w:val="002060"/>
          <w:sz w:val="22"/>
          <w:szCs w:val="22"/>
        </w:rPr>
      </w:pPr>
      <m:oMathPara>
        <m:oMath>
          <m:r>
            <w:rPr>
              <w:rFonts w:ascii="Cambria Math" w:hAnsi="Cambria Math"/>
              <w:color w:val="002060"/>
              <w:sz w:val="22"/>
              <w:szCs w:val="22"/>
            </w:rPr>
            <m:t>d(u,v)=</m:t>
          </m:r>
          <m:f>
            <m:fPr>
              <m:ctrlPr>
                <w:rPr>
                  <w:rFonts w:ascii="Cambria Math" w:hAnsi="Cambria Math"/>
                  <w:i/>
                  <w:color w:val="002060"/>
                  <w:sz w:val="22"/>
                  <w:szCs w:val="22"/>
                </w:rPr>
              </m:ctrlPr>
            </m:fPr>
            <m:num>
              <m:r>
                <w:rPr>
                  <w:rFonts w:ascii="Cambria Math" w:hAnsi="Cambria Math"/>
                  <w:color w:val="002060"/>
                  <w:sz w:val="22"/>
                  <w:szCs w:val="22"/>
                </w:rPr>
                <m:t>dist(s,v)+dist(t,v)</m:t>
              </m:r>
            </m:num>
            <m:den>
              <m:r>
                <w:rPr>
                  <w:rFonts w:ascii="Cambria Math" w:hAnsi="Cambria Math"/>
                  <w:color w:val="002060"/>
                  <w:sz w:val="22"/>
                  <w:szCs w:val="22"/>
                </w:rPr>
                <m:t>2</m:t>
              </m:r>
            </m:den>
          </m:f>
        </m:oMath>
      </m:oMathPara>
    </w:p>
    <w:p w14:paraId="267733EE" w14:textId="37B9B967" w:rsidR="00F60F56" w:rsidRPr="00494088" w:rsidRDefault="00494088" w:rsidP="00463E91">
      <w:pPr>
        <w:pStyle w:val="ListParagraph"/>
        <w:spacing w:line="348" w:lineRule="auto"/>
        <w:ind w:left="1080"/>
        <w:jc w:val="both"/>
        <w:rPr>
          <w:rFonts w:ascii="Ubuntu Light" w:hAnsi="Ubuntu Light"/>
          <w:color w:val="002060"/>
        </w:rPr>
      </w:pPr>
      <w:r w:rsidRPr="00494088">
        <w:rPr>
          <w:rFonts w:ascii="Ubuntu Light" w:hAnsi="Ubuntu Light"/>
          <w:color w:val="002060"/>
        </w:rPr>
        <w:t xml:space="preserve">where cluster </w:t>
      </w:r>
      <m:oMath>
        <m:r>
          <w:rPr>
            <w:rFonts w:ascii="Cambria Math" w:hAnsi="Cambria Math"/>
            <w:color w:val="002060"/>
          </w:rPr>
          <m:t>u</m:t>
        </m:r>
      </m:oMath>
      <w:r w:rsidRPr="00494088">
        <w:rPr>
          <w:rFonts w:ascii="Ubuntu Light" w:hAnsi="Ubuntu Light"/>
          <w:color w:val="002060"/>
        </w:rPr>
        <w:t xml:space="preserve"> was formed with cluster </w:t>
      </w:r>
      <m:oMath>
        <m:r>
          <w:rPr>
            <w:rFonts w:ascii="Cambria Math" w:hAnsi="Cambria Math"/>
            <w:color w:val="002060"/>
          </w:rPr>
          <m:t>s</m:t>
        </m:r>
      </m:oMath>
      <w:r w:rsidRPr="00494088">
        <w:rPr>
          <w:rFonts w:ascii="Ubuntu Light" w:hAnsi="Ubuntu Light"/>
          <w:color w:val="002060"/>
        </w:rPr>
        <w:t xml:space="preserve"> and </w:t>
      </w:r>
      <m:oMath>
        <m:r>
          <w:rPr>
            <w:rFonts w:ascii="Cambria Math" w:hAnsi="Cambria Math"/>
            <w:color w:val="002060"/>
          </w:rPr>
          <m:t>t</m:t>
        </m:r>
      </m:oMath>
      <w:r w:rsidRPr="00494088">
        <w:rPr>
          <w:rFonts w:ascii="Ubuntu Light" w:hAnsi="Ubuntu Light"/>
          <w:color w:val="002060"/>
        </w:rPr>
        <w:t xml:space="preserve">, and </w:t>
      </w:r>
      <m:oMath>
        <m:r>
          <w:rPr>
            <w:rFonts w:ascii="Cambria Math" w:hAnsi="Cambria Math"/>
            <w:color w:val="002060"/>
          </w:rPr>
          <m:t>v</m:t>
        </m:r>
      </m:oMath>
      <w:r w:rsidRPr="00494088">
        <w:rPr>
          <w:rFonts w:ascii="Ubuntu Light" w:hAnsi="Ubuntu Light"/>
          <w:color w:val="002060"/>
        </w:rPr>
        <w:t xml:space="preserve"> is a remaining cluster in the forest</w:t>
      </w:r>
    </w:p>
    <w:p w14:paraId="16A57868" w14:textId="4D5322A7" w:rsidR="00920B89" w:rsidRPr="00494088" w:rsidRDefault="008A4467" w:rsidP="00463E91">
      <w:pPr>
        <w:pStyle w:val="ListParagraph"/>
        <w:spacing w:line="348" w:lineRule="auto"/>
        <w:ind w:left="1080"/>
        <w:jc w:val="both"/>
        <w:rPr>
          <w:rFonts w:ascii="Ubuntu Light" w:hAnsi="Ubuntu Light"/>
          <w:i/>
          <w:iCs/>
          <w:color w:val="002060"/>
        </w:rPr>
      </w:pPr>
      <w:r w:rsidRPr="00494088">
        <w:rPr>
          <w:rFonts w:ascii="Ubuntu Light" w:hAnsi="Ubuntu Light"/>
          <w:i/>
          <w:iCs/>
          <w:color w:val="002060"/>
        </w:rPr>
        <w:t>(</w:t>
      </w:r>
      <w:r w:rsidR="00F60F56" w:rsidRPr="00494088">
        <w:rPr>
          <w:rFonts w:ascii="Ubuntu Light" w:hAnsi="Ubuntu Light"/>
          <w:i/>
          <w:iCs/>
          <w:color w:val="002060"/>
        </w:rPr>
        <w:t xml:space="preserve">Weighted linkage is </w:t>
      </w:r>
      <w:r w:rsidRPr="00494088">
        <w:rPr>
          <w:rFonts w:ascii="Ubuntu Light" w:hAnsi="Ubuntu Light"/>
          <w:i/>
          <w:iCs/>
          <w:color w:val="002060"/>
        </w:rPr>
        <w:t>not available in sklearn agglomerative clustering as per documentation)</w:t>
      </w:r>
    </w:p>
    <w:p w14:paraId="096540F5" w14:textId="77777777" w:rsidR="00F60F56" w:rsidRPr="00417C15" w:rsidRDefault="00F60F56" w:rsidP="00463E91">
      <w:pPr>
        <w:pStyle w:val="ListParagraph"/>
        <w:spacing w:line="348" w:lineRule="auto"/>
        <w:ind w:left="1080"/>
        <w:jc w:val="both"/>
        <w:rPr>
          <w:rFonts w:ascii="Ubuntu Light" w:hAnsi="Ubuntu Light"/>
          <w:color w:val="002060"/>
          <w:sz w:val="22"/>
          <w:szCs w:val="22"/>
        </w:rPr>
      </w:pPr>
    </w:p>
    <w:p w14:paraId="0D0B64C0" w14:textId="5985BACF" w:rsidR="00F60F56" w:rsidRDefault="00920B89" w:rsidP="00463E91">
      <w:pPr>
        <w:pStyle w:val="ListParagraph"/>
        <w:numPr>
          <w:ilvl w:val="0"/>
          <w:numId w:val="10"/>
        </w:numPr>
        <w:spacing w:line="348" w:lineRule="auto"/>
        <w:jc w:val="both"/>
        <w:rPr>
          <w:rFonts w:ascii="Ubuntu Light" w:hAnsi="Ubuntu Light"/>
          <w:color w:val="002060"/>
          <w:sz w:val="22"/>
          <w:szCs w:val="22"/>
        </w:rPr>
      </w:pPr>
      <w:r w:rsidRPr="00920250">
        <w:rPr>
          <w:rFonts w:ascii="Ubuntu Light" w:hAnsi="Ubuntu Light"/>
          <w:b/>
          <w:bCs/>
          <w:color w:val="002060"/>
          <w:sz w:val="22"/>
          <w:szCs w:val="22"/>
        </w:rPr>
        <w:t>Centroid</w:t>
      </w:r>
      <w:r w:rsidRPr="00417C15">
        <w:rPr>
          <w:rFonts w:ascii="Ubuntu Light" w:hAnsi="Ubuntu Light"/>
          <w:color w:val="002060"/>
          <w:sz w:val="22"/>
          <w:szCs w:val="22"/>
        </w:rPr>
        <w:t xml:space="preserve"> Linkage:</w:t>
      </w:r>
      <w:r w:rsidR="008A4467">
        <w:rPr>
          <w:rFonts w:ascii="Ubuntu Light" w:hAnsi="Ubuntu Light"/>
          <w:color w:val="002060"/>
          <w:sz w:val="22"/>
          <w:szCs w:val="22"/>
        </w:rPr>
        <w:t xml:space="preserve"> </w:t>
      </w:r>
      <w:r w:rsidR="00200C6B">
        <w:rPr>
          <w:rFonts w:ascii="Ubuntu Light" w:hAnsi="Ubuntu Light"/>
          <w:color w:val="002060"/>
          <w:sz w:val="22"/>
          <w:szCs w:val="22"/>
        </w:rPr>
        <w:t xml:space="preserve"> </w:t>
      </w:r>
      <w:r w:rsidR="00200C6B" w:rsidRPr="00200C6B">
        <w:rPr>
          <w:rFonts w:ascii="Ubuntu Light" w:hAnsi="Ubuntu Light"/>
          <w:color w:val="002060"/>
          <w:sz w:val="22"/>
          <w:szCs w:val="22"/>
        </w:rPr>
        <w:t>Centroid-linkage is the distance between the centroids of two clusters. As the centroids move with new observations, it is possible that the smaller clusters are more similar to the new larger cluster than to their individual clusters causing an inversion in the dendrogram</w:t>
      </w:r>
      <w:r w:rsidR="00200C6B">
        <w:rPr>
          <w:rFonts w:ascii="Ubuntu Light" w:hAnsi="Ubuntu Light"/>
          <w:color w:val="002060"/>
          <w:sz w:val="22"/>
          <w:szCs w:val="22"/>
        </w:rPr>
        <w:t>.</w:t>
      </w:r>
    </w:p>
    <w:p w14:paraId="4E5D9F9D" w14:textId="306BDFAC" w:rsidR="00F60F56" w:rsidRPr="00200C6B" w:rsidRDefault="00200C6B" w:rsidP="00463E91">
      <w:pPr>
        <w:pStyle w:val="ListParagraph"/>
        <w:spacing w:line="348" w:lineRule="auto"/>
        <w:ind w:left="709"/>
        <w:jc w:val="both"/>
        <w:rPr>
          <w:rFonts w:ascii="Ubuntu Light" w:hAnsi="Ubuntu Light"/>
          <w:color w:val="002060"/>
          <w:sz w:val="22"/>
          <w:szCs w:val="22"/>
        </w:rPr>
      </w:pPr>
      <m:oMathPara>
        <m:oMath>
          <m:r>
            <w:rPr>
              <w:rFonts w:ascii="Cambria Math" w:hAnsi="Cambria Math"/>
              <w:color w:val="002060"/>
              <w:sz w:val="22"/>
              <w:szCs w:val="22"/>
            </w:rPr>
            <m:t>dist(s,t)=</m:t>
          </m:r>
          <m:sSub>
            <m:sSubPr>
              <m:ctrlPr>
                <w:rPr>
                  <w:rFonts w:ascii="Cambria Math" w:hAnsi="Cambria Math"/>
                  <w:i/>
                  <w:color w:val="002060"/>
                  <w:sz w:val="22"/>
                  <w:szCs w:val="22"/>
                </w:rPr>
              </m:ctrlPr>
            </m:sSubPr>
            <m:e>
              <m:r>
                <w:rPr>
                  <w:rFonts w:ascii="Cambria Math" w:hAnsi="Cambria Math"/>
                  <w:color w:val="002060"/>
                  <w:sz w:val="22"/>
                  <w:szCs w:val="22"/>
                </w:rPr>
                <m:t>||</m:t>
              </m:r>
              <m:sSub>
                <m:sSubPr>
                  <m:ctrlPr>
                    <w:rPr>
                      <w:rFonts w:ascii="Cambria Math" w:hAnsi="Cambria Math"/>
                      <w:i/>
                      <w:color w:val="002060"/>
                      <w:sz w:val="22"/>
                      <w:szCs w:val="22"/>
                    </w:rPr>
                  </m:ctrlPr>
                </m:sSubPr>
                <m:e>
                  <m:r>
                    <w:rPr>
                      <w:rFonts w:ascii="Cambria Math" w:hAnsi="Cambria Math"/>
                      <w:color w:val="002060"/>
                      <w:sz w:val="22"/>
                      <w:szCs w:val="22"/>
                    </w:rPr>
                    <m:t>C</m:t>
                  </m:r>
                </m:e>
                <m:sub>
                  <m:r>
                    <w:rPr>
                      <w:rFonts w:ascii="Cambria Math" w:hAnsi="Cambria Math"/>
                      <w:color w:val="002060"/>
                      <w:sz w:val="22"/>
                      <w:szCs w:val="22"/>
                    </w:rPr>
                    <m:t>s</m:t>
                  </m:r>
                </m:sub>
              </m:sSub>
              <m:r>
                <w:rPr>
                  <w:rFonts w:ascii="Cambria Math" w:hAnsi="Cambria Math"/>
                  <w:color w:val="002060"/>
                  <w:sz w:val="22"/>
                  <w:szCs w:val="22"/>
                </w:rPr>
                <m:t>-</m:t>
              </m:r>
              <m:sSub>
                <m:sSubPr>
                  <m:ctrlPr>
                    <w:rPr>
                      <w:rFonts w:ascii="Cambria Math" w:hAnsi="Cambria Math"/>
                      <w:i/>
                      <w:color w:val="002060"/>
                      <w:sz w:val="22"/>
                      <w:szCs w:val="22"/>
                    </w:rPr>
                  </m:ctrlPr>
                </m:sSubPr>
                <m:e>
                  <m:r>
                    <w:rPr>
                      <w:rFonts w:ascii="Cambria Math" w:hAnsi="Cambria Math"/>
                      <w:color w:val="002060"/>
                      <w:sz w:val="22"/>
                      <w:szCs w:val="22"/>
                    </w:rPr>
                    <m:t>C</m:t>
                  </m:r>
                </m:e>
                <m:sub>
                  <m:r>
                    <w:rPr>
                      <w:rFonts w:ascii="Cambria Math" w:hAnsi="Cambria Math"/>
                      <w:color w:val="002060"/>
                      <w:sz w:val="22"/>
                      <w:szCs w:val="22"/>
                    </w:rPr>
                    <m:t>t</m:t>
                  </m:r>
                </m:sub>
              </m:sSub>
              <m:r>
                <w:rPr>
                  <w:rFonts w:ascii="Cambria Math" w:hAnsi="Cambria Math"/>
                  <w:color w:val="002060"/>
                  <w:sz w:val="22"/>
                  <w:szCs w:val="22"/>
                </w:rPr>
                <m:t>||</m:t>
              </m:r>
            </m:e>
            <m:sub>
              <m:r>
                <w:rPr>
                  <w:rFonts w:ascii="Cambria Math" w:hAnsi="Cambria Math"/>
                  <w:color w:val="002060"/>
                  <w:sz w:val="22"/>
                  <w:szCs w:val="22"/>
                </w:rPr>
                <m:t>2</m:t>
              </m:r>
            </m:sub>
          </m:sSub>
        </m:oMath>
      </m:oMathPara>
    </w:p>
    <w:p w14:paraId="13BAAC9B" w14:textId="77777777" w:rsidR="00200C6B" w:rsidRPr="00200C6B" w:rsidRDefault="00200C6B" w:rsidP="00463E91">
      <w:pPr>
        <w:pStyle w:val="ListParagraph"/>
        <w:numPr>
          <w:ilvl w:val="0"/>
          <w:numId w:val="20"/>
        </w:numPr>
        <w:spacing w:line="348" w:lineRule="auto"/>
        <w:jc w:val="both"/>
        <w:rPr>
          <w:rFonts w:ascii="Ubuntu Light" w:hAnsi="Ubuntu Light"/>
          <w:color w:val="002060"/>
        </w:rPr>
      </w:pPr>
      <w:r w:rsidRPr="00200C6B">
        <w:rPr>
          <w:rFonts w:ascii="Ubuntu Light" w:hAnsi="Ubuntu Light"/>
          <w:color w:val="002060"/>
        </w:rPr>
        <w:t xml:space="preserve">where </w:t>
      </w:r>
      <m:oMath>
        <m:sSub>
          <m:sSubPr>
            <m:ctrlPr>
              <w:rPr>
                <w:rFonts w:ascii="Cambria Math" w:hAnsi="Cambria Math"/>
                <w:color w:val="002060"/>
              </w:rPr>
            </m:ctrlPr>
          </m:sSubPr>
          <m:e>
            <m:r>
              <w:rPr>
                <w:rFonts w:ascii="Cambria Math" w:hAnsi="Cambria Math"/>
                <w:color w:val="002060"/>
              </w:rPr>
              <m:t>C</m:t>
            </m:r>
          </m:e>
          <m:sub>
            <m:r>
              <w:rPr>
                <w:rFonts w:ascii="Cambria Math" w:hAnsi="Cambria Math"/>
                <w:color w:val="002060"/>
              </w:rPr>
              <m:t>s</m:t>
            </m:r>
          </m:sub>
        </m:sSub>
        <m:r>
          <m:rPr>
            <m:sty m:val="p"/>
          </m:rPr>
          <w:rPr>
            <w:rFonts w:ascii="Cambria Math" w:hAnsi="Cambria Math"/>
            <w:color w:val="002060"/>
          </w:rPr>
          <m:t xml:space="preserve"> </m:t>
        </m:r>
      </m:oMath>
      <w:r w:rsidRPr="00200C6B">
        <w:rPr>
          <w:rFonts w:ascii="Ubuntu Light" w:hAnsi="Ubuntu Light"/>
          <w:color w:val="002060"/>
        </w:rPr>
        <w:t xml:space="preserve">and </w:t>
      </w:r>
      <m:oMath>
        <m:sSub>
          <m:sSubPr>
            <m:ctrlPr>
              <w:rPr>
                <w:rFonts w:ascii="Cambria Math" w:hAnsi="Cambria Math"/>
                <w:color w:val="002060"/>
              </w:rPr>
            </m:ctrlPr>
          </m:sSubPr>
          <m:e>
            <m:r>
              <w:rPr>
                <w:rFonts w:ascii="Cambria Math" w:hAnsi="Cambria Math"/>
                <w:color w:val="002060"/>
              </w:rPr>
              <m:t>C</m:t>
            </m:r>
          </m:e>
          <m:sub>
            <m:r>
              <w:rPr>
                <w:rFonts w:ascii="Cambria Math" w:hAnsi="Cambria Math"/>
                <w:color w:val="002060"/>
              </w:rPr>
              <m:t>t</m:t>
            </m:r>
          </m:sub>
        </m:sSub>
      </m:oMath>
      <w:r w:rsidRPr="00200C6B">
        <w:rPr>
          <w:rFonts w:ascii="Ubuntu Light" w:hAnsi="Ubuntu Light"/>
          <w:color w:val="002060"/>
        </w:rPr>
        <w:t xml:space="preserve"> are the centroids of clusters s and t respectively. </w:t>
      </w:r>
    </w:p>
    <w:p w14:paraId="5D917115" w14:textId="77777777" w:rsidR="00051D88" w:rsidRPr="00051D88" w:rsidRDefault="00200C6B" w:rsidP="00463E91">
      <w:pPr>
        <w:pStyle w:val="ListParagraph"/>
        <w:numPr>
          <w:ilvl w:val="0"/>
          <w:numId w:val="20"/>
        </w:numPr>
        <w:spacing w:line="348" w:lineRule="auto"/>
        <w:jc w:val="both"/>
        <w:rPr>
          <w:rFonts w:ascii="Ubuntu Light" w:hAnsi="Ubuntu Light"/>
          <w:color w:val="002060"/>
          <w:sz w:val="22"/>
          <w:szCs w:val="22"/>
        </w:rPr>
      </w:pPr>
      <w:r w:rsidRPr="00200C6B">
        <w:rPr>
          <w:rFonts w:ascii="Ubuntu Light" w:hAnsi="Ubuntu Light"/>
          <w:color w:val="002060"/>
        </w:rPr>
        <w:t xml:space="preserve">When two clusters </w:t>
      </w:r>
      <m:oMath>
        <m:r>
          <w:rPr>
            <w:rFonts w:ascii="Cambria Math" w:hAnsi="Cambria Math"/>
            <w:color w:val="002060"/>
          </w:rPr>
          <m:t>s</m:t>
        </m:r>
      </m:oMath>
      <w:r w:rsidRPr="00200C6B">
        <w:rPr>
          <w:rFonts w:ascii="Ubuntu Light" w:hAnsi="Ubuntu Light"/>
          <w:color w:val="002060"/>
        </w:rPr>
        <w:t xml:space="preserve"> and </w:t>
      </w:r>
      <m:oMath>
        <m:r>
          <w:rPr>
            <w:rFonts w:ascii="Cambria Math" w:hAnsi="Cambria Math"/>
            <w:color w:val="002060"/>
          </w:rPr>
          <m:t>t</m:t>
        </m:r>
      </m:oMath>
      <w:r w:rsidRPr="00200C6B">
        <w:rPr>
          <w:rFonts w:ascii="Ubuntu Light" w:hAnsi="Ubuntu Light"/>
          <w:color w:val="002060"/>
        </w:rPr>
        <w:t xml:space="preserve"> are combined into a new cluster </w:t>
      </w:r>
      <m:oMath>
        <m:r>
          <w:rPr>
            <w:rFonts w:ascii="Cambria Math" w:hAnsi="Cambria Math"/>
            <w:color w:val="002060"/>
          </w:rPr>
          <m:t>u</m:t>
        </m:r>
      </m:oMath>
      <w:r w:rsidRPr="00200C6B">
        <w:rPr>
          <w:rFonts w:ascii="Ubuntu Light" w:hAnsi="Ubuntu Light"/>
          <w:color w:val="002060"/>
        </w:rPr>
        <w:t xml:space="preserve">, the new centroid is computed over all the original objects in clusters </w:t>
      </w:r>
      <m:oMath>
        <m:r>
          <w:rPr>
            <w:rFonts w:ascii="Cambria Math" w:hAnsi="Cambria Math"/>
            <w:color w:val="002060"/>
          </w:rPr>
          <m:t>s</m:t>
        </m:r>
      </m:oMath>
      <w:r w:rsidRPr="00200C6B">
        <w:rPr>
          <w:rFonts w:ascii="Ubuntu Light" w:hAnsi="Ubuntu Light"/>
          <w:color w:val="002060"/>
        </w:rPr>
        <w:t xml:space="preserve"> and </w:t>
      </w:r>
      <m:oMath>
        <m:r>
          <w:rPr>
            <w:rFonts w:ascii="Cambria Math" w:hAnsi="Cambria Math"/>
            <w:color w:val="002060"/>
          </w:rPr>
          <m:t>t</m:t>
        </m:r>
      </m:oMath>
      <w:r w:rsidRPr="00200C6B">
        <w:rPr>
          <w:rFonts w:ascii="Ubuntu Light" w:hAnsi="Ubuntu Light"/>
          <w:color w:val="002060"/>
        </w:rPr>
        <w:t xml:space="preserve">. The distance then becomes the Euclidean distance between the centroid of </w:t>
      </w:r>
      <m:oMath>
        <m:r>
          <w:rPr>
            <w:rFonts w:ascii="Cambria Math" w:hAnsi="Cambria Math"/>
            <w:color w:val="002060"/>
          </w:rPr>
          <m:t>u</m:t>
        </m:r>
      </m:oMath>
      <w:r w:rsidRPr="00200C6B">
        <w:rPr>
          <w:rFonts w:ascii="Ubuntu Light" w:hAnsi="Ubuntu Light"/>
          <w:color w:val="002060"/>
        </w:rPr>
        <w:t xml:space="preserve"> and</w:t>
      </w:r>
      <w:r w:rsidRPr="00200C6B">
        <w:rPr>
          <w:rFonts w:ascii="Ubuntu Light" w:hAnsi="Ubuntu Light"/>
          <w:color w:val="002060"/>
          <w:sz w:val="18"/>
          <w:szCs w:val="18"/>
        </w:rPr>
        <w:t xml:space="preserve"> </w:t>
      </w:r>
      <w:r w:rsidRPr="00200C6B">
        <w:rPr>
          <w:rFonts w:ascii="Ubuntu Light" w:hAnsi="Ubuntu Light"/>
          <w:color w:val="002060"/>
        </w:rPr>
        <w:t xml:space="preserve">the centroid of a remaining cluster </w:t>
      </w:r>
      <m:oMath>
        <m:r>
          <w:rPr>
            <w:rFonts w:ascii="Cambria Math" w:hAnsi="Cambria Math"/>
            <w:color w:val="002060"/>
          </w:rPr>
          <m:t>v</m:t>
        </m:r>
      </m:oMath>
      <w:r w:rsidRPr="00200C6B">
        <w:rPr>
          <w:rFonts w:ascii="Ubuntu Light" w:hAnsi="Ubuntu Light"/>
          <w:color w:val="002060"/>
        </w:rPr>
        <w:t xml:space="preserve"> in the forest. </w:t>
      </w:r>
    </w:p>
    <w:p w14:paraId="3B147971" w14:textId="31344805" w:rsidR="00920B89" w:rsidRPr="00200C6B" w:rsidRDefault="00200C6B" w:rsidP="00463E91">
      <w:pPr>
        <w:spacing w:line="348" w:lineRule="auto"/>
        <w:ind w:left="1080"/>
        <w:jc w:val="both"/>
        <w:rPr>
          <w:rFonts w:ascii="Ubuntu Light" w:hAnsi="Ubuntu Light"/>
          <w:i/>
          <w:iCs/>
          <w:color w:val="002060"/>
        </w:rPr>
      </w:pPr>
      <w:r w:rsidRPr="00051D88">
        <w:rPr>
          <w:rFonts w:ascii="Ubuntu Light" w:hAnsi="Ubuntu Light"/>
          <w:color w:val="002060"/>
          <w:sz w:val="22"/>
          <w:szCs w:val="22"/>
        </w:rPr>
        <w:t xml:space="preserve">This is also known as the </w:t>
      </w:r>
      <w:r w:rsidRPr="00051D88">
        <w:rPr>
          <w:rFonts w:ascii="Ubuntu Light" w:hAnsi="Ubuntu Light"/>
          <w:b/>
          <w:bCs/>
          <w:color w:val="002060"/>
          <w:sz w:val="22"/>
          <w:szCs w:val="22"/>
        </w:rPr>
        <w:t>UPGMC</w:t>
      </w:r>
      <w:r w:rsidR="00E24829" w:rsidRPr="00051D88">
        <w:rPr>
          <w:b/>
          <w:bCs/>
          <w:sz w:val="22"/>
          <w:szCs w:val="22"/>
        </w:rPr>
        <w:t xml:space="preserve"> (</w:t>
      </w:r>
      <w:r w:rsidR="00E24829" w:rsidRPr="00051D88">
        <w:rPr>
          <w:rFonts w:ascii="Ubuntu Light" w:hAnsi="Ubuntu Light"/>
          <w:b/>
          <w:bCs/>
          <w:color w:val="002060"/>
          <w:sz w:val="22"/>
          <w:szCs w:val="22"/>
        </w:rPr>
        <w:t>Unweighted Pair Group Method with Centroid)</w:t>
      </w:r>
      <w:r w:rsidRPr="00051D88">
        <w:rPr>
          <w:rFonts w:ascii="Ubuntu Light" w:hAnsi="Ubuntu Light"/>
          <w:color w:val="002060"/>
          <w:sz w:val="22"/>
          <w:szCs w:val="22"/>
        </w:rPr>
        <w:t xml:space="preserve"> algorithm.</w:t>
      </w:r>
      <w:r w:rsidR="00051D88">
        <w:rPr>
          <w:rFonts w:ascii="Ubuntu Light" w:hAnsi="Ubuntu Light"/>
          <w:color w:val="002060"/>
          <w:sz w:val="22"/>
          <w:szCs w:val="22"/>
        </w:rPr>
        <w:t xml:space="preserve"> </w:t>
      </w:r>
      <w:r w:rsidR="008A4467" w:rsidRPr="00200C6B">
        <w:rPr>
          <w:rFonts w:ascii="Ubuntu Light" w:hAnsi="Ubuntu Light"/>
          <w:i/>
          <w:iCs/>
          <w:color w:val="002060"/>
        </w:rPr>
        <w:t>(</w:t>
      </w:r>
      <w:r w:rsidR="00F60F56" w:rsidRPr="00200C6B">
        <w:rPr>
          <w:rFonts w:ascii="Ubuntu Light" w:hAnsi="Ubuntu Light"/>
          <w:i/>
          <w:iCs/>
          <w:color w:val="002060"/>
        </w:rPr>
        <w:t xml:space="preserve">Centroid linkage is </w:t>
      </w:r>
      <w:r w:rsidR="008A4467" w:rsidRPr="00200C6B">
        <w:rPr>
          <w:rFonts w:ascii="Ubuntu Light" w:hAnsi="Ubuntu Light"/>
          <w:i/>
          <w:iCs/>
          <w:color w:val="002060"/>
        </w:rPr>
        <w:t>not available in sklearn agglomerative clustering as per documentation)</w:t>
      </w:r>
    </w:p>
    <w:p w14:paraId="3AFB4233" w14:textId="7A5C772E" w:rsidR="00F60F56" w:rsidRPr="00463E91" w:rsidRDefault="00920B89" w:rsidP="00463E91">
      <w:pPr>
        <w:pStyle w:val="ListParagraph"/>
        <w:numPr>
          <w:ilvl w:val="0"/>
          <w:numId w:val="10"/>
        </w:numPr>
        <w:spacing w:line="348" w:lineRule="auto"/>
        <w:jc w:val="both"/>
        <w:rPr>
          <w:rFonts w:ascii="Ubuntu Light" w:hAnsi="Ubuntu Light"/>
          <w:color w:val="002060"/>
          <w:sz w:val="22"/>
          <w:szCs w:val="22"/>
        </w:rPr>
      </w:pPr>
      <w:r w:rsidRPr="00463E91">
        <w:rPr>
          <w:rFonts w:ascii="Ubuntu Light" w:hAnsi="Ubuntu Light"/>
          <w:b/>
          <w:bCs/>
          <w:color w:val="002060"/>
          <w:sz w:val="22"/>
          <w:szCs w:val="22"/>
        </w:rPr>
        <w:t>Median</w:t>
      </w:r>
      <w:r w:rsidRPr="00463E91">
        <w:rPr>
          <w:rFonts w:ascii="Ubuntu Light" w:hAnsi="Ubuntu Light"/>
          <w:color w:val="002060"/>
          <w:sz w:val="22"/>
          <w:szCs w:val="22"/>
        </w:rPr>
        <w:t xml:space="preserve"> Linkage:</w:t>
      </w:r>
      <w:r w:rsidR="008A4467" w:rsidRPr="00463E91">
        <w:rPr>
          <w:rFonts w:ascii="Ubuntu Light" w:hAnsi="Ubuntu Light"/>
          <w:color w:val="002060"/>
          <w:sz w:val="22"/>
          <w:szCs w:val="22"/>
        </w:rPr>
        <w:t xml:space="preserve"> </w:t>
      </w:r>
      <w:r w:rsidR="00463E91" w:rsidRPr="00463E91">
        <w:rPr>
          <w:rFonts w:ascii="Ubuntu Light" w:hAnsi="Ubuntu Light"/>
          <w:color w:val="002060"/>
          <w:sz w:val="22"/>
          <w:szCs w:val="22"/>
        </w:rPr>
        <w:t xml:space="preserve">In this linkage, </w:t>
      </w:r>
      <w:r w:rsidR="00463E91">
        <w:rPr>
          <w:rFonts w:ascii="Ubuntu Light" w:hAnsi="Ubuntu Light"/>
          <w:color w:val="002060"/>
          <w:sz w:val="22"/>
          <w:szCs w:val="22"/>
        </w:rPr>
        <w:t xml:space="preserve">it </w:t>
      </w:r>
      <w:r w:rsidR="00463E91" w:rsidRPr="00463E91">
        <w:rPr>
          <w:rFonts w:ascii="Ubuntu Light" w:hAnsi="Ubuntu Light"/>
          <w:color w:val="002060"/>
          <w:sz w:val="22"/>
          <w:szCs w:val="22"/>
        </w:rPr>
        <w:t>assigns</w:t>
      </w:r>
      <w:r w:rsidR="00463E91">
        <w:rPr>
          <w:rFonts w:ascii="Ubuntu Light" w:hAnsi="Ubuntu Light"/>
          <w:color w:val="002060"/>
          <w:sz w:val="22"/>
          <w:szCs w:val="22"/>
        </w:rPr>
        <w:t xml:space="preserve"> </w:t>
      </w:r>
      <m:oMath>
        <m:r>
          <w:rPr>
            <w:rFonts w:ascii="Cambria Math" w:hAnsi="Cambria Math"/>
            <w:color w:val="002060"/>
            <w:sz w:val="22"/>
            <w:szCs w:val="22"/>
          </w:rPr>
          <m:t>d(s,t)</m:t>
        </m:r>
      </m:oMath>
      <w:r w:rsidR="00463E91" w:rsidRPr="00463E91">
        <w:rPr>
          <w:rFonts w:ascii="Ubuntu Light" w:hAnsi="Ubuntu Light"/>
          <w:color w:val="002060"/>
          <w:sz w:val="22"/>
          <w:szCs w:val="22"/>
        </w:rPr>
        <w:t xml:space="preserve"> like the centroid method. When two clusters</w:t>
      </w:r>
      <w:r w:rsidR="00463E91">
        <w:rPr>
          <w:rFonts w:ascii="Ubuntu Light" w:hAnsi="Ubuntu Light"/>
          <w:color w:val="002060"/>
          <w:sz w:val="22"/>
          <w:szCs w:val="22"/>
        </w:rPr>
        <w:t xml:space="preserve"> </w:t>
      </w:r>
      <m:oMath>
        <m:r>
          <w:rPr>
            <w:rFonts w:ascii="Cambria Math" w:hAnsi="Cambria Math"/>
            <w:color w:val="002060"/>
            <w:sz w:val="22"/>
            <w:szCs w:val="22"/>
          </w:rPr>
          <m:t>s</m:t>
        </m:r>
      </m:oMath>
      <w:r w:rsidR="00463E91" w:rsidRPr="00463E91">
        <w:rPr>
          <w:rFonts w:ascii="Ubuntu Light" w:hAnsi="Ubuntu Light"/>
          <w:color w:val="002060"/>
          <w:sz w:val="22"/>
          <w:szCs w:val="22"/>
        </w:rPr>
        <w:t xml:space="preserve"> and </w:t>
      </w:r>
      <m:oMath>
        <m:r>
          <w:rPr>
            <w:rFonts w:ascii="Cambria Math" w:hAnsi="Cambria Math"/>
            <w:color w:val="002060"/>
            <w:sz w:val="22"/>
            <w:szCs w:val="22"/>
          </w:rPr>
          <m:t>t</m:t>
        </m:r>
      </m:oMath>
      <w:r w:rsidR="00463E91">
        <w:rPr>
          <w:rFonts w:ascii="Ubuntu Light" w:hAnsi="Ubuntu Light"/>
          <w:color w:val="002060"/>
          <w:sz w:val="22"/>
          <w:szCs w:val="22"/>
        </w:rPr>
        <w:t xml:space="preserve"> </w:t>
      </w:r>
      <w:r w:rsidR="00463E91" w:rsidRPr="00463E91">
        <w:rPr>
          <w:rFonts w:ascii="Ubuntu Light" w:hAnsi="Ubuntu Light"/>
          <w:color w:val="002060"/>
          <w:sz w:val="22"/>
          <w:szCs w:val="22"/>
        </w:rPr>
        <w:t xml:space="preserve">are combined into a new cluster </w:t>
      </w:r>
      <m:oMath>
        <m:r>
          <w:rPr>
            <w:rFonts w:ascii="Cambria Math" w:hAnsi="Cambria Math"/>
            <w:color w:val="002060"/>
            <w:sz w:val="22"/>
            <w:szCs w:val="22"/>
          </w:rPr>
          <m:t>u</m:t>
        </m:r>
      </m:oMath>
      <w:r w:rsidR="00463E91" w:rsidRPr="00463E91">
        <w:rPr>
          <w:rFonts w:ascii="Ubuntu Light" w:hAnsi="Ubuntu Light"/>
          <w:color w:val="002060"/>
          <w:sz w:val="22"/>
          <w:szCs w:val="22"/>
        </w:rPr>
        <w:t xml:space="preserve">, the average of centroids </w:t>
      </w:r>
      <m:oMath>
        <m:r>
          <w:rPr>
            <w:rFonts w:ascii="Cambria Math" w:hAnsi="Cambria Math"/>
            <w:color w:val="002060"/>
            <w:sz w:val="22"/>
            <w:szCs w:val="22"/>
          </w:rPr>
          <m:t>s</m:t>
        </m:r>
      </m:oMath>
      <w:r w:rsidR="00463E91" w:rsidRPr="00463E91">
        <w:rPr>
          <w:rFonts w:ascii="Ubuntu Light" w:hAnsi="Ubuntu Light"/>
          <w:color w:val="002060"/>
          <w:sz w:val="22"/>
          <w:szCs w:val="22"/>
        </w:rPr>
        <w:t xml:space="preserve"> and </w:t>
      </w:r>
      <m:oMath>
        <m:r>
          <w:rPr>
            <w:rFonts w:ascii="Cambria Math" w:hAnsi="Cambria Math"/>
            <w:color w:val="002060"/>
            <w:sz w:val="22"/>
            <w:szCs w:val="22"/>
          </w:rPr>
          <m:t>t</m:t>
        </m:r>
      </m:oMath>
      <w:r w:rsidR="00463E91" w:rsidRPr="00463E91">
        <w:rPr>
          <w:rFonts w:ascii="Ubuntu Light" w:hAnsi="Ubuntu Light"/>
          <w:color w:val="002060"/>
          <w:sz w:val="22"/>
          <w:szCs w:val="22"/>
        </w:rPr>
        <w:t xml:space="preserve"> give the new centroid </w:t>
      </w:r>
      <m:oMath>
        <m:r>
          <w:rPr>
            <w:rFonts w:ascii="Cambria Math" w:hAnsi="Cambria Math"/>
            <w:color w:val="002060"/>
            <w:sz w:val="22"/>
            <w:szCs w:val="22"/>
          </w:rPr>
          <m:t>u</m:t>
        </m:r>
      </m:oMath>
      <w:r w:rsidR="00463E91" w:rsidRPr="00463E91">
        <w:rPr>
          <w:rFonts w:ascii="Ubuntu Light" w:hAnsi="Ubuntu Light"/>
          <w:color w:val="002060"/>
          <w:sz w:val="22"/>
          <w:szCs w:val="22"/>
        </w:rPr>
        <w:t>. This is also known as the WPGMC</w:t>
      </w:r>
      <w:r w:rsidR="00463E91">
        <w:rPr>
          <w:rFonts w:ascii="Ubuntu Light" w:hAnsi="Ubuntu Light"/>
          <w:color w:val="002060"/>
          <w:sz w:val="22"/>
          <w:szCs w:val="22"/>
        </w:rPr>
        <w:t xml:space="preserve"> (</w:t>
      </w:r>
      <w:r w:rsidR="00463E91" w:rsidRPr="00051D88">
        <w:rPr>
          <w:rFonts w:ascii="Ubuntu Light" w:hAnsi="Ubuntu Light"/>
          <w:b/>
          <w:bCs/>
          <w:color w:val="002060"/>
          <w:sz w:val="22"/>
          <w:szCs w:val="22"/>
        </w:rPr>
        <w:t xml:space="preserve">Weighted Pair Group Method with </w:t>
      </w:r>
      <w:r w:rsidR="00463E91">
        <w:rPr>
          <w:rFonts w:ascii="Ubuntu Light" w:hAnsi="Ubuntu Light"/>
          <w:b/>
          <w:bCs/>
          <w:color w:val="002060"/>
          <w:sz w:val="22"/>
          <w:szCs w:val="22"/>
        </w:rPr>
        <w:t>Centroid)</w:t>
      </w:r>
      <w:r w:rsidR="00463E91" w:rsidRPr="00463E91">
        <w:rPr>
          <w:rFonts w:ascii="Ubuntu Light" w:hAnsi="Ubuntu Light"/>
          <w:color w:val="002060"/>
          <w:sz w:val="22"/>
          <w:szCs w:val="22"/>
        </w:rPr>
        <w:t xml:space="preserve"> algorithm.</w:t>
      </w:r>
    </w:p>
    <w:p w14:paraId="48629131" w14:textId="18520B3B" w:rsidR="00F60F56" w:rsidRPr="00417C15" w:rsidRDefault="008A4467" w:rsidP="00463E91">
      <w:pPr>
        <w:pStyle w:val="ListParagraph"/>
        <w:spacing w:line="348" w:lineRule="auto"/>
        <w:ind w:left="1080"/>
        <w:jc w:val="both"/>
        <w:rPr>
          <w:rFonts w:ascii="Ubuntu Light" w:hAnsi="Ubuntu Light"/>
          <w:color w:val="002060"/>
          <w:sz w:val="22"/>
          <w:szCs w:val="22"/>
        </w:rPr>
      </w:pPr>
      <w:r w:rsidRPr="00463E91">
        <w:rPr>
          <w:rFonts w:ascii="Ubuntu Light" w:hAnsi="Ubuntu Light"/>
          <w:i/>
          <w:iCs/>
          <w:color w:val="002060"/>
        </w:rPr>
        <w:t>(</w:t>
      </w:r>
      <w:r w:rsidR="00F60F56" w:rsidRPr="00463E91">
        <w:rPr>
          <w:rFonts w:ascii="Ubuntu Light" w:hAnsi="Ubuntu Light"/>
          <w:i/>
          <w:iCs/>
          <w:color w:val="002060"/>
        </w:rPr>
        <w:t xml:space="preserve">Median linkage is </w:t>
      </w:r>
      <w:r w:rsidRPr="00463E91">
        <w:rPr>
          <w:rFonts w:ascii="Ubuntu Light" w:hAnsi="Ubuntu Light"/>
          <w:i/>
          <w:iCs/>
          <w:color w:val="002060"/>
        </w:rPr>
        <w:t>not available in sklearn agglomerative clustering as per documentation)</w:t>
      </w:r>
    </w:p>
    <w:p w14:paraId="079A6376" w14:textId="48552AB4" w:rsidR="00920B89" w:rsidRDefault="00920B89" w:rsidP="00200C6B">
      <w:pPr>
        <w:pStyle w:val="ListParagraph"/>
        <w:numPr>
          <w:ilvl w:val="0"/>
          <w:numId w:val="10"/>
        </w:numPr>
        <w:spacing w:line="360" w:lineRule="auto"/>
        <w:jc w:val="both"/>
        <w:rPr>
          <w:rFonts w:ascii="Ubuntu Light" w:hAnsi="Ubuntu Light"/>
          <w:color w:val="002060"/>
          <w:sz w:val="22"/>
          <w:szCs w:val="22"/>
        </w:rPr>
      </w:pPr>
      <w:r w:rsidRPr="00920250">
        <w:rPr>
          <w:rFonts w:ascii="Ubuntu Light" w:hAnsi="Ubuntu Light"/>
          <w:b/>
          <w:bCs/>
          <w:color w:val="002060"/>
          <w:sz w:val="22"/>
          <w:szCs w:val="22"/>
        </w:rPr>
        <w:lastRenderedPageBreak/>
        <w:t>Ward</w:t>
      </w:r>
      <w:r w:rsidRPr="00417C15">
        <w:rPr>
          <w:rFonts w:ascii="Ubuntu Light" w:hAnsi="Ubuntu Light"/>
          <w:color w:val="002060"/>
          <w:sz w:val="22"/>
          <w:szCs w:val="22"/>
        </w:rPr>
        <w:t xml:space="preserve"> Linkage:</w:t>
      </w:r>
      <w:r w:rsidR="00E82E82" w:rsidRPr="00E82E82">
        <w:t xml:space="preserve"> </w:t>
      </w:r>
      <w:r w:rsidR="00E82E82" w:rsidRPr="00417C15">
        <w:rPr>
          <w:rFonts w:ascii="Ubuntu Light" w:hAnsi="Ubuntu Light"/>
          <w:color w:val="002060"/>
          <w:sz w:val="22"/>
          <w:szCs w:val="22"/>
        </w:rPr>
        <w:t xml:space="preserve">In case of </w:t>
      </w:r>
      <w:r w:rsidR="00E82E82">
        <w:rPr>
          <w:rFonts w:ascii="Ubuntu Light" w:hAnsi="Ubuntu Light"/>
          <w:color w:val="002060"/>
          <w:sz w:val="22"/>
          <w:szCs w:val="22"/>
        </w:rPr>
        <w:t>ward</w:t>
      </w:r>
      <w:r w:rsidR="00E82E82" w:rsidRPr="00E82E82">
        <w:rPr>
          <w:rFonts w:ascii="Ubuntu Light" w:hAnsi="Ubuntu Light"/>
          <w:color w:val="002060"/>
          <w:sz w:val="22"/>
          <w:szCs w:val="22"/>
        </w:rPr>
        <w:t xml:space="preserve"> </w:t>
      </w:r>
      <w:r w:rsidR="00920250">
        <w:rPr>
          <w:rFonts w:ascii="Ubuntu Light" w:hAnsi="Ubuntu Light"/>
          <w:color w:val="002060"/>
          <w:sz w:val="22"/>
          <w:szCs w:val="22"/>
        </w:rPr>
        <w:t>linkage</w:t>
      </w:r>
      <w:r w:rsidR="00920250" w:rsidRPr="00E82E82">
        <w:rPr>
          <w:rFonts w:ascii="Ubuntu Light" w:hAnsi="Ubuntu Light"/>
          <w:color w:val="002060"/>
          <w:sz w:val="22"/>
          <w:szCs w:val="22"/>
        </w:rPr>
        <w:t>,</w:t>
      </w:r>
      <w:r w:rsidR="00E82E82">
        <w:rPr>
          <w:rFonts w:ascii="Ubuntu Light" w:hAnsi="Ubuntu Light"/>
          <w:color w:val="002060"/>
          <w:sz w:val="22"/>
          <w:szCs w:val="22"/>
        </w:rPr>
        <w:t xml:space="preserve"> it </w:t>
      </w:r>
      <w:r w:rsidR="00E82E82" w:rsidRPr="00E82E82">
        <w:rPr>
          <w:rFonts w:ascii="Ubuntu Light" w:hAnsi="Ubuntu Light"/>
          <w:color w:val="002060"/>
          <w:sz w:val="22"/>
          <w:szCs w:val="22"/>
        </w:rPr>
        <w:t>minimizes the variance of the clusters being merged</w:t>
      </w:r>
      <w:r w:rsidR="00E82E82">
        <w:rPr>
          <w:rFonts w:ascii="Ubuntu Light" w:hAnsi="Ubuntu Light"/>
          <w:color w:val="002060"/>
          <w:sz w:val="22"/>
          <w:szCs w:val="22"/>
        </w:rPr>
        <w:t>.</w:t>
      </w:r>
      <w:r w:rsidR="00920250">
        <w:rPr>
          <w:rFonts w:ascii="Ubuntu Light" w:hAnsi="Ubuntu Light"/>
          <w:color w:val="002060"/>
          <w:sz w:val="22"/>
          <w:szCs w:val="22"/>
        </w:rPr>
        <w:t xml:space="preserve"> </w:t>
      </w:r>
      <w:r w:rsidR="00920250" w:rsidRPr="00920250">
        <w:rPr>
          <w:rFonts w:ascii="Ubuntu Light" w:hAnsi="Ubuntu Light"/>
          <w:color w:val="002060"/>
          <w:sz w:val="22"/>
          <w:szCs w:val="22"/>
        </w:rPr>
        <w:t>The distance between clusters is</w:t>
      </w:r>
      <w:r w:rsidR="00920250">
        <w:rPr>
          <w:rFonts w:ascii="Ubuntu Light" w:hAnsi="Ubuntu Light"/>
          <w:color w:val="002060"/>
          <w:sz w:val="22"/>
          <w:szCs w:val="22"/>
        </w:rPr>
        <w:t xml:space="preserve"> calculated as t</w:t>
      </w:r>
      <w:r w:rsidR="00920250" w:rsidRPr="00920250">
        <w:rPr>
          <w:rFonts w:ascii="Ubuntu Light" w:hAnsi="Ubuntu Light"/>
          <w:color w:val="002060"/>
          <w:sz w:val="22"/>
          <w:szCs w:val="22"/>
        </w:rPr>
        <w:t xml:space="preserve">he sum of squared differences within all </w:t>
      </w:r>
      <w:r w:rsidR="00920250">
        <w:rPr>
          <w:rFonts w:ascii="Ubuntu Light" w:hAnsi="Ubuntu Light"/>
          <w:color w:val="002060"/>
          <w:sz w:val="22"/>
          <w:szCs w:val="22"/>
        </w:rPr>
        <w:t xml:space="preserve">the </w:t>
      </w:r>
      <w:r w:rsidR="00920250" w:rsidRPr="00920250">
        <w:rPr>
          <w:rFonts w:ascii="Ubuntu Light" w:hAnsi="Ubuntu Light"/>
          <w:color w:val="002060"/>
          <w:sz w:val="22"/>
          <w:szCs w:val="22"/>
        </w:rPr>
        <w:t>clusters</w:t>
      </w:r>
      <w:r w:rsidR="00920250">
        <w:rPr>
          <w:rFonts w:ascii="Ubuntu Light" w:hAnsi="Ubuntu Light"/>
          <w:color w:val="002060"/>
          <w:sz w:val="22"/>
          <w:szCs w:val="22"/>
        </w:rPr>
        <w:t xml:space="preserve"> observed.</w:t>
      </w:r>
      <w:r w:rsidR="005A64F0" w:rsidRPr="005A64F0">
        <w:rPr>
          <w:rFonts w:ascii="Ubuntu Light" w:hAnsi="Ubuntu Light"/>
          <w:color w:val="002060"/>
          <w:sz w:val="22"/>
          <w:szCs w:val="22"/>
        </w:rPr>
        <w:t xml:space="preserve"> It uses the Ward variance minimization algorithm.</w:t>
      </w:r>
      <w:r w:rsidR="005A64F0" w:rsidRPr="005A64F0">
        <w:t xml:space="preserve"> </w:t>
      </w:r>
      <w:r w:rsidR="005A64F0" w:rsidRPr="005A64F0">
        <w:rPr>
          <w:rFonts w:ascii="Ubuntu Light" w:hAnsi="Ubuntu Light"/>
          <w:color w:val="002060"/>
          <w:sz w:val="22"/>
          <w:szCs w:val="22"/>
        </w:rPr>
        <w:t xml:space="preserve">The new entry </w:t>
      </w:r>
      <m:oMath>
        <m:r>
          <w:rPr>
            <w:rFonts w:ascii="Cambria Math" w:hAnsi="Cambria Math"/>
            <w:color w:val="002060"/>
            <w:sz w:val="22"/>
            <w:szCs w:val="22"/>
          </w:rPr>
          <m:t>d(u,v)</m:t>
        </m:r>
      </m:oMath>
      <w:r w:rsidR="005A64F0">
        <w:rPr>
          <w:rFonts w:ascii="Ubuntu Light" w:hAnsi="Ubuntu Light"/>
          <w:color w:val="002060"/>
          <w:sz w:val="22"/>
          <w:szCs w:val="22"/>
        </w:rPr>
        <w:t xml:space="preserve"> </w:t>
      </w:r>
      <w:r w:rsidR="005A64F0" w:rsidRPr="005A64F0">
        <w:rPr>
          <w:rFonts w:ascii="Ubuntu Light" w:hAnsi="Ubuntu Light"/>
          <w:color w:val="002060"/>
          <w:sz w:val="22"/>
          <w:szCs w:val="22"/>
        </w:rPr>
        <w:t>is computed as follows,</w:t>
      </w:r>
    </w:p>
    <w:p w14:paraId="55DA0F3C" w14:textId="42DD3875" w:rsidR="005A64F0" w:rsidRPr="005A64F0" w:rsidRDefault="005A64F0" w:rsidP="005A64F0">
      <w:pPr>
        <w:pStyle w:val="ListParagraph"/>
        <w:spacing w:line="360" w:lineRule="auto"/>
        <w:ind w:left="1080"/>
        <w:jc w:val="both"/>
        <w:rPr>
          <w:rFonts w:ascii="Ubuntu Light" w:hAnsi="Ubuntu Light"/>
          <w:color w:val="002060"/>
          <w:sz w:val="22"/>
          <w:szCs w:val="22"/>
        </w:rPr>
      </w:pPr>
      <m:oMathPara>
        <m:oMath>
          <m:r>
            <w:rPr>
              <w:rFonts w:ascii="Cambria Math" w:hAnsi="Cambria Math"/>
              <w:color w:val="002060"/>
              <w:sz w:val="22"/>
              <w:szCs w:val="22"/>
            </w:rPr>
            <m:t>d(u,v)=</m:t>
          </m:r>
          <m:rad>
            <m:radPr>
              <m:degHide m:val="1"/>
              <m:ctrlPr>
                <w:rPr>
                  <w:rFonts w:ascii="Cambria Math" w:hAnsi="Cambria Math"/>
                  <w:i/>
                  <w:color w:val="002060"/>
                  <w:sz w:val="22"/>
                  <w:szCs w:val="22"/>
                </w:rPr>
              </m:ctrlPr>
            </m:radPr>
            <m:deg/>
            <m:e>
              <m:f>
                <m:fPr>
                  <m:ctrlPr>
                    <w:rPr>
                      <w:rFonts w:ascii="Cambria Math" w:hAnsi="Cambria Math"/>
                      <w:i/>
                      <w:color w:val="002060"/>
                      <w:sz w:val="22"/>
                      <w:szCs w:val="22"/>
                    </w:rPr>
                  </m:ctrlPr>
                </m:fPr>
                <m:num>
                  <m:d>
                    <m:dPr>
                      <m:begChr m:val="|"/>
                      <m:endChr m:val="|"/>
                      <m:ctrlPr>
                        <w:rPr>
                          <w:rFonts w:ascii="Cambria Math" w:hAnsi="Cambria Math"/>
                          <w:i/>
                          <w:color w:val="002060"/>
                          <w:sz w:val="22"/>
                          <w:szCs w:val="22"/>
                        </w:rPr>
                      </m:ctrlPr>
                    </m:dPr>
                    <m:e>
                      <m:r>
                        <w:rPr>
                          <w:rFonts w:ascii="Cambria Math" w:hAnsi="Cambria Math"/>
                          <w:color w:val="002060"/>
                          <w:sz w:val="22"/>
                          <w:szCs w:val="22"/>
                        </w:rPr>
                        <m:t>v</m:t>
                      </m:r>
                    </m:e>
                  </m:d>
                  <m:r>
                    <w:rPr>
                      <w:rFonts w:ascii="Cambria Math" w:hAnsi="Cambria Math"/>
                      <w:color w:val="002060"/>
                      <w:sz w:val="22"/>
                      <w:szCs w:val="22"/>
                    </w:rPr>
                    <m:t>+</m:t>
                  </m:r>
                  <m:d>
                    <m:dPr>
                      <m:begChr m:val="|"/>
                      <m:endChr m:val="|"/>
                      <m:ctrlPr>
                        <w:rPr>
                          <w:rFonts w:ascii="Cambria Math" w:hAnsi="Cambria Math"/>
                          <w:i/>
                          <w:color w:val="002060"/>
                          <w:sz w:val="22"/>
                          <w:szCs w:val="22"/>
                        </w:rPr>
                      </m:ctrlPr>
                    </m:dPr>
                    <m:e>
                      <m:r>
                        <w:rPr>
                          <w:rFonts w:ascii="Cambria Math" w:hAnsi="Cambria Math"/>
                          <w:color w:val="002060"/>
                          <w:sz w:val="22"/>
                          <w:szCs w:val="22"/>
                        </w:rPr>
                        <m:t>s</m:t>
                      </m:r>
                    </m:e>
                  </m:d>
                </m:num>
                <m:den>
                  <m:r>
                    <w:rPr>
                      <w:rFonts w:ascii="Cambria Math" w:hAnsi="Cambria Math"/>
                      <w:color w:val="002060"/>
                      <w:sz w:val="22"/>
                      <w:szCs w:val="22"/>
                    </w:rPr>
                    <m:t>T</m:t>
                  </m:r>
                </m:den>
              </m:f>
              <m:sSup>
                <m:sSupPr>
                  <m:ctrlPr>
                    <w:rPr>
                      <w:rFonts w:ascii="Cambria Math" w:hAnsi="Cambria Math"/>
                      <w:i/>
                      <w:color w:val="002060"/>
                      <w:sz w:val="22"/>
                      <w:szCs w:val="22"/>
                    </w:rPr>
                  </m:ctrlPr>
                </m:sSupPr>
                <m:e>
                  <m:r>
                    <w:rPr>
                      <w:rFonts w:ascii="Cambria Math" w:hAnsi="Cambria Math"/>
                      <w:color w:val="002060"/>
                      <w:sz w:val="22"/>
                      <w:szCs w:val="22"/>
                    </w:rPr>
                    <m:t>d(v,s)</m:t>
                  </m:r>
                </m:e>
                <m:sup>
                  <m:r>
                    <w:rPr>
                      <w:rFonts w:ascii="Cambria Math" w:hAnsi="Cambria Math"/>
                      <w:color w:val="002060"/>
                      <w:sz w:val="22"/>
                      <w:szCs w:val="22"/>
                    </w:rPr>
                    <m:t>2</m:t>
                  </m:r>
                </m:sup>
              </m:sSup>
              <m:r>
                <w:rPr>
                  <w:rFonts w:ascii="Cambria Math" w:hAnsi="Cambria Math"/>
                  <w:color w:val="002060"/>
                  <w:sz w:val="22"/>
                  <w:szCs w:val="22"/>
                </w:rPr>
                <m:t>+</m:t>
              </m:r>
              <m:f>
                <m:fPr>
                  <m:ctrlPr>
                    <w:rPr>
                      <w:rFonts w:ascii="Cambria Math" w:hAnsi="Cambria Math"/>
                      <w:i/>
                      <w:color w:val="002060"/>
                      <w:sz w:val="22"/>
                      <w:szCs w:val="22"/>
                    </w:rPr>
                  </m:ctrlPr>
                </m:fPr>
                <m:num>
                  <m:d>
                    <m:dPr>
                      <m:begChr m:val="|"/>
                      <m:endChr m:val="|"/>
                      <m:ctrlPr>
                        <w:rPr>
                          <w:rFonts w:ascii="Cambria Math" w:hAnsi="Cambria Math"/>
                          <w:i/>
                          <w:color w:val="002060"/>
                          <w:sz w:val="22"/>
                          <w:szCs w:val="22"/>
                        </w:rPr>
                      </m:ctrlPr>
                    </m:dPr>
                    <m:e>
                      <m:r>
                        <w:rPr>
                          <w:rFonts w:ascii="Cambria Math" w:hAnsi="Cambria Math"/>
                          <w:color w:val="002060"/>
                          <w:sz w:val="22"/>
                          <w:szCs w:val="22"/>
                        </w:rPr>
                        <m:t>v</m:t>
                      </m:r>
                    </m:e>
                  </m:d>
                  <m:r>
                    <w:rPr>
                      <w:rFonts w:ascii="Cambria Math" w:hAnsi="Cambria Math"/>
                      <w:color w:val="002060"/>
                      <w:sz w:val="22"/>
                      <w:szCs w:val="22"/>
                    </w:rPr>
                    <m:t>+</m:t>
                  </m:r>
                  <m:d>
                    <m:dPr>
                      <m:begChr m:val="|"/>
                      <m:endChr m:val="|"/>
                      <m:ctrlPr>
                        <w:rPr>
                          <w:rFonts w:ascii="Cambria Math" w:hAnsi="Cambria Math"/>
                          <w:i/>
                          <w:color w:val="002060"/>
                          <w:sz w:val="22"/>
                          <w:szCs w:val="22"/>
                        </w:rPr>
                      </m:ctrlPr>
                    </m:dPr>
                    <m:e>
                      <m:r>
                        <w:rPr>
                          <w:rFonts w:ascii="Cambria Math" w:hAnsi="Cambria Math"/>
                          <w:color w:val="002060"/>
                          <w:sz w:val="22"/>
                          <w:szCs w:val="22"/>
                        </w:rPr>
                        <m:t>t</m:t>
                      </m:r>
                    </m:e>
                  </m:d>
                </m:num>
                <m:den>
                  <m:r>
                    <w:rPr>
                      <w:rFonts w:ascii="Cambria Math" w:hAnsi="Cambria Math"/>
                      <w:color w:val="002060"/>
                      <w:sz w:val="22"/>
                      <w:szCs w:val="22"/>
                    </w:rPr>
                    <m:t>T</m:t>
                  </m:r>
                </m:den>
              </m:f>
              <m:sSup>
                <m:sSupPr>
                  <m:ctrlPr>
                    <w:rPr>
                      <w:rFonts w:ascii="Cambria Math" w:hAnsi="Cambria Math"/>
                      <w:i/>
                      <w:color w:val="002060"/>
                      <w:sz w:val="22"/>
                      <w:szCs w:val="22"/>
                    </w:rPr>
                  </m:ctrlPr>
                </m:sSupPr>
                <m:e>
                  <m:r>
                    <w:rPr>
                      <w:rFonts w:ascii="Cambria Math" w:hAnsi="Cambria Math"/>
                      <w:color w:val="002060"/>
                      <w:sz w:val="22"/>
                      <w:szCs w:val="22"/>
                    </w:rPr>
                    <m:t>d(v,t)</m:t>
                  </m:r>
                </m:e>
                <m:sup>
                  <m:r>
                    <w:rPr>
                      <w:rFonts w:ascii="Cambria Math" w:hAnsi="Cambria Math"/>
                      <w:color w:val="002060"/>
                      <w:sz w:val="22"/>
                      <w:szCs w:val="22"/>
                    </w:rPr>
                    <m:t>2</m:t>
                  </m:r>
                </m:sup>
              </m:sSup>
              <m:r>
                <w:rPr>
                  <w:rFonts w:ascii="Cambria Math" w:hAnsi="Cambria Math"/>
                  <w:color w:val="002060"/>
                  <w:sz w:val="22"/>
                  <w:szCs w:val="22"/>
                </w:rPr>
                <m:t>-</m:t>
              </m:r>
              <m:f>
                <m:fPr>
                  <m:ctrlPr>
                    <w:rPr>
                      <w:rFonts w:ascii="Cambria Math" w:hAnsi="Cambria Math"/>
                      <w:i/>
                      <w:color w:val="002060"/>
                      <w:sz w:val="22"/>
                      <w:szCs w:val="22"/>
                    </w:rPr>
                  </m:ctrlPr>
                </m:fPr>
                <m:num>
                  <m:d>
                    <m:dPr>
                      <m:begChr m:val="|"/>
                      <m:endChr m:val="|"/>
                      <m:ctrlPr>
                        <w:rPr>
                          <w:rFonts w:ascii="Cambria Math" w:hAnsi="Cambria Math"/>
                          <w:i/>
                          <w:color w:val="002060"/>
                          <w:sz w:val="22"/>
                          <w:szCs w:val="22"/>
                        </w:rPr>
                      </m:ctrlPr>
                    </m:dPr>
                    <m:e>
                      <m:r>
                        <w:rPr>
                          <w:rFonts w:ascii="Cambria Math" w:hAnsi="Cambria Math"/>
                          <w:color w:val="002060"/>
                          <w:sz w:val="22"/>
                          <w:szCs w:val="22"/>
                        </w:rPr>
                        <m:t>v</m:t>
                      </m:r>
                    </m:e>
                  </m:d>
                </m:num>
                <m:den>
                  <m:r>
                    <w:rPr>
                      <w:rFonts w:ascii="Cambria Math" w:hAnsi="Cambria Math"/>
                      <w:color w:val="002060"/>
                      <w:sz w:val="22"/>
                      <w:szCs w:val="22"/>
                    </w:rPr>
                    <m:t>T</m:t>
                  </m:r>
                </m:den>
              </m:f>
              <m:sSup>
                <m:sSupPr>
                  <m:ctrlPr>
                    <w:rPr>
                      <w:rFonts w:ascii="Cambria Math" w:hAnsi="Cambria Math"/>
                      <w:i/>
                      <w:color w:val="002060"/>
                      <w:sz w:val="22"/>
                      <w:szCs w:val="22"/>
                    </w:rPr>
                  </m:ctrlPr>
                </m:sSupPr>
                <m:e>
                  <m:r>
                    <w:rPr>
                      <w:rFonts w:ascii="Cambria Math" w:hAnsi="Cambria Math"/>
                      <w:color w:val="002060"/>
                      <w:sz w:val="22"/>
                      <w:szCs w:val="22"/>
                    </w:rPr>
                    <m:t>d(s,t)</m:t>
                  </m:r>
                </m:e>
                <m:sup>
                  <m:r>
                    <w:rPr>
                      <w:rFonts w:ascii="Cambria Math" w:hAnsi="Cambria Math"/>
                      <w:color w:val="002060"/>
                      <w:sz w:val="22"/>
                      <w:szCs w:val="22"/>
                    </w:rPr>
                    <m:t>2</m:t>
                  </m:r>
                </m:sup>
              </m:sSup>
            </m:e>
          </m:rad>
        </m:oMath>
      </m:oMathPara>
    </w:p>
    <w:p w14:paraId="1B910D1A" w14:textId="77777777" w:rsidR="005A64F0" w:rsidRDefault="005A64F0" w:rsidP="005A64F0">
      <w:pPr>
        <w:pStyle w:val="ListParagraph"/>
        <w:numPr>
          <w:ilvl w:val="0"/>
          <w:numId w:val="21"/>
        </w:numPr>
        <w:spacing w:line="360" w:lineRule="auto"/>
        <w:jc w:val="both"/>
        <w:rPr>
          <w:rFonts w:ascii="Ubuntu Light" w:hAnsi="Ubuntu Light"/>
          <w:color w:val="002060"/>
        </w:rPr>
      </w:pPr>
      <w:r w:rsidRPr="005A64F0">
        <w:rPr>
          <w:rFonts w:ascii="Ubuntu Light" w:hAnsi="Ubuntu Light"/>
          <w:color w:val="002060"/>
        </w:rPr>
        <w:t>Where</w:t>
      </w:r>
      <w:r>
        <w:rPr>
          <w:rFonts w:ascii="Ubuntu Light" w:hAnsi="Ubuntu Light"/>
          <w:color w:val="002060"/>
        </w:rPr>
        <w:t xml:space="preserve"> </w:t>
      </w:r>
      <m:oMath>
        <m:r>
          <w:rPr>
            <w:rFonts w:ascii="Cambria Math" w:hAnsi="Cambria Math"/>
            <w:color w:val="002060"/>
            <w:sz w:val="22"/>
            <w:szCs w:val="22"/>
          </w:rPr>
          <m:t>u</m:t>
        </m:r>
      </m:oMath>
      <w:r w:rsidRPr="005A64F0">
        <w:rPr>
          <w:rFonts w:ascii="Ubuntu Light" w:hAnsi="Ubuntu Light"/>
          <w:color w:val="002060"/>
        </w:rPr>
        <w:t xml:space="preserve"> is the newly joined cluster consisting of clusters </w:t>
      </w:r>
      <m:oMath>
        <m:r>
          <w:rPr>
            <w:rFonts w:ascii="Cambria Math" w:hAnsi="Cambria Math"/>
            <w:color w:val="002060"/>
          </w:rPr>
          <m:t>s</m:t>
        </m:r>
      </m:oMath>
      <w:r>
        <w:rPr>
          <w:rFonts w:ascii="Ubuntu Light" w:hAnsi="Ubuntu Light"/>
          <w:color w:val="002060"/>
        </w:rPr>
        <w:t xml:space="preserve"> </w:t>
      </w:r>
      <w:r w:rsidRPr="005A64F0">
        <w:rPr>
          <w:rFonts w:ascii="Ubuntu Light" w:hAnsi="Ubuntu Light"/>
          <w:color w:val="002060"/>
        </w:rPr>
        <w:t>and</w:t>
      </w:r>
      <w:r>
        <w:rPr>
          <w:rFonts w:ascii="Ubuntu Light" w:hAnsi="Ubuntu Light"/>
          <w:color w:val="002060"/>
        </w:rPr>
        <w:t xml:space="preserve"> </w:t>
      </w:r>
      <m:oMath>
        <m:r>
          <w:rPr>
            <w:rFonts w:ascii="Cambria Math" w:hAnsi="Cambria Math"/>
            <w:color w:val="002060"/>
          </w:rPr>
          <m:t>t</m:t>
        </m:r>
      </m:oMath>
      <w:r w:rsidRPr="005A64F0">
        <w:rPr>
          <w:rFonts w:ascii="Ubuntu Light" w:hAnsi="Ubuntu Light"/>
          <w:color w:val="002060"/>
        </w:rPr>
        <w:t xml:space="preserve">, </w:t>
      </w:r>
      <m:oMath>
        <m:r>
          <w:rPr>
            <w:rFonts w:ascii="Cambria Math" w:hAnsi="Cambria Math"/>
            <w:color w:val="002060"/>
          </w:rPr>
          <m:t>v</m:t>
        </m:r>
      </m:oMath>
      <w:r>
        <w:rPr>
          <w:rFonts w:ascii="Ubuntu Light" w:hAnsi="Ubuntu Light"/>
          <w:color w:val="002060"/>
        </w:rPr>
        <w:t xml:space="preserve"> </w:t>
      </w:r>
      <w:r w:rsidRPr="005A64F0">
        <w:rPr>
          <w:rFonts w:ascii="Ubuntu Light" w:hAnsi="Ubuntu Light"/>
          <w:color w:val="002060"/>
        </w:rPr>
        <w:t>is an unused cluster in the forest</w:t>
      </w:r>
    </w:p>
    <w:p w14:paraId="3BCBC150" w14:textId="740BA3E0" w:rsidR="005A64F0" w:rsidRPr="005A64F0" w:rsidRDefault="005A64F0" w:rsidP="005A64F0">
      <w:pPr>
        <w:pStyle w:val="ListParagraph"/>
        <w:numPr>
          <w:ilvl w:val="0"/>
          <w:numId w:val="21"/>
        </w:numPr>
        <w:spacing w:line="360" w:lineRule="auto"/>
        <w:jc w:val="both"/>
        <w:rPr>
          <w:rFonts w:ascii="Ubuntu Light" w:hAnsi="Ubuntu Light"/>
          <w:color w:val="002060"/>
        </w:rPr>
      </w:pPr>
      <m:oMath>
        <m:r>
          <w:rPr>
            <w:rFonts w:ascii="Cambria Math" w:hAnsi="Cambria Math"/>
            <w:color w:val="002060"/>
          </w:rPr>
          <m:t>T=|v|+|s|+|t|</m:t>
        </m:r>
      </m:oMath>
      <w:r w:rsidRPr="005A64F0">
        <w:rPr>
          <w:rFonts w:ascii="Ubuntu Light" w:hAnsi="Ubuntu Light"/>
          <w:color w:val="002060"/>
        </w:rPr>
        <w:t xml:space="preserve">  and </w:t>
      </w:r>
      <m:oMath>
        <m:r>
          <w:rPr>
            <w:rFonts w:ascii="Cambria Math" w:hAnsi="Cambria Math"/>
            <w:color w:val="002060"/>
          </w:rPr>
          <m:t>|*|</m:t>
        </m:r>
      </m:oMath>
      <w:r>
        <w:rPr>
          <w:rFonts w:ascii="Ubuntu Light" w:hAnsi="Ubuntu Light"/>
          <w:color w:val="002060"/>
        </w:rPr>
        <w:t xml:space="preserve"> </w:t>
      </w:r>
      <w:r w:rsidRPr="005A64F0">
        <w:rPr>
          <w:rFonts w:ascii="Ubuntu Light" w:hAnsi="Ubuntu Light"/>
          <w:color w:val="002060"/>
        </w:rPr>
        <w:t>is the cardinality of its argument. This is also known as the incremental algorithm.</w:t>
      </w:r>
    </w:p>
    <w:p w14:paraId="0669DFA8" w14:textId="77777777" w:rsidR="00920250" w:rsidRPr="00920250" w:rsidRDefault="00920250" w:rsidP="00920250">
      <w:pPr>
        <w:spacing w:line="360" w:lineRule="auto"/>
        <w:jc w:val="both"/>
        <w:rPr>
          <w:rFonts w:ascii="Ubuntu Light" w:hAnsi="Ubuntu Light"/>
          <w:color w:val="002060"/>
          <w:sz w:val="22"/>
          <w:szCs w:val="22"/>
        </w:rPr>
      </w:pPr>
    </w:p>
    <w:sectPr w:rsidR="00920250" w:rsidRPr="00920250" w:rsidSect="003F395D">
      <w:headerReference w:type="first" r:id="rId19"/>
      <w:footerReference w:type="first" r:id="rId20"/>
      <w:pgSz w:w="12240" w:h="15840"/>
      <w:pgMar w:top="2127" w:right="720" w:bottom="1418" w:left="720" w:header="288" w:footer="9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6CEED" w14:textId="77777777" w:rsidR="00496951" w:rsidRDefault="00496951" w:rsidP="006B633A">
      <w:r>
        <w:separator/>
      </w:r>
    </w:p>
  </w:endnote>
  <w:endnote w:type="continuationSeparator" w:id="0">
    <w:p w14:paraId="0FDE3B0F" w14:textId="77777777" w:rsidR="00496951" w:rsidRDefault="0049695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795CB" w14:textId="266441C2" w:rsidR="003F395D" w:rsidRDefault="001860D2">
    <w:pPr>
      <w:pStyle w:val="Footer"/>
    </w:pPr>
    <w:r w:rsidRPr="00A80715">
      <w:rPr>
        <w:rFonts w:ascii="Ubuntu Light" w:hAnsi="Ubuntu Light"/>
        <w:noProof/>
      </w:rPr>
      <w:drawing>
        <wp:anchor distT="0" distB="0" distL="114300" distR="114300" simplePos="0" relativeHeight="251668480" behindDoc="0" locked="0" layoutInCell="1" allowOverlap="1" wp14:anchorId="4DE2ACDB" wp14:editId="1C252040">
          <wp:simplePos x="0" y="0"/>
          <wp:positionH relativeFrom="column">
            <wp:posOffset>6600825</wp:posOffset>
          </wp:positionH>
          <wp:positionV relativeFrom="paragraph">
            <wp:posOffset>437515</wp:posOffset>
          </wp:positionV>
          <wp:extent cx="407035" cy="410845"/>
          <wp:effectExtent l="0" t="0" r="0" b="8255"/>
          <wp:wrapNone/>
          <wp:docPr id="4" name="Picture 6">
            <a:extLst xmlns:a="http://schemas.openxmlformats.org/drawingml/2006/main">
              <a:ext uri="{FF2B5EF4-FFF2-40B4-BE49-F238E27FC236}">
                <a16:creationId xmlns:a16="http://schemas.microsoft.com/office/drawing/2014/main" id="{58AC3B48-8B5E-4F82-9495-21A9D0AFD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AC3B48-8B5E-4F82-9495-21A9D0AFD179}"/>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brightnessContrast bright="29000" contrast="-56000"/>
                            </a14:imgEffect>
                          </a14:imgLayer>
                        </a14:imgProps>
                      </a:ext>
                      <a:ext uri="{28A0092B-C50C-407E-A947-70E740481C1C}">
                        <a14:useLocalDpi xmlns:a14="http://schemas.microsoft.com/office/drawing/2010/main" val="0"/>
                      </a:ext>
                    </a:extLst>
                  </a:blip>
                  <a:srcRect l="55773"/>
                  <a:stretch/>
                </pic:blipFill>
                <pic:spPr bwMode="auto">
                  <a:xfrm>
                    <a:off x="0" y="0"/>
                    <a:ext cx="407035" cy="41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0715">
      <w:rPr>
        <w:rFonts w:ascii="Ubuntu Light" w:hAnsi="Ubuntu Light"/>
        <w:noProof/>
      </w:rPr>
      <w:drawing>
        <wp:anchor distT="0" distB="0" distL="114300" distR="114300" simplePos="0" relativeHeight="251666432" behindDoc="0" locked="0" layoutInCell="1" allowOverlap="1" wp14:anchorId="7E766C95" wp14:editId="6F3B747C">
          <wp:simplePos x="0" y="0"/>
          <wp:positionH relativeFrom="column">
            <wp:posOffset>3175</wp:posOffset>
          </wp:positionH>
          <wp:positionV relativeFrom="paragraph">
            <wp:posOffset>437515</wp:posOffset>
          </wp:positionV>
          <wp:extent cx="506095" cy="410845"/>
          <wp:effectExtent l="0" t="0" r="8255" b="8255"/>
          <wp:wrapNone/>
          <wp:docPr id="3" name="Picture 6">
            <a:extLst xmlns:a="http://schemas.openxmlformats.org/drawingml/2006/main">
              <a:ext uri="{FF2B5EF4-FFF2-40B4-BE49-F238E27FC236}">
                <a16:creationId xmlns:a16="http://schemas.microsoft.com/office/drawing/2014/main" id="{58AC3B48-8B5E-4F82-9495-21A9D0AFD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AC3B48-8B5E-4F82-9495-21A9D0AFD179}"/>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brightnessContrast bright="29000" contrast="-56000"/>
                            </a14:imgEffect>
                          </a14:imgLayer>
                        </a14:imgProps>
                      </a:ext>
                      <a:ext uri="{28A0092B-C50C-407E-A947-70E740481C1C}">
                        <a14:useLocalDpi xmlns:a14="http://schemas.microsoft.com/office/drawing/2010/main" val="0"/>
                      </a:ext>
                    </a:extLst>
                  </a:blip>
                  <a:srcRect r="45048"/>
                  <a:stretch/>
                </pic:blipFill>
                <pic:spPr bwMode="auto">
                  <a:xfrm>
                    <a:off x="0" y="0"/>
                    <a:ext cx="506095" cy="41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395D">
      <w:rPr>
        <w:rFonts w:ascii="Ubuntu Light" w:hAnsi="Ubuntu Light"/>
        <w:noProof/>
      </w:rPr>
      <mc:AlternateContent>
        <mc:Choice Requires="wps">
          <w:drawing>
            <wp:anchor distT="0" distB="0" distL="114300" distR="114300" simplePos="0" relativeHeight="251664384" behindDoc="0" locked="0" layoutInCell="1" allowOverlap="1" wp14:anchorId="4FABD3D0" wp14:editId="3483B3F6">
              <wp:simplePos x="0" y="0"/>
              <wp:positionH relativeFrom="column">
                <wp:posOffset>3779</wp:posOffset>
              </wp:positionH>
              <wp:positionV relativeFrom="paragraph">
                <wp:posOffset>120718</wp:posOffset>
              </wp:positionV>
              <wp:extent cx="7005320" cy="45719"/>
              <wp:effectExtent l="0" t="0" r="5080" b="0"/>
              <wp:wrapNone/>
              <wp:docPr id="451" name="Rectangle 451"/>
              <wp:cNvGraphicFramePr/>
              <a:graphic xmlns:a="http://schemas.openxmlformats.org/drawingml/2006/main">
                <a:graphicData uri="http://schemas.microsoft.com/office/word/2010/wordprocessingShape">
                  <wps:wsp>
                    <wps:cNvSpPr/>
                    <wps:spPr>
                      <a:xfrm>
                        <a:off x="0" y="0"/>
                        <a:ext cx="7005320" cy="45719"/>
                      </a:xfrm>
                      <a:prstGeom prst="rect">
                        <a:avLst/>
                      </a:prstGeom>
                      <a:gradFill>
                        <a:gsLst>
                          <a:gs pos="49000">
                            <a:schemeClr val="accent2">
                              <a:lumMod val="75000"/>
                            </a:schemeClr>
                          </a:gs>
                          <a:gs pos="0">
                            <a:srgbClr val="F8C1B2"/>
                          </a:gs>
                          <a:gs pos="100000">
                            <a:srgbClr val="FAD2C7"/>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6335E" id="Rectangle 451" o:spid="_x0000_s1026" style="position:absolute;margin-left:.3pt;margin-top:9.5pt;width:551.6pt;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" fillcolor="#f8c1b2" stroked="f" strokeweight="1pt">
              <v:fill color2="#fad2c7" angle="90" colors="0 #f8c1b2;32113f #a04210;1 #fad2c7" focus="100%" type="gradient">
                <o:fill v:ext="view" type="gradientUnscaled"/>
              </v:fill>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04889" w14:textId="4B0E04F2" w:rsidR="00CE66A3" w:rsidRPr="006F5A91" w:rsidRDefault="00CE66A3" w:rsidP="006F5A91">
    <w:pPr>
      <w:pStyle w:val="Footer"/>
    </w:pPr>
    <w:r>
      <w:rPr>
        <w:noProof/>
      </w:rPr>
      <mc:AlternateContent>
        <mc:Choice Requires="wps">
          <w:drawing>
            <wp:anchor distT="0" distB="0" distL="114300" distR="114300" simplePos="0" relativeHeight="251662336" behindDoc="0" locked="0" layoutInCell="1" allowOverlap="1" wp14:anchorId="73E092B9" wp14:editId="67C87830">
              <wp:simplePos x="0" y="0"/>
              <wp:positionH relativeFrom="column">
                <wp:posOffset>-346364</wp:posOffset>
              </wp:positionH>
              <wp:positionV relativeFrom="paragraph">
                <wp:posOffset>-48087</wp:posOffset>
              </wp:positionV>
              <wp:extent cx="6719455" cy="138546"/>
              <wp:effectExtent l="0" t="0" r="5715" b="0"/>
              <wp:wrapNone/>
              <wp:docPr id="20" name="Rectangle 20"/>
              <wp:cNvGraphicFramePr/>
              <a:graphic xmlns:a="http://schemas.openxmlformats.org/drawingml/2006/main">
                <a:graphicData uri="http://schemas.microsoft.com/office/word/2010/wordprocessingShape">
                  <wps:wsp>
                    <wps:cNvSpPr/>
                    <wps:spPr>
                      <a:xfrm>
                        <a:off x="0" y="0"/>
                        <a:ext cx="6719455" cy="138546"/>
                      </a:xfrm>
                      <a:prstGeom prst="rect">
                        <a:avLst/>
                      </a:prstGeom>
                      <a:gradFill>
                        <a:gsLst>
                          <a:gs pos="49000">
                            <a:schemeClr val="accent1">
                              <a:lumMod val="45000"/>
                              <a:lumOff val="55000"/>
                            </a:schemeClr>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1FB738" id="Rectangle 20" o:spid="_x0000_s1026" style="position:absolute;margin-left:-27.25pt;margin-top:-3.8pt;width:529.1pt;height:10.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" fillcolor="#f29277 [1460]" stroked="f" strokeweight="1pt">
              <v:fill color2="white [3212]" angle="90" colors="0 #f39277;32113f #f39277" focus="100%" type="gradient">
                <o:fill v:ext="view" type="gradientUnscaled"/>
              </v:fill>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3F6DFA" w14:textId="77777777" w:rsidR="00496951" w:rsidRDefault="00496951" w:rsidP="006B633A">
      <w:r>
        <w:separator/>
      </w:r>
    </w:p>
  </w:footnote>
  <w:footnote w:type="continuationSeparator" w:id="0">
    <w:p w14:paraId="33FB4A79" w14:textId="77777777" w:rsidR="00496951" w:rsidRDefault="00496951"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011B0" w14:textId="1CBF05F8" w:rsidR="00332B72" w:rsidRDefault="00332B72" w:rsidP="00332B72">
    <w:pPr>
      <w:pStyle w:val="Header"/>
      <w:ind w:left="-142" w:firstLine="30"/>
    </w:pPr>
    <w:r>
      <w:rPr>
        <w:noProof/>
      </w:rPr>
      <mc:AlternateContent>
        <mc:Choice Requires="wpg">
          <w:drawing>
            <wp:inline distT="0" distB="0" distL="0" distR="0" wp14:anchorId="6754AB1F" wp14:editId="1485FAE0">
              <wp:extent cx="7005362" cy="1153160"/>
              <wp:effectExtent l="0" t="0" r="5080" b="8890"/>
              <wp:docPr id="448" name="Group 448"/>
              <wp:cNvGraphicFramePr/>
              <a:graphic xmlns:a="http://schemas.openxmlformats.org/drawingml/2006/main">
                <a:graphicData uri="http://schemas.microsoft.com/office/word/2010/wordprocessingGroup">
                  <wpg:wgp>
                    <wpg:cNvGrpSpPr/>
                    <wpg:grpSpPr>
                      <a:xfrm>
                        <a:off x="0" y="0"/>
                        <a:ext cx="7005362" cy="1153160"/>
                        <a:chOff x="0" y="-1"/>
                        <a:chExt cx="7315200" cy="1216153"/>
                      </a:xfrm>
                    </wpg:grpSpPr>
                    <wps:wsp>
                      <wps:cNvPr id="44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0" y="0"/>
                          <a:ext cx="7315200" cy="1216152"/>
                        </a:xfrm>
                        <a:prstGeom prst="rect">
                          <a:avLst/>
                        </a:prstGeom>
                        <a:blipFill>
                          <a:blip r:embed="rId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A069AB" id="Group 448" o:spid="_x0000_s1026" style="width:551.6pt;height:90.8pt;mso-position-horizontal-relative:char;mso-position-vertical-relative:lin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" path="m,l7312660,r,1129665l3619500,733425,,1091565,,xe" fillcolor="#a5300f [3204]" stroked="f" strokeweight="1pt">
                <v:stroke joinstyle="miter"/>
                <v:path arrowok="t" o:connecttype="custom" o:connectlocs="0,0;7315200,0;7315200,1130373;3620757,733885;0,1092249;0,0" o:connectangles="0,0,0,0,0,0"/>
              </v:shape>
              <v:rect id="Rectangle 45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" stroked="f" strokeweight="1pt">
                <v:fill r:id="rId2" o:title="" recolor="t" rotate="t" type="frame"/>
              </v:rect>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1D801" w14:textId="23F5D058" w:rsidR="00CE66A3" w:rsidRDefault="00332B72" w:rsidP="00332B72">
    <w:pPr>
      <w:pStyle w:val="Header"/>
      <w:ind w:hanging="142"/>
    </w:pPr>
    <w:r>
      <w:rPr>
        <w:noProof/>
      </w:rPr>
      <mc:AlternateContent>
        <mc:Choice Requires="wpg">
          <w:drawing>
            <wp:inline distT="0" distB="0" distL="0" distR="0" wp14:anchorId="28467492" wp14:editId="60F230B2">
              <wp:extent cx="6858000" cy="1153160"/>
              <wp:effectExtent l="0" t="0" r="0" b="8890"/>
              <wp:docPr id="26" name="Group 26"/>
              <wp:cNvGraphicFramePr/>
              <a:graphic xmlns:a="http://schemas.openxmlformats.org/drawingml/2006/main">
                <a:graphicData uri="http://schemas.microsoft.com/office/word/2010/wordprocessingGroup">
                  <wpg:wgp>
                    <wpg:cNvGrpSpPr/>
                    <wpg:grpSpPr>
                      <a:xfrm>
                        <a:off x="0" y="0"/>
                        <a:ext cx="6858000" cy="1153160"/>
                        <a:chOff x="0" y="-1"/>
                        <a:chExt cx="7315200" cy="1216153"/>
                      </a:xfrm>
                    </wpg:grpSpPr>
                    <wps:wsp>
                      <wps:cNvPr id="2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0"/>
                          <a:ext cx="7315200" cy="1216152"/>
                        </a:xfrm>
                        <a:prstGeom prst="rect">
                          <a:avLst/>
                        </a:prstGeom>
                        <a:blipFill>
                          <a:blip r:embed="rId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138D58" id="Group 26" o:spid="_x0000_s1026" style="width:540pt;height:90.8pt;mso-position-horizontal-relative:char;mso-position-vertical-relative:lin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" path="m,l7312660,r,1129665l3619500,733425,,1091565,,xe" fillcolor="#a5300f [3204]" stroked="f" strokeweight="1pt">
                <v:stroke joinstyle="miter"/>
                <v:path arrowok="t" o:connecttype="custom" o:connectlocs="0,0;7315200,0;7315200,1130373;3620757,733885;0,1092249;0,0" o:connectangles="0,0,0,0,0,0"/>
              </v:shape>
              <v:rect id="Rectangle 2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" stroked="f" strokeweight="1pt">
                <v:fill r:id="rId2" o:title="" recolor="t" rotate="t" type="frame"/>
              </v:rect>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B1EF7"/>
    <w:multiLevelType w:val="hybridMultilevel"/>
    <w:tmpl w:val="91B8C592"/>
    <w:lvl w:ilvl="0" w:tplc="6E88F05E">
      <w:start w:val="1"/>
      <w:numFmt w:val="bullet"/>
      <w:lvlText w:val=""/>
      <w:lvlJc w:val="left"/>
      <w:pPr>
        <w:ind w:left="1800" w:hanging="360"/>
      </w:pPr>
      <w:rPr>
        <w:rFonts w:ascii="Symbol" w:hAnsi="Symbol" w:hint="default"/>
      </w:rPr>
    </w:lvl>
    <w:lvl w:ilvl="1" w:tplc="6E88F05E">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37185"/>
    <w:multiLevelType w:val="hybridMultilevel"/>
    <w:tmpl w:val="68CA8632"/>
    <w:lvl w:ilvl="0" w:tplc="95881D0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780135"/>
    <w:multiLevelType w:val="hybridMultilevel"/>
    <w:tmpl w:val="EA22C7F6"/>
    <w:lvl w:ilvl="0" w:tplc="08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C6D60"/>
    <w:multiLevelType w:val="hybridMultilevel"/>
    <w:tmpl w:val="9E3AC70C"/>
    <w:lvl w:ilvl="0" w:tplc="6C709BF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15:restartNumberingAfterBreak="0">
    <w:nsid w:val="17F42EC6"/>
    <w:multiLevelType w:val="hybridMultilevel"/>
    <w:tmpl w:val="40926ABA"/>
    <w:lvl w:ilvl="0" w:tplc="436E59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4763B"/>
    <w:multiLevelType w:val="hybridMultilevel"/>
    <w:tmpl w:val="046C0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FEA5858"/>
    <w:multiLevelType w:val="hybridMultilevel"/>
    <w:tmpl w:val="E7BA8A92"/>
    <w:lvl w:ilvl="0" w:tplc="6C709BF6">
      <w:start w:val="1"/>
      <w:numFmt w:val="decimal"/>
      <w:lvlText w:val="%1."/>
      <w:lvlJc w:val="left"/>
      <w:pPr>
        <w:ind w:left="1080" w:hanging="360"/>
      </w:pPr>
      <w:rPr>
        <w:rFonts w:hint="default"/>
      </w:rPr>
    </w:lvl>
    <w:lvl w:ilvl="1" w:tplc="08090005">
      <w:start w:val="1"/>
      <w:numFmt w:val="bullet"/>
      <w:lvlText w:val=""/>
      <w:lvlJc w:val="left"/>
      <w:pPr>
        <w:ind w:left="1800" w:hanging="360"/>
      </w:pPr>
      <w:rPr>
        <w:rFonts w:ascii="Wingdings" w:hAnsi="Wingdings" w:hint="default"/>
      </w:rPr>
    </w:lvl>
    <w:lvl w:ilvl="2" w:tplc="08090005">
      <w:start w:val="1"/>
      <w:numFmt w:val="bullet"/>
      <w:lvlText w:val=""/>
      <w:lvlJc w:val="left"/>
      <w:pPr>
        <w:ind w:left="2520"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474794"/>
    <w:multiLevelType w:val="hybridMultilevel"/>
    <w:tmpl w:val="64BC1538"/>
    <w:lvl w:ilvl="0" w:tplc="6C709BF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8090005">
      <w:start w:val="1"/>
      <w:numFmt w:val="bullet"/>
      <w:lvlText w:val=""/>
      <w:lvlJc w:val="left"/>
      <w:pPr>
        <w:ind w:left="2520"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B74AC"/>
    <w:multiLevelType w:val="hybridMultilevel"/>
    <w:tmpl w:val="4DB6A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6640ED"/>
    <w:multiLevelType w:val="hybridMultilevel"/>
    <w:tmpl w:val="8D5A30D2"/>
    <w:lvl w:ilvl="0" w:tplc="2E4C789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D66A92"/>
    <w:multiLevelType w:val="hybridMultilevel"/>
    <w:tmpl w:val="5088C2A4"/>
    <w:lvl w:ilvl="0" w:tplc="8CE6BEC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A9B148A"/>
    <w:multiLevelType w:val="hybridMultilevel"/>
    <w:tmpl w:val="2CB0E3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FDC156E"/>
    <w:multiLevelType w:val="multilevel"/>
    <w:tmpl w:val="C58884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99C3582"/>
    <w:multiLevelType w:val="hybridMultilevel"/>
    <w:tmpl w:val="E64EFF16"/>
    <w:lvl w:ilvl="0" w:tplc="08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0"/>
  </w:num>
  <w:num w:numId="4">
    <w:abstractNumId w:val="13"/>
  </w:num>
  <w:num w:numId="5">
    <w:abstractNumId w:val="20"/>
  </w:num>
  <w:num w:numId="6">
    <w:abstractNumId w:val="11"/>
  </w:num>
  <w:num w:numId="7">
    <w:abstractNumId w:val="6"/>
  </w:num>
  <w:num w:numId="8">
    <w:abstractNumId w:val="7"/>
  </w:num>
  <w:num w:numId="9">
    <w:abstractNumId w:val="12"/>
  </w:num>
  <w:num w:numId="10">
    <w:abstractNumId w:val="5"/>
  </w:num>
  <w:num w:numId="11">
    <w:abstractNumId w:val="14"/>
  </w:num>
  <w:num w:numId="12">
    <w:abstractNumId w:val="16"/>
  </w:num>
  <w:num w:numId="13">
    <w:abstractNumId w:val="2"/>
  </w:num>
  <w:num w:numId="14">
    <w:abstractNumId w:val="18"/>
  </w:num>
  <w:num w:numId="15">
    <w:abstractNumId w:val="8"/>
  </w:num>
  <w:num w:numId="16">
    <w:abstractNumId w:val="17"/>
  </w:num>
  <w:num w:numId="17">
    <w:abstractNumId w:val="1"/>
  </w:num>
  <w:num w:numId="18">
    <w:abstractNumId w:val="10"/>
  </w:num>
  <w:num w:numId="19">
    <w:abstractNumId w:val="9"/>
  </w:num>
  <w:num w:numId="20">
    <w:abstractNumId w:val="19"/>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o:colormru v:ext="edit" colors="#fdf4e7"/>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830DF"/>
    <w:rsid w:val="000227CA"/>
    <w:rsid w:val="000239FD"/>
    <w:rsid w:val="000378D7"/>
    <w:rsid w:val="000504EC"/>
    <w:rsid w:val="00051294"/>
    <w:rsid w:val="00051D88"/>
    <w:rsid w:val="00056A5E"/>
    <w:rsid w:val="00056AF4"/>
    <w:rsid w:val="00056F25"/>
    <w:rsid w:val="00060117"/>
    <w:rsid w:val="0006246E"/>
    <w:rsid w:val="00064622"/>
    <w:rsid w:val="00073038"/>
    <w:rsid w:val="00080119"/>
    <w:rsid w:val="000834BB"/>
    <w:rsid w:val="00084255"/>
    <w:rsid w:val="00086808"/>
    <w:rsid w:val="000936E3"/>
    <w:rsid w:val="00094EDA"/>
    <w:rsid w:val="0009505B"/>
    <w:rsid w:val="000A0187"/>
    <w:rsid w:val="000A49E4"/>
    <w:rsid w:val="000B2E3E"/>
    <w:rsid w:val="000C0AFA"/>
    <w:rsid w:val="000D06AB"/>
    <w:rsid w:val="000D1D83"/>
    <w:rsid w:val="000D1DA3"/>
    <w:rsid w:val="000F4EB8"/>
    <w:rsid w:val="00100EA6"/>
    <w:rsid w:val="0010133A"/>
    <w:rsid w:val="00110D36"/>
    <w:rsid w:val="00114118"/>
    <w:rsid w:val="00116D09"/>
    <w:rsid w:val="00120EDB"/>
    <w:rsid w:val="00122D73"/>
    <w:rsid w:val="00133F58"/>
    <w:rsid w:val="00136D47"/>
    <w:rsid w:val="00146348"/>
    <w:rsid w:val="0015336E"/>
    <w:rsid w:val="0015493B"/>
    <w:rsid w:val="0016135D"/>
    <w:rsid w:val="00166735"/>
    <w:rsid w:val="00170892"/>
    <w:rsid w:val="001812E2"/>
    <w:rsid w:val="001860D2"/>
    <w:rsid w:val="001874EE"/>
    <w:rsid w:val="00187651"/>
    <w:rsid w:val="001877A1"/>
    <w:rsid w:val="00191B9F"/>
    <w:rsid w:val="00194838"/>
    <w:rsid w:val="001A4AD6"/>
    <w:rsid w:val="001A70E7"/>
    <w:rsid w:val="001C52F2"/>
    <w:rsid w:val="001D0839"/>
    <w:rsid w:val="001D5EC6"/>
    <w:rsid w:val="001E17E9"/>
    <w:rsid w:val="001E2FD9"/>
    <w:rsid w:val="001E3964"/>
    <w:rsid w:val="001F5BFC"/>
    <w:rsid w:val="002006A6"/>
    <w:rsid w:val="00200C6B"/>
    <w:rsid w:val="00217102"/>
    <w:rsid w:val="002229EF"/>
    <w:rsid w:val="00231A3E"/>
    <w:rsid w:val="0023407A"/>
    <w:rsid w:val="00237098"/>
    <w:rsid w:val="0023776B"/>
    <w:rsid w:val="00240F9C"/>
    <w:rsid w:val="00243D0F"/>
    <w:rsid w:val="00256633"/>
    <w:rsid w:val="002603A1"/>
    <w:rsid w:val="002658AD"/>
    <w:rsid w:val="00265965"/>
    <w:rsid w:val="0027432C"/>
    <w:rsid w:val="00276A77"/>
    <w:rsid w:val="0028344C"/>
    <w:rsid w:val="002A0E38"/>
    <w:rsid w:val="002A1D7C"/>
    <w:rsid w:val="002B1F43"/>
    <w:rsid w:val="002B548F"/>
    <w:rsid w:val="002C7F0E"/>
    <w:rsid w:val="00322D7E"/>
    <w:rsid w:val="00324B19"/>
    <w:rsid w:val="0033062D"/>
    <w:rsid w:val="00331CBA"/>
    <w:rsid w:val="00332B72"/>
    <w:rsid w:val="00333597"/>
    <w:rsid w:val="003347CA"/>
    <w:rsid w:val="00335CCE"/>
    <w:rsid w:val="00347EBA"/>
    <w:rsid w:val="003512DE"/>
    <w:rsid w:val="003547CA"/>
    <w:rsid w:val="00354BCE"/>
    <w:rsid w:val="00357ADE"/>
    <w:rsid w:val="00366CF6"/>
    <w:rsid w:val="0037025C"/>
    <w:rsid w:val="00371B32"/>
    <w:rsid w:val="00381902"/>
    <w:rsid w:val="00384ABA"/>
    <w:rsid w:val="003875EC"/>
    <w:rsid w:val="00396A0D"/>
    <w:rsid w:val="003A28F6"/>
    <w:rsid w:val="003A6140"/>
    <w:rsid w:val="003B1B45"/>
    <w:rsid w:val="003C0EE6"/>
    <w:rsid w:val="003D2A97"/>
    <w:rsid w:val="003D3F30"/>
    <w:rsid w:val="003F1069"/>
    <w:rsid w:val="003F395D"/>
    <w:rsid w:val="004048B0"/>
    <w:rsid w:val="00416563"/>
    <w:rsid w:val="00417C15"/>
    <w:rsid w:val="00417D0A"/>
    <w:rsid w:val="00424C2C"/>
    <w:rsid w:val="004261B8"/>
    <w:rsid w:val="004314C6"/>
    <w:rsid w:val="00435701"/>
    <w:rsid w:val="0043758D"/>
    <w:rsid w:val="00450F88"/>
    <w:rsid w:val="004534B7"/>
    <w:rsid w:val="00455E2B"/>
    <w:rsid w:val="00463E91"/>
    <w:rsid w:val="00480A36"/>
    <w:rsid w:val="00494088"/>
    <w:rsid w:val="0049453B"/>
    <w:rsid w:val="00494BE8"/>
    <w:rsid w:val="00495627"/>
    <w:rsid w:val="00496951"/>
    <w:rsid w:val="00497589"/>
    <w:rsid w:val="00497DF7"/>
    <w:rsid w:val="004A14FB"/>
    <w:rsid w:val="004A4C49"/>
    <w:rsid w:val="004C4BE2"/>
    <w:rsid w:val="004C667C"/>
    <w:rsid w:val="004D4384"/>
    <w:rsid w:val="004D4B7B"/>
    <w:rsid w:val="004F0BF4"/>
    <w:rsid w:val="004F1988"/>
    <w:rsid w:val="004F7FE3"/>
    <w:rsid w:val="00500AC9"/>
    <w:rsid w:val="00516138"/>
    <w:rsid w:val="00517D36"/>
    <w:rsid w:val="0053179B"/>
    <w:rsid w:val="005426DF"/>
    <w:rsid w:val="005431C3"/>
    <w:rsid w:val="00547471"/>
    <w:rsid w:val="00553C83"/>
    <w:rsid w:val="005572A6"/>
    <w:rsid w:val="005714F9"/>
    <w:rsid w:val="00586D22"/>
    <w:rsid w:val="00587907"/>
    <w:rsid w:val="005947BE"/>
    <w:rsid w:val="005A3D8B"/>
    <w:rsid w:val="005A493C"/>
    <w:rsid w:val="005A5761"/>
    <w:rsid w:val="005A64F0"/>
    <w:rsid w:val="005A747E"/>
    <w:rsid w:val="005B116C"/>
    <w:rsid w:val="005B37D7"/>
    <w:rsid w:val="005B7A9D"/>
    <w:rsid w:val="005B7FDE"/>
    <w:rsid w:val="005C22B8"/>
    <w:rsid w:val="005D313F"/>
    <w:rsid w:val="005D6928"/>
    <w:rsid w:val="005E5E53"/>
    <w:rsid w:val="005F350F"/>
    <w:rsid w:val="005F41EF"/>
    <w:rsid w:val="006013C2"/>
    <w:rsid w:val="0060433E"/>
    <w:rsid w:val="00613465"/>
    <w:rsid w:val="0061444D"/>
    <w:rsid w:val="0061455A"/>
    <w:rsid w:val="006178A8"/>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972F8"/>
    <w:rsid w:val="006A535D"/>
    <w:rsid w:val="006A59DE"/>
    <w:rsid w:val="006B48E0"/>
    <w:rsid w:val="006B633A"/>
    <w:rsid w:val="006C2988"/>
    <w:rsid w:val="006C4E53"/>
    <w:rsid w:val="006D7E5A"/>
    <w:rsid w:val="006F5A91"/>
    <w:rsid w:val="006F6856"/>
    <w:rsid w:val="00716132"/>
    <w:rsid w:val="00717511"/>
    <w:rsid w:val="0072626F"/>
    <w:rsid w:val="007273A8"/>
    <w:rsid w:val="007366D6"/>
    <w:rsid w:val="00747D69"/>
    <w:rsid w:val="00751CE6"/>
    <w:rsid w:val="0075404B"/>
    <w:rsid w:val="00754E3B"/>
    <w:rsid w:val="00773B64"/>
    <w:rsid w:val="007762BF"/>
    <w:rsid w:val="00777478"/>
    <w:rsid w:val="007830DF"/>
    <w:rsid w:val="00784842"/>
    <w:rsid w:val="007874BC"/>
    <w:rsid w:val="007B2E61"/>
    <w:rsid w:val="007B52F1"/>
    <w:rsid w:val="007B5595"/>
    <w:rsid w:val="007D0BCF"/>
    <w:rsid w:val="007D3DFE"/>
    <w:rsid w:val="007D77E2"/>
    <w:rsid w:val="007E2AA1"/>
    <w:rsid w:val="007F542B"/>
    <w:rsid w:val="008049B8"/>
    <w:rsid w:val="0081061D"/>
    <w:rsid w:val="00816D3F"/>
    <w:rsid w:val="00830E86"/>
    <w:rsid w:val="00847085"/>
    <w:rsid w:val="00856C07"/>
    <w:rsid w:val="00860228"/>
    <w:rsid w:val="00862844"/>
    <w:rsid w:val="00867AB3"/>
    <w:rsid w:val="00872C00"/>
    <w:rsid w:val="00875C69"/>
    <w:rsid w:val="008761A7"/>
    <w:rsid w:val="00880677"/>
    <w:rsid w:val="00884E39"/>
    <w:rsid w:val="008856B1"/>
    <w:rsid w:val="008920BB"/>
    <w:rsid w:val="008937EC"/>
    <w:rsid w:val="00893B93"/>
    <w:rsid w:val="00897DCE"/>
    <w:rsid w:val="008A2E6F"/>
    <w:rsid w:val="008A4467"/>
    <w:rsid w:val="008A6EFF"/>
    <w:rsid w:val="008B1084"/>
    <w:rsid w:val="008B60A5"/>
    <w:rsid w:val="008D07C5"/>
    <w:rsid w:val="008D0A98"/>
    <w:rsid w:val="008E6874"/>
    <w:rsid w:val="008F1ABD"/>
    <w:rsid w:val="008F1BD4"/>
    <w:rsid w:val="008F62A5"/>
    <w:rsid w:val="00906C28"/>
    <w:rsid w:val="00910AB9"/>
    <w:rsid w:val="00912991"/>
    <w:rsid w:val="009157A5"/>
    <w:rsid w:val="00917559"/>
    <w:rsid w:val="00920250"/>
    <w:rsid w:val="00920B89"/>
    <w:rsid w:val="00924E88"/>
    <w:rsid w:val="009269CF"/>
    <w:rsid w:val="009359D0"/>
    <w:rsid w:val="0094698C"/>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240A2"/>
    <w:rsid w:val="00A33B7B"/>
    <w:rsid w:val="00A33E0D"/>
    <w:rsid w:val="00A354ED"/>
    <w:rsid w:val="00A4544F"/>
    <w:rsid w:val="00A518BE"/>
    <w:rsid w:val="00A53830"/>
    <w:rsid w:val="00A71692"/>
    <w:rsid w:val="00AA17B6"/>
    <w:rsid w:val="00AA6C0A"/>
    <w:rsid w:val="00AC5896"/>
    <w:rsid w:val="00AD164C"/>
    <w:rsid w:val="00AD4F06"/>
    <w:rsid w:val="00AD65A8"/>
    <w:rsid w:val="00AE45B0"/>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2225"/>
    <w:rsid w:val="00B87557"/>
    <w:rsid w:val="00B94720"/>
    <w:rsid w:val="00B95B3A"/>
    <w:rsid w:val="00B95D01"/>
    <w:rsid w:val="00BA4317"/>
    <w:rsid w:val="00BA668D"/>
    <w:rsid w:val="00BB23E5"/>
    <w:rsid w:val="00BB33BB"/>
    <w:rsid w:val="00BB4ABB"/>
    <w:rsid w:val="00BC5684"/>
    <w:rsid w:val="00BD2D83"/>
    <w:rsid w:val="00BD3D96"/>
    <w:rsid w:val="00BF3C60"/>
    <w:rsid w:val="00BF7335"/>
    <w:rsid w:val="00BF7A9B"/>
    <w:rsid w:val="00C014F1"/>
    <w:rsid w:val="00C151CC"/>
    <w:rsid w:val="00C17936"/>
    <w:rsid w:val="00C267CF"/>
    <w:rsid w:val="00C267F5"/>
    <w:rsid w:val="00C27499"/>
    <w:rsid w:val="00C32CFC"/>
    <w:rsid w:val="00C3637F"/>
    <w:rsid w:val="00C43AF7"/>
    <w:rsid w:val="00C67996"/>
    <w:rsid w:val="00C67BE5"/>
    <w:rsid w:val="00C91409"/>
    <w:rsid w:val="00CC71C8"/>
    <w:rsid w:val="00CD786A"/>
    <w:rsid w:val="00CD7F84"/>
    <w:rsid w:val="00CE65CA"/>
    <w:rsid w:val="00CE66A3"/>
    <w:rsid w:val="00CF0527"/>
    <w:rsid w:val="00D0203B"/>
    <w:rsid w:val="00D07D4D"/>
    <w:rsid w:val="00D1516A"/>
    <w:rsid w:val="00D26642"/>
    <w:rsid w:val="00D37C6B"/>
    <w:rsid w:val="00D63C5B"/>
    <w:rsid w:val="00D70E35"/>
    <w:rsid w:val="00DA0896"/>
    <w:rsid w:val="00DB0037"/>
    <w:rsid w:val="00DB1105"/>
    <w:rsid w:val="00DD2C3C"/>
    <w:rsid w:val="00DE178D"/>
    <w:rsid w:val="00DE71E6"/>
    <w:rsid w:val="00DE74D9"/>
    <w:rsid w:val="00DF1644"/>
    <w:rsid w:val="00DF2D94"/>
    <w:rsid w:val="00DF48D4"/>
    <w:rsid w:val="00DF4F21"/>
    <w:rsid w:val="00E002C7"/>
    <w:rsid w:val="00E04226"/>
    <w:rsid w:val="00E04CB2"/>
    <w:rsid w:val="00E11D0A"/>
    <w:rsid w:val="00E151B1"/>
    <w:rsid w:val="00E17B88"/>
    <w:rsid w:val="00E24591"/>
    <w:rsid w:val="00E24829"/>
    <w:rsid w:val="00E31CEA"/>
    <w:rsid w:val="00E36DE2"/>
    <w:rsid w:val="00E61AB3"/>
    <w:rsid w:val="00E62164"/>
    <w:rsid w:val="00E65655"/>
    <w:rsid w:val="00E82E82"/>
    <w:rsid w:val="00E85A81"/>
    <w:rsid w:val="00E90882"/>
    <w:rsid w:val="00E92204"/>
    <w:rsid w:val="00EA0EF8"/>
    <w:rsid w:val="00EA1FB1"/>
    <w:rsid w:val="00EA398D"/>
    <w:rsid w:val="00EA4FD2"/>
    <w:rsid w:val="00EB0526"/>
    <w:rsid w:val="00EB79E4"/>
    <w:rsid w:val="00EC1264"/>
    <w:rsid w:val="00EC544D"/>
    <w:rsid w:val="00ED6A3D"/>
    <w:rsid w:val="00EE0F8D"/>
    <w:rsid w:val="00EF15D7"/>
    <w:rsid w:val="00EF1E32"/>
    <w:rsid w:val="00EF5C34"/>
    <w:rsid w:val="00F07F79"/>
    <w:rsid w:val="00F11874"/>
    <w:rsid w:val="00F16887"/>
    <w:rsid w:val="00F22DB8"/>
    <w:rsid w:val="00F2459A"/>
    <w:rsid w:val="00F32B21"/>
    <w:rsid w:val="00F32EBE"/>
    <w:rsid w:val="00F35A16"/>
    <w:rsid w:val="00F46DF4"/>
    <w:rsid w:val="00F475F7"/>
    <w:rsid w:val="00F52F28"/>
    <w:rsid w:val="00F53A9D"/>
    <w:rsid w:val="00F6071E"/>
    <w:rsid w:val="00F60F56"/>
    <w:rsid w:val="00F6144F"/>
    <w:rsid w:val="00F620CA"/>
    <w:rsid w:val="00F651A8"/>
    <w:rsid w:val="00F70C16"/>
    <w:rsid w:val="00F76B33"/>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df4e7"/>
    </o:shapedefaults>
    <o:shapelayout v:ext="edit">
      <o:idmap v:ext="edit" data="1"/>
    </o:shapelayout>
  </w:shapeDefaults>
  <w:decimalSymbol w:val="."/>
  <w:listSeparator w:val=","/>
  <w14:docId w14:val="38B7D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67C"/>
  </w:style>
  <w:style w:type="paragraph" w:styleId="Heading1">
    <w:name w:val="heading 1"/>
    <w:basedOn w:val="Normal"/>
    <w:next w:val="Normal"/>
    <w:link w:val="Heading1Char"/>
    <w:uiPriority w:val="9"/>
    <w:qFormat/>
    <w:rsid w:val="004C667C"/>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C667C"/>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C667C"/>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semiHidden/>
    <w:unhideWhenUsed/>
    <w:qFormat/>
    <w:rsid w:val="004C667C"/>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4C667C"/>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4C667C"/>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4C667C"/>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4C667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C667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667C"/>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4C667C"/>
    <w:rPr>
      <w:caps/>
      <w:spacing w:val="15"/>
      <w:shd w:val="clear" w:color="auto" w:fill="F9CEC2" w:themeFill="accent1" w:themeFillTint="33"/>
    </w:rPr>
  </w:style>
  <w:style w:type="character" w:customStyle="1" w:styleId="Heading3Char">
    <w:name w:val="Heading 3 Char"/>
    <w:basedOn w:val="DefaultParagraphFont"/>
    <w:link w:val="Heading3"/>
    <w:uiPriority w:val="9"/>
    <w:rsid w:val="004C667C"/>
    <w:rPr>
      <w:caps/>
      <w:color w:val="511707" w:themeColor="accent1" w:themeShade="7F"/>
      <w:spacing w:val="15"/>
    </w:rPr>
  </w:style>
  <w:style w:type="paragraph" w:styleId="Subtitle">
    <w:name w:val="Subtitle"/>
    <w:basedOn w:val="Normal"/>
    <w:next w:val="Normal"/>
    <w:link w:val="SubtitleChar"/>
    <w:uiPriority w:val="11"/>
    <w:qFormat/>
    <w:rsid w:val="004C667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C667C"/>
    <w:rPr>
      <w:caps/>
      <w:color w:val="595959" w:themeColor="text1" w:themeTint="A6"/>
      <w:spacing w:val="10"/>
      <w:sz w:val="21"/>
      <w:szCs w:val="21"/>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4C667C"/>
    <w:rPr>
      <w:b/>
      <w:bCs/>
      <w:color w:val="7B230B" w:themeColor="accent1" w:themeShade="BF"/>
      <w:sz w:val="16"/>
      <w:szCs w:val="16"/>
    </w:rPr>
  </w:style>
  <w:style w:type="paragraph" w:styleId="Title">
    <w:name w:val="Title"/>
    <w:basedOn w:val="Normal"/>
    <w:next w:val="Normal"/>
    <w:link w:val="TitleChar"/>
    <w:uiPriority w:val="10"/>
    <w:qFormat/>
    <w:rsid w:val="004C667C"/>
    <w:pPr>
      <w:spacing w:before="0" w:after="0"/>
    </w:pPr>
    <w:rPr>
      <w:rFonts w:asciiTheme="majorHAnsi" w:eastAsiaTheme="majorEastAsia" w:hAnsiTheme="majorHAnsi" w:cstheme="majorBidi"/>
      <w:caps/>
      <w:color w:val="A5300F" w:themeColor="accent1"/>
      <w:spacing w:val="10"/>
      <w:sz w:val="52"/>
      <w:szCs w:val="52"/>
    </w:rPr>
  </w:style>
  <w:style w:type="character" w:customStyle="1" w:styleId="TitleChar">
    <w:name w:val="Title Char"/>
    <w:basedOn w:val="DefaultParagraphFont"/>
    <w:link w:val="Title"/>
    <w:uiPriority w:val="10"/>
    <w:rsid w:val="004C667C"/>
    <w:rPr>
      <w:rFonts w:asciiTheme="majorHAnsi" w:eastAsiaTheme="majorEastAsia" w:hAnsiTheme="majorHAnsi" w:cstheme="majorBidi"/>
      <w:caps/>
      <w:color w:val="A5300F" w:themeColor="accent1"/>
      <w:spacing w:val="10"/>
      <w:sz w:val="52"/>
      <w:szCs w:val="52"/>
    </w:rPr>
  </w:style>
  <w:style w:type="paragraph" w:styleId="Quote">
    <w:name w:val="Quote"/>
    <w:basedOn w:val="Normal"/>
    <w:next w:val="Normal"/>
    <w:link w:val="QuoteChar"/>
    <w:uiPriority w:val="29"/>
    <w:qFormat/>
    <w:rsid w:val="004C667C"/>
    <w:rPr>
      <w:i/>
      <w:iCs/>
      <w:sz w:val="24"/>
      <w:szCs w:val="24"/>
    </w:rPr>
  </w:style>
  <w:style w:type="character" w:customStyle="1" w:styleId="QuoteChar">
    <w:name w:val="Quote Char"/>
    <w:basedOn w:val="DefaultParagraphFont"/>
    <w:link w:val="Quote"/>
    <w:uiPriority w:val="29"/>
    <w:rsid w:val="004C667C"/>
    <w:rPr>
      <w:i/>
      <w:iCs/>
      <w:sz w:val="24"/>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4C667C"/>
    <w:rPr>
      <w:caps/>
      <w:color w:val="7B230B" w:themeColor="accent1" w:themeShade="BF"/>
      <w:spacing w:val="10"/>
    </w:rPr>
  </w:style>
  <w:style w:type="paragraph" w:customStyle="1" w:styleId="NormalBold">
    <w:name w:val="Normal Bold"/>
    <w:basedOn w:val="Normal"/>
    <w:uiPriority w:val="8"/>
    <w:rsid w:val="00EA0EF8"/>
    <w:rPr>
      <w:b/>
      <w:bCs/>
      <w:color w:val="FFFFFF" w:themeColor="background1"/>
    </w:rPr>
  </w:style>
  <w:style w:type="paragraph" w:customStyle="1" w:styleId="TitleOption1">
    <w:name w:val="TitleOption1"/>
    <w:basedOn w:val="Title"/>
    <w:uiPriority w:val="4"/>
    <w:semiHidden/>
    <w:rsid w:val="006F5A91"/>
    <w:rPr>
      <w:color w:val="D55816" w:themeColor="accent2"/>
    </w:rPr>
  </w:style>
  <w:style w:type="paragraph" w:customStyle="1" w:styleId="TitleOption2">
    <w:name w:val="TitleOption2"/>
    <w:basedOn w:val="Title"/>
    <w:uiPriority w:val="5"/>
    <w:semiHidden/>
    <w:rsid w:val="00110D36"/>
  </w:style>
  <w:style w:type="paragraph" w:customStyle="1" w:styleId="TitleOption3">
    <w:name w:val="TitleOption3"/>
    <w:basedOn w:val="Title"/>
    <w:uiPriority w:val="6"/>
    <w:semiHidden/>
    <w:rsid w:val="00110D36"/>
    <w:rPr>
      <w:color w:val="B19C7D"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rsid w:val="00133F58"/>
    <w:pPr>
      <w:spacing w:before="120"/>
    </w:pPr>
    <w:rPr>
      <w:color w:val="D55816" w:themeColor="accent2"/>
      <w:spacing w:val="40"/>
      <w:kern w:val="28"/>
      <w:sz w:val="28"/>
    </w:rPr>
  </w:style>
  <w:style w:type="paragraph" w:customStyle="1" w:styleId="TableLeft2">
    <w:name w:val="Table Left 2"/>
    <w:basedOn w:val="Normal"/>
    <w:uiPriority w:val="7"/>
    <w:rsid w:val="00133F58"/>
    <w:pPr>
      <w:spacing w:before="120"/>
    </w:pPr>
    <w:rPr>
      <w:color w:val="A5300F" w:themeColor="accent1"/>
      <w:spacing w:val="40"/>
      <w:kern w:val="28"/>
      <w:sz w:val="28"/>
    </w:rPr>
  </w:style>
  <w:style w:type="paragraph" w:customStyle="1" w:styleId="TableLeft3">
    <w:name w:val="Table Left 3"/>
    <w:basedOn w:val="Normal"/>
    <w:uiPriority w:val="7"/>
    <w:rsid w:val="00133F58"/>
    <w:pPr>
      <w:spacing w:before="120"/>
    </w:pPr>
    <w:rPr>
      <w:color w:val="323232" w:themeColor="text2"/>
      <w:spacing w:val="40"/>
      <w:kern w:val="28"/>
      <w:sz w:val="28"/>
    </w:rPr>
  </w:style>
  <w:style w:type="paragraph" w:customStyle="1" w:styleId="TableData">
    <w:name w:val="Table Data"/>
    <w:basedOn w:val="Normal"/>
    <w:uiPriority w:val="7"/>
    <w:rsid w:val="006013C2"/>
    <w:pPr>
      <w:jc w:val="center"/>
    </w:pPr>
    <w:rPr>
      <w:color w:val="000000" w:themeColor="text1"/>
    </w:rPr>
  </w:style>
  <w:style w:type="paragraph" w:customStyle="1" w:styleId="TableHeader">
    <w:name w:val="Table Header"/>
    <w:basedOn w:val="Normal"/>
    <w:uiPriority w:val="7"/>
    <w:rsid w:val="007366D6"/>
    <w:pPr>
      <w:jc w:val="center"/>
    </w:pPr>
    <w:rPr>
      <w:color w:val="000000" w:themeColor="text1"/>
      <w:spacing w:val="40"/>
      <w:kern w:val="28"/>
      <w:sz w:val="28"/>
    </w:rPr>
  </w:style>
  <w:style w:type="paragraph" w:customStyle="1" w:styleId="ListHeader">
    <w:name w:val="List Header"/>
    <w:basedOn w:val="Normal"/>
    <w:uiPriority w:val="7"/>
    <w:rsid w:val="0053179B"/>
    <w:pPr>
      <w:spacing w:before="80"/>
    </w:pPr>
    <w:rPr>
      <w:spacing w:val="40"/>
      <w:kern w:val="28"/>
      <w:sz w:val="28"/>
    </w:rPr>
  </w:style>
  <w:style w:type="paragraph" w:customStyle="1" w:styleId="Bullets">
    <w:name w:val="Bullets"/>
    <w:basedOn w:val="Normal"/>
    <w:uiPriority w:val="7"/>
    <w:rsid w:val="00C17936"/>
    <w:pPr>
      <w:numPr>
        <w:numId w:val="7"/>
      </w:numPr>
      <w:spacing w:before="120"/>
      <w:ind w:left="360"/>
    </w:pPr>
  </w:style>
  <w:style w:type="paragraph" w:customStyle="1" w:styleId="CoverInfo">
    <w:name w:val="Cover Info"/>
    <w:basedOn w:val="Normal"/>
    <w:uiPriority w:val="2"/>
    <w:rsid w:val="0010133A"/>
    <w:pPr>
      <w:spacing w:before="120"/>
      <w:jc w:val="center"/>
    </w:pPr>
    <w:rPr>
      <w:color w:val="FFFFFF" w:themeColor="background1"/>
      <w:spacing w:val="40"/>
      <w:kern w:val="28"/>
      <w:sz w:val="28"/>
    </w:rPr>
  </w:style>
  <w:style w:type="paragraph" w:styleId="NoSpacing">
    <w:name w:val="No Spacing"/>
    <w:link w:val="NoSpacingChar"/>
    <w:uiPriority w:val="1"/>
    <w:qFormat/>
    <w:rsid w:val="004C667C"/>
    <w:pPr>
      <w:spacing w:after="0" w:line="240" w:lineRule="auto"/>
    </w:pPr>
  </w:style>
  <w:style w:type="character" w:customStyle="1" w:styleId="NoSpacingChar">
    <w:name w:val="No Spacing Char"/>
    <w:basedOn w:val="DefaultParagraphFont"/>
    <w:link w:val="NoSpacing"/>
    <w:uiPriority w:val="1"/>
    <w:rsid w:val="00CE66A3"/>
  </w:style>
  <w:style w:type="character" w:customStyle="1" w:styleId="Heading5Char">
    <w:name w:val="Heading 5 Char"/>
    <w:basedOn w:val="DefaultParagraphFont"/>
    <w:link w:val="Heading5"/>
    <w:uiPriority w:val="9"/>
    <w:semiHidden/>
    <w:rsid w:val="004C667C"/>
    <w:rPr>
      <w:caps/>
      <w:color w:val="7B230B" w:themeColor="accent1" w:themeShade="BF"/>
      <w:spacing w:val="10"/>
    </w:rPr>
  </w:style>
  <w:style w:type="character" w:customStyle="1" w:styleId="Heading6Char">
    <w:name w:val="Heading 6 Char"/>
    <w:basedOn w:val="DefaultParagraphFont"/>
    <w:link w:val="Heading6"/>
    <w:uiPriority w:val="9"/>
    <w:semiHidden/>
    <w:rsid w:val="004C667C"/>
    <w:rPr>
      <w:caps/>
      <w:color w:val="7B230B" w:themeColor="accent1" w:themeShade="BF"/>
      <w:spacing w:val="10"/>
    </w:rPr>
  </w:style>
  <w:style w:type="character" w:customStyle="1" w:styleId="Heading7Char">
    <w:name w:val="Heading 7 Char"/>
    <w:basedOn w:val="DefaultParagraphFont"/>
    <w:link w:val="Heading7"/>
    <w:uiPriority w:val="9"/>
    <w:semiHidden/>
    <w:rsid w:val="004C667C"/>
    <w:rPr>
      <w:caps/>
      <w:color w:val="7B230B" w:themeColor="accent1" w:themeShade="BF"/>
      <w:spacing w:val="10"/>
    </w:rPr>
  </w:style>
  <w:style w:type="character" w:customStyle="1" w:styleId="Heading8Char">
    <w:name w:val="Heading 8 Char"/>
    <w:basedOn w:val="DefaultParagraphFont"/>
    <w:link w:val="Heading8"/>
    <w:uiPriority w:val="9"/>
    <w:semiHidden/>
    <w:rsid w:val="004C667C"/>
    <w:rPr>
      <w:caps/>
      <w:spacing w:val="10"/>
      <w:sz w:val="18"/>
      <w:szCs w:val="18"/>
    </w:rPr>
  </w:style>
  <w:style w:type="character" w:customStyle="1" w:styleId="Heading9Char">
    <w:name w:val="Heading 9 Char"/>
    <w:basedOn w:val="DefaultParagraphFont"/>
    <w:link w:val="Heading9"/>
    <w:uiPriority w:val="9"/>
    <w:semiHidden/>
    <w:rsid w:val="004C667C"/>
    <w:rPr>
      <w:i/>
      <w:iCs/>
      <w:caps/>
      <w:spacing w:val="10"/>
      <w:sz w:val="18"/>
      <w:szCs w:val="18"/>
    </w:rPr>
  </w:style>
  <w:style w:type="character" w:styleId="Strong">
    <w:name w:val="Strong"/>
    <w:uiPriority w:val="22"/>
    <w:qFormat/>
    <w:rsid w:val="004C667C"/>
    <w:rPr>
      <w:b/>
      <w:bCs/>
    </w:rPr>
  </w:style>
  <w:style w:type="character" w:styleId="Emphasis">
    <w:name w:val="Emphasis"/>
    <w:uiPriority w:val="20"/>
    <w:qFormat/>
    <w:rsid w:val="004C667C"/>
    <w:rPr>
      <w:caps/>
      <w:color w:val="511707" w:themeColor="accent1" w:themeShade="7F"/>
      <w:spacing w:val="5"/>
    </w:rPr>
  </w:style>
  <w:style w:type="paragraph" w:styleId="IntenseQuote">
    <w:name w:val="Intense Quote"/>
    <w:basedOn w:val="Normal"/>
    <w:next w:val="Normal"/>
    <w:link w:val="IntenseQuoteChar"/>
    <w:uiPriority w:val="30"/>
    <w:qFormat/>
    <w:rsid w:val="004C667C"/>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4C667C"/>
    <w:rPr>
      <w:color w:val="A5300F" w:themeColor="accent1"/>
      <w:sz w:val="24"/>
      <w:szCs w:val="24"/>
    </w:rPr>
  </w:style>
  <w:style w:type="character" w:styleId="SubtleEmphasis">
    <w:name w:val="Subtle Emphasis"/>
    <w:uiPriority w:val="19"/>
    <w:qFormat/>
    <w:rsid w:val="004C667C"/>
    <w:rPr>
      <w:i/>
      <w:iCs/>
      <w:color w:val="511707" w:themeColor="accent1" w:themeShade="7F"/>
    </w:rPr>
  </w:style>
  <w:style w:type="character" w:styleId="IntenseEmphasis">
    <w:name w:val="Intense Emphasis"/>
    <w:uiPriority w:val="21"/>
    <w:qFormat/>
    <w:rsid w:val="004C667C"/>
    <w:rPr>
      <w:b/>
      <w:bCs/>
      <w:caps/>
      <w:color w:val="511707" w:themeColor="accent1" w:themeShade="7F"/>
      <w:spacing w:val="10"/>
    </w:rPr>
  </w:style>
  <w:style w:type="character" w:styleId="SubtleReference">
    <w:name w:val="Subtle Reference"/>
    <w:uiPriority w:val="31"/>
    <w:qFormat/>
    <w:rsid w:val="004C667C"/>
    <w:rPr>
      <w:b/>
      <w:bCs/>
      <w:color w:val="A5300F" w:themeColor="accent1"/>
    </w:rPr>
  </w:style>
  <w:style w:type="character" w:styleId="IntenseReference">
    <w:name w:val="Intense Reference"/>
    <w:uiPriority w:val="32"/>
    <w:qFormat/>
    <w:rsid w:val="004C667C"/>
    <w:rPr>
      <w:b/>
      <w:bCs/>
      <w:i/>
      <w:iCs/>
      <w:caps/>
      <w:color w:val="A5300F" w:themeColor="accent1"/>
    </w:rPr>
  </w:style>
  <w:style w:type="character" w:styleId="BookTitle">
    <w:name w:val="Book Title"/>
    <w:uiPriority w:val="33"/>
    <w:qFormat/>
    <w:rsid w:val="004C667C"/>
    <w:rPr>
      <w:b/>
      <w:bCs/>
      <w:i/>
      <w:iCs/>
      <w:spacing w:val="0"/>
    </w:rPr>
  </w:style>
  <w:style w:type="paragraph" w:styleId="TOCHeading">
    <w:name w:val="TOC Heading"/>
    <w:basedOn w:val="Heading1"/>
    <w:next w:val="Normal"/>
    <w:uiPriority w:val="39"/>
    <w:semiHidden/>
    <w:unhideWhenUsed/>
    <w:qFormat/>
    <w:rsid w:val="004C667C"/>
    <w:pPr>
      <w:outlineLvl w:val="9"/>
    </w:pPr>
  </w:style>
  <w:style w:type="paragraph" w:styleId="ListParagraph">
    <w:name w:val="List Paragraph"/>
    <w:basedOn w:val="Normal"/>
    <w:uiPriority w:val="34"/>
    <w:qFormat/>
    <w:rsid w:val="004C667C"/>
    <w:pPr>
      <w:ind w:left="720"/>
      <w:contextualSpacing/>
    </w:pPr>
  </w:style>
  <w:style w:type="character" w:customStyle="1" w:styleId="mi">
    <w:name w:val="mi"/>
    <w:basedOn w:val="DefaultParagraphFont"/>
    <w:rsid w:val="003C0EE6"/>
  </w:style>
  <w:style w:type="paragraph" w:styleId="NormalWeb">
    <w:name w:val="Normal (Web)"/>
    <w:basedOn w:val="Normal"/>
    <w:uiPriority w:val="99"/>
    <w:semiHidden/>
    <w:unhideWhenUsed/>
    <w:rsid w:val="003C0EE6"/>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83386261">
      <w:bodyDiv w:val="1"/>
      <w:marLeft w:val="0"/>
      <w:marRight w:val="0"/>
      <w:marTop w:val="0"/>
      <w:marBottom w:val="0"/>
      <w:divBdr>
        <w:top w:val="none" w:sz="0" w:space="0" w:color="auto"/>
        <w:left w:val="none" w:sz="0" w:space="0" w:color="auto"/>
        <w:bottom w:val="none" w:sz="0" w:space="0" w:color="auto"/>
        <w:right w:val="none" w:sz="0" w:space="0" w:color="auto"/>
      </w:divBdr>
    </w:div>
    <w:div w:id="1192379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gif"/><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0.gi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Modern%20business%20report.dotx"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Pages>
  <Words>2204</Words>
  <Characters>12565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2020-11-08T21:23:00Z</dcterms:created>
  <dcterms:modified xsi:type="dcterms:W3CDTF">2020-11-09T17:02:00Z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